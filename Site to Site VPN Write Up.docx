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EC" w:rsidRDefault="00A638EC" w:rsidP="00E627B7">
      <w:pPr>
        <w:pStyle w:val="Subtitle"/>
        <w:jc w:val="left"/>
      </w:pPr>
      <w:bookmarkStart w:id="0" w:name="_GoBack"/>
      <w:bookmarkEnd w:id="0"/>
    </w:p>
    <w:p w:rsidR="00A638EC" w:rsidRDefault="00E627B7" w:rsidP="00A638EC">
      <w:pPr>
        <w:pStyle w:val="Subtitle"/>
      </w:pPr>
      <w:sdt>
        <w:sdtPr>
          <w:alias w:val="Enter date:"/>
          <w:tag w:val="Enter date:"/>
          <w:id w:val="-664086759"/>
          <w:placeholder>
            <w:docPart w:val="FF9CE3DFA0A54785B3ED18E4ADF1F62C"/>
          </w:placeholder>
          <w:dataBinding w:prefixMappings="xmlns:ns0='http://schemas.microsoft.com/office/2006/coverPageProps' " w:xpath="/ns0:CoverPageProperties[1]/ns0:CompanyFax[1]" w:storeItemID="{55AF091B-3C7A-41E3-B477-F2FDAA23CFDA}"/>
          <w15:appearance w15:val="hidden"/>
          <w:text/>
        </w:sdtPr>
        <w:sdtEndPr/>
        <w:sdtContent>
          <w:r w:rsidR="007A2374">
            <w:t>10/25/18</w:t>
          </w:r>
        </w:sdtContent>
      </w:sdt>
    </w:p>
    <w:p w:rsidR="00A638EC" w:rsidRPr="00A638EC" w:rsidRDefault="00A638EC" w:rsidP="00A638EC">
      <w:pPr>
        <w:pStyle w:val="Logo"/>
      </w:pPr>
    </w:p>
    <w:sdt>
      <w:sdtPr>
        <w:alias w:val="Enter title:"/>
        <w:tag w:val=""/>
        <w:id w:val="390237733"/>
        <w:placeholder>
          <w:docPart w:val="366EA73A1AA44ACD9C2ADB470708CB1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7A2374" w:rsidP="00A638EC">
          <w:pPr>
            <w:pStyle w:val="Title"/>
          </w:pPr>
          <w:r>
            <w:t>CCNAS Site to Site VPN</w:t>
          </w:r>
        </w:p>
      </w:sdtContent>
    </w:sdt>
    <w:sdt>
      <w:sdtPr>
        <w:alias w:val="Enter subtitle:"/>
        <w:tag w:val="Enter subtitle:"/>
        <w:id w:val="1134748392"/>
        <w:placeholder>
          <w:docPart w:val="018C771C7AD8499591CD9CDA101A48D7"/>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Default="00A06659" w:rsidP="00A638EC">
          <w:pPr>
            <w:pStyle w:val="Subtitle"/>
          </w:pPr>
          <w:r>
            <w:t>Jeffrey Xu period 5</w:t>
          </w:r>
        </w:p>
      </w:sdtContent>
    </w:sdt>
    <w:p w:rsidR="00290347" w:rsidRDefault="00A06659" w:rsidP="00290347">
      <w:pPr>
        <w:pStyle w:val="Contactinfo"/>
      </w:pPr>
      <w:r>
        <w:t>10/25/18</w:t>
      </w:r>
    </w:p>
    <w:p w:rsidR="00A06659" w:rsidRDefault="00A06659" w:rsidP="00290347">
      <w:pPr>
        <w:pStyle w:val="Contactinfo"/>
      </w:pPr>
    </w:p>
    <w:p w:rsidR="00A06659" w:rsidRDefault="00A06659" w:rsidP="00290347">
      <w:pPr>
        <w:pStyle w:val="Contactinfo"/>
      </w:pPr>
    </w:p>
    <w:p w:rsidR="00A06659" w:rsidRDefault="00A06659" w:rsidP="00290347">
      <w:pPr>
        <w:pStyle w:val="Contactinfo"/>
      </w:pPr>
    </w:p>
    <w:p w:rsidR="00A06659" w:rsidRDefault="00A06659" w:rsidP="00290347">
      <w:pPr>
        <w:pStyle w:val="Contactinfo"/>
      </w:pPr>
    </w:p>
    <w:p w:rsidR="00A06659" w:rsidRDefault="00A06659" w:rsidP="00290347">
      <w:pPr>
        <w:pStyle w:val="Contactinfo"/>
      </w:pPr>
    </w:p>
    <w:p w:rsidR="00A06659" w:rsidRDefault="00A06659" w:rsidP="00290347">
      <w:pPr>
        <w:pStyle w:val="Contactinfo"/>
      </w:pPr>
    </w:p>
    <w:p w:rsidR="00A06659" w:rsidRDefault="00A06659" w:rsidP="00290347">
      <w:pPr>
        <w:pStyle w:val="Contactinfo"/>
      </w:pPr>
    </w:p>
    <w:p w:rsidR="00A06659" w:rsidRDefault="00A06659" w:rsidP="00290347">
      <w:pPr>
        <w:pStyle w:val="Contactinfo"/>
      </w:pPr>
    </w:p>
    <w:p w:rsidR="00A06659" w:rsidRDefault="00A06659" w:rsidP="00290347">
      <w:pPr>
        <w:pStyle w:val="Contactinfo"/>
      </w:pPr>
    </w:p>
    <w:p w:rsidR="00A06659" w:rsidRPr="00A06659" w:rsidRDefault="00A06659" w:rsidP="00A06659">
      <w:pPr>
        <w:pStyle w:val="Contactinfo"/>
        <w:jc w:val="left"/>
        <w:rPr>
          <w:b/>
          <w:color w:val="BFBFBF" w:themeColor="background1" w:themeShade="BF"/>
          <w:sz w:val="56"/>
        </w:rPr>
      </w:pPr>
      <w:r w:rsidRPr="00A06659">
        <w:rPr>
          <w:b/>
          <w:color w:val="BFBFBF" w:themeColor="background1" w:themeShade="BF"/>
          <w:sz w:val="56"/>
        </w:rPr>
        <w:t>Purpose:</w:t>
      </w:r>
    </w:p>
    <w:p w:rsidR="00A06659" w:rsidRDefault="00A06659" w:rsidP="00A06659">
      <w:pPr>
        <w:ind w:left="0"/>
      </w:pPr>
      <w:r>
        <w:t>This lab was a very important one. Site to Site VPN is one of the most fundamental configurations in security. Site to Site VPN allows packets and information between two networks to be encrypted so hackers with Wireshark can’t sniff the packets and steal information. Most other configurations go hand in hand with site to site VPN.</w:t>
      </w:r>
    </w:p>
    <w:p w:rsidR="00A06659" w:rsidRDefault="00A06659" w:rsidP="00A06659">
      <w:pPr>
        <w:ind w:left="0"/>
      </w:pPr>
    </w:p>
    <w:p w:rsidR="00A06659" w:rsidRDefault="00A06659" w:rsidP="00A06659">
      <w:pPr>
        <w:ind w:left="0"/>
      </w:pPr>
    </w:p>
    <w:p w:rsidR="00A06659" w:rsidRDefault="00A06659" w:rsidP="00A06659">
      <w:pPr>
        <w:ind w:left="0"/>
        <w:rPr>
          <w:b/>
          <w:color w:val="BFBFBF" w:themeColor="background1" w:themeShade="BF"/>
          <w:sz w:val="56"/>
        </w:rPr>
      </w:pPr>
      <w:r>
        <w:rPr>
          <w:b/>
          <w:color w:val="BFBFBF" w:themeColor="background1" w:themeShade="BF"/>
          <w:sz w:val="56"/>
        </w:rPr>
        <w:t>BACKGROUND</w:t>
      </w:r>
      <w:r w:rsidRPr="00A06659">
        <w:rPr>
          <w:b/>
          <w:color w:val="BFBFBF" w:themeColor="background1" w:themeShade="BF"/>
          <w:sz w:val="56"/>
        </w:rPr>
        <w:t>:</w:t>
      </w:r>
    </w:p>
    <w:p w:rsidR="00A06659" w:rsidRPr="00A06659" w:rsidRDefault="00A06659" w:rsidP="00A06659">
      <w:pPr>
        <w:ind w:left="0"/>
      </w:pPr>
    </w:p>
    <w:p w:rsidR="00A06659" w:rsidRDefault="00A06659" w:rsidP="00A06659">
      <w:pPr>
        <w:ind w:left="0"/>
      </w:pPr>
      <w:r>
        <w:t>Site to Site VPN is a way to encrypt traffic betwee</w:t>
      </w:r>
      <w:r w:rsidR="004968A1">
        <w:t>n to networks over the internet. The way Site to Site VPN works is like this: imagine you have a VIP(Information) who wants to get from one city(router/firewall) to another. But in between the two cities(internet), there are lots of enemies. So, they disguise the VIP with a special box(protocol) called ISAKMP. So, when the VIP is traveling between the two cities, the enemies don’t know what’s under the box. This allows us to keep our traffic secure. The first time you set up this lab, it’s hard. But after multiple trial and error, I was able to gain a deeper understanding on what I needed to add to my configurations. There are many aspects of this lab such as Crypto map, including IPSEC tunneling, interesting traffic with access-lists and Nat. All of these had to be configured with caution because ASA’s are really picky on what you write. The ASA’s wording and setup with commands also needed to be counted for.</w:t>
      </w:r>
      <w:r w:rsidR="007A2374">
        <w:t xml:space="preserve"> </w:t>
      </w:r>
    </w:p>
    <w:p w:rsidR="007A2374" w:rsidRDefault="007A2374" w:rsidP="00A06659">
      <w:pPr>
        <w:ind w:left="0"/>
      </w:pPr>
    </w:p>
    <w:p w:rsidR="007A2374" w:rsidRDefault="007A2374" w:rsidP="00A06659">
      <w:pPr>
        <w:ind w:left="0"/>
      </w:pPr>
    </w:p>
    <w:p w:rsidR="007A2374" w:rsidRDefault="007A2374" w:rsidP="007A2374">
      <w:pPr>
        <w:ind w:left="0"/>
        <w:rPr>
          <w:b/>
          <w:color w:val="BFBFBF" w:themeColor="background1" w:themeShade="BF"/>
          <w:sz w:val="56"/>
        </w:rPr>
      </w:pPr>
      <w:r>
        <w:rPr>
          <w:b/>
          <w:color w:val="BFBFBF" w:themeColor="background1" w:themeShade="BF"/>
          <w:sz w:val="56"/>
        </w:rPr>
        <w:t>LAB SETUP</w:t>
      </w:r>
      <w:r w:rsidRPr="00A06659">
        <w:rPr>
          <w:b/>
          <w:color w:val="BFBFBF" w:themeColor="background1" w:themeShade="BF"/>
          <w:sz w:val="56"/>
        </w:rPr>
        <w:t>:</w:t>
      </w:r>
    </w:p>
    <w:p w:rsidR="007A2374" w:rsidRDefault="007A2374" w:rsidP="007A2374">
      <w:pPr>
        <w:ind w:left="0"/>
        <w:rPr>
          <w:b/>
          <w:color w:val="BFBFBF" w:themeColor="background1" w:themeShade="BF"/>
          <w:sz w:val="24"/>
        </w:rPr>
      </w:pPr>
    </w:p>
    <w:p w:rsidR="007A2374" w:rsidRPr="007A2374" w:rsidRDefault="007A2374" w:rsidP="007A2374">
      <w:pPr>
        <w:ind w:left="0"/>
        <w:rPr>
          <w:sz w:val="24"/>
        </w:rPr>
      </w:pPr>
      <w:r>
        <w:rPr>
          <w:sz w:val="24"/>
        </w:rPr>
        <w:t>For this lab, we included 2 ASA’s and a Switch for Monitoring the information coming through the interfaces. I didn’t use ASDM much and preferred using CLI to configure my ASA instead, only using it to check statuses. You could add a router in between the two ASA and it wouldn’t change that much.</w:t>
      </w:r>
    </w:p>
    <w:p w:rsidR="007A2374" w:rsidRPr="00A06659" w:rsidRDefault="007A2374" w:rsidP="00A06659">
      <w:pPr>
        <w:ind w:left="0"/>
      </w:pPr>
    </w:p>
    <w:p w:rsidR="00A06659" w:rsidRDefault="00A06659" w:rsidP="00A06659">
      <w:pPr>
        <w:ind w:left="0"/>
      </w:pPr>
    </w:p>
    <w:p w:rsidR="007A2374" w:rsidRDefault="007A2374" w:rsidP="00A06659">
      <w:pPr>
        <w:ind w:left="0"/>
      </w:pPr>
    </w:p>
    <w:p w:rsidR="007A2374" w:rsidRDefault="007A2374" w:rsidP="00A06659">
      <w:pPr>
        <w:ind w:left="0"/>
      </w:pPr>
    </w:p>
    <w:p w:rsidR="007A2374" w:rsidRDefault="007A2374" w:rsidP="00A06659">
      <w:pPr>
        <w:ind w:left="0"/>
      </w:pPr>
    </w:p>
    <w:p w:rsidR="007A2374" w:rsidRDefault="007A2374" w:rsidP="00A06659">
      <w:pPr>
        <w:ind w:left="0"/>
      </w:pPr>
    </w:p>
    <w:p w:rsidR="007A2374" w:rsidRDefault="007A2374" w:rsidP="00A06659">
      <w:pPr>
        <w:ind w:left="0"/>
      </w:pPr>
    </w:p>
    <w:p w:rsidR="007A2374" w:rsidRDefault="007A2374" w:rsidP="00A06659">
      <w:pPr>
        <w:ind w:left="0"/>
        <w:rPr>
          <w:sz w:val="56"/>
        </w:rPr>
      </w:pPr>
      <w:r>
        <w:rPr>
          <w:sz w:val="56"/>
        </w:rPr>
        <w:t>Topology:</w:t>
      </w:r>
    </w:p>
    <w:p w:rsidR="007A2374" w:rsidRDefault="007A2374" w:rsidP="00A06659">
      <w:pPr>
        <w:ind w:left="0"/>
        <w:rPr>
          <w:sz w:val="56"/>
        </w:rPr>
      </w:pPr>
      <w:r>
        <w:rPr>
          <w:noProof/>
          <w:lang w:eastAsia="en-US"/>
        </w:rPr>
        <w:drawing>
          <wp:inline distT="0" distB="0" distL="0" distR="0" wp14:anchorId="5611997A" wp14:editId="580AEA69">
            <wp:extent cx="5943600" cy="1029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9335"/>
                    </a:xfrm>
                    <a:prstGeom prst="rect">
                      <a:avLst/>
                    </a:prstGeom>
                  </pic:spPr>
                </pic:pic>
              </a:graphicData>
            </a:graphic>
          </wp:inline>
        </w:drawing>
      </w: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p>
    <w:p w:rsidR="007A2374" w:rsidRDefault="007A2374" w:rsidP="00A06659">
      <w:pPr>
        <w:ind w:left="0"/>
        <w:rPr>
          <w:sz w:val="56"/>
        </w:rPr>
      </w:pPr>
      <w:r>
        <w:rPr>
          <w:sz w:val="56"/>
        </w:rPr>
        <w:t>Configurations for ASA1: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hostname Site-A</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enable password 2KFQnbNIdI.2KYOU encrypted</w:t>
      </w:r>
    </w:p>
    <w:p w:rsidR="007A2374" w:rsidRPr="007A2374" w:rsidRDefault="007A2374" w:rsidP="007A2374">
      <w:pPr>
        <w:ind w:left="0"/>
        <w:rPr>
          <w:rFonts w:ascii="Courier New" w:hAnsi="Courier New" w:cs="Courier New"/>
          <w:sz w:val="24"/>
        </w:rPr>
      </w:pPr>
      <w:r>
        <w:rPr>
          <w:rFonts w:ascii="Courier New" w:hAnsi="Courier New" w:cs="Courier New"/>
          <w:sz w:val="24"/>
        </w:rPr>
        <w:t>names</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interface Ethernet0/0</w:t>
      </w:r>
    </w:p>
    <w:p w:rsidR="007A2374" w:rsidRPr="007A2374" w:rsidRDefault="007A2374" w:rsidP="007A2374">
      <w:pPr>
        <w:ind w:left="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switchport</w:t>
      </w:r>
      <w:proofErr w:type="spellEnd"/>
      <w:r>
        <w:rPr>
          <w:rFonts w:ascii="Courier New" w:hAnsi="Courier New" w:cs="Courier New"/>
          <w:sz w:val="24"/>
        </w:rPr>
        <w:t xml:space="preserve"> access </w:t>
      </w:r>
      <w:proofErr w:type="spellStart"/>
      <w:r>
        <w:rPr>
          <w:rFonts w:ascii="Courier New" w:hAnsi="Courier New" w:cs="Courier New"/>
          <w:sz w:val="24"/>
        </w:rPr>
        <w:t>vlan</w:t>
      </w:r>
      <w:proofErr w:type="spellEnd"/>
      <w:r>
        <w:rPr>
          <w:rFonts w:ascii="Courier New" w:hAnsi="Courier New" w:cs="Courier New"/>
          <w:sz w:val="24"/>
        </w:rPr>
        <w:t xml:space="preserve"> 2</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Ethernet0/1</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Ethernet0/2</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Ethernet0/3</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Ethernet0/4</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Ethernet0/5</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Ethernet0/6</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Ethernet0/7</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interface Vlan1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w:t>
      </w:r>
      <w:proofErr w:type="spellStart"/>
      <w:r w:rsidRPr="007A2374">
        <w:rPr>
          <w:rFonts w:ascii="Courier New" w:hAnsi="Courier New" w:cs="Courier New"/>
          <w:sz w:val="24"/>
        </w:rPr>
        <w:t>nameif</w:t>
      </w:r>
      <w:proofErr w:type="spellEnd"/>
      <w:r w:rsidRPr="007A2374">
        <w:rPr>
          <w:rFonts w:ascii="Courier New" w:hAnsi="Courier New" w:cs="Courier New"/>
          <w:sz w:val="24"/>
        </w:rPr>
        <w:t xml:space="preserve">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security-level 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ip address 10.14.0.1 255.255.255.0</w:t>
      </w:r>
    </w:p>
    <w:p w:rsidR="007A2374" w:rsidRPr="007A2374" w:rsidRDefault="007A2374" w:rsidP="007A2374">
      <w:pPr>
        <w:ind w:left="0"/>
        <w:rPr>
          <w:rFonts w:ascii="Courier New" w:hAnsi="Courier New" w:cs="Courier New"/>
          <w:sz w:val="24"/>
        </w:rPr>
      </w:pPr>
      <w:r>
        <w:rPr>
          <w:rFonts w:ascii="Courier New" w:hAnsi="Courier New" w:cs="Courier New"/>
          <w:sz w:val="24"/>
        </w:rPr>
        <w:t xml:space="preserve"> </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interface Vlan2</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w:t>
      </w:r>
      <w:proofErr w:type="spellStart"/>
      <w:r w:rsidRPr="007A2374">
        <w:rPr>
          <w:rFonts w:ascii="Courier New" w:hAnsi="Courier New" w:cs="Courier New"/>
          <w:sz w:val="24"/>
        </w:rPr>
        <w:t>nameif</w:t>
      </w:r>
      <w:proofErr w:type="spellEnd"/>
      <w:r w:rsidRPr="007A2374">
        <w:rPr>
          <w:rFonts w:ascii="Courier New" w:hAnsi="Courier New" w:cs="Courier New"/>
          <w:sz w:val="24"/>
        </w:rPr>
        <w:t xml:space="preserve"> outside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security-level 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ip address 172.16.1.1 255.255.255.0</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ftp mode passive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same-security-traffic permit inter-interface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object network </w:t>
      </w:r>
      <w:proofErr w:type="spellStart"/>
      <w:r w:rsidRPr="007A2374">
        <w:rPr>
          <w:rFonts w:ascii="Courier New" w:hAnsi="Courier New" w:cs="Courier New"/>
          <w:sz w:val="24"/>
        </w:rPr>
        <w:t>obj_any</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subnet 0.0.0.0 0.0.0.0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object network Local-Network</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subnet 10.14.0.0 255.255.255.0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object network External-Network</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subnet 10.15.0.0 255.255.255.0</w:t>
      </w:r>
    </w:p>
    <w:p w:rsidR="007A2374" w:rsidRPr="007A2374" w:rsidRDefault="007A2374" w:rsidP="007A2374">
      <w:pPr>
        <w:ind w:left="0"/>
        <w:rPr>
          <w:rFonts w:ascii="Courier New" w:hAnsi="Courier New" w:cs="Courier New"/>
          <w:sz w:val="24"/>
        </w:rPr>
      </w:pPr>
      <w:proofErr w:type="gramStart"/>
      <w:r w:rsidRPr="007A2374">
        <w:rPr>
          <w:rFonts w:ascii="Courier New" w:hAnsi="Courier New" w:cs="Courier New"/>
          <w:sz w:val="24"/>
        </w:rPr>
        <w:t>access-list</w:t>
      </w:r>
      <w:proofErr w:type="gramEnd"/>
      <w:r w:rsidRPr="007A2374">
        <w:rPr>
          <w:rFonts w:ascii="Courier New" w:hAnsi="Courier New" w:cs="Courier New"/>
          <w:sz w:val="24"/>
        </w:rPr>
        <w:t xml:space="preserve"> 111 extended permit ip object Local-Network object External-Network</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pager lines 24</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logging </w:t>
      </w:r>
      <w:proofErr w:type="spellStart"/>
      <w:r w:rsidRPr="007A2374">
        <w:rPr>
          <w:rFonts w:ascii="Courier New" w:hAnsi="Courier New" w:cs="Courier New"/>
          <w:sz w:val="24"/>
        </w:rPr>
        <w:t>asdm</w:t>
      </w:r>
      <w:proofErr w:type="spellEnd"/>
      <w:r w:rsidRPr="007A2374">
        <w:rPr>
          <w:rFonts w:ascii="Courier New" w:hAnsi="Courier New" w:cs="Courier New"/>
          <w:sz w:val="24"/>
        </w:rPr>
        <w:t xml:space="preserve"> informational</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mtu</w:t>
      </w:r>
      <w:proofErr w:type="spellEnd"/>
      <w:r w:rsidRPr="007A2374">
        <w:rPr>
          <w:rFonts w:ascii="Courier New" w:hAnsi="Courier New" w:cs="Courier New"/>
          <w:sz w:val="24"/>
        </w:rPr>
        <w:t xml:space="preserve"> outside 1500</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mtu</w:t>
      </w:r>
      <w:proofErr w:type="spellEnd"/>
      <w:r w:rsidRPr="007A2374">
        <w:rPr>
          <w:rFonts w:ascii="Courier New" w:hAnsi="Courier New" w:cs="Courier New"/>
          <w:sz w:val="24"/>
        </w:rPr>
        <w:t xml:space="preserve"> inside 1500</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icmp</w:t>
      </w:r>
      <w:proofErr w:type="spellEnd"/>
      <w:r w:rsidRPr="007A2374">
        <w:rPr>
          <w:rFonts w:ascii="Courier New" w:hAnsi="Courier New" w:cs="Courier New"/>
          <w:sz w:val="24"/>
        </w:rPr>
        <w:t xml:space="preserve"> unreachable rate-limit 1 burst-size 1</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icmp</w:t>
      </w:r>
      <w:proofErr w:type="spellEnd"/>
      <w:r w:rsidRPr="007A2374">
        <w:rPr>
          <w:rFonts w:ascii="Courier New" w:hAnsi="Courier New" w:cs="Courier New"/>
          <w:sz w:val="24"/>
        </w:rPr>
        <w:t xml:space="preserve"> permit any outside</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icmp</w:t>
      </w:r>
      <w:proofErr w:type="spellEnd"/>
      <w:r w:rsidRPr="007A2374">
        <w:rPr>
          <w:rFonts w:ascii="Courier New" w:hAnsi="Courier New" w:cs="Courier New"/>
          <w:sz w:val="24"/>
        </w:rPr>
        <w:t xml:space="preserve"> permit any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w:t>
      </w:r>
      <w:proofErr w:type="spellStart"/>
      <w:r w:rsidRPr="007A2374">
        <w:rPr>
          <w:rFonts w:ascii="Courier New" w:hAnsi="Courier New" w:cs="Courier New"/>
          <w:sz w:val="24"/>
        </w:rPr>
        <w:t>asdm</w:t>
      </w:r>
      <w:proofErr w:type="spellEnd"/>
      <w:r w:rsidRPr="007A2374">
        <w:rPr>
          <w:rFonts w:ascii="Courier New" w:hAnsi="Courier New" w:cs="Courier New"/>
          <w:sz w:val="24"/>
        </w:rPr>
        <w:t xml:space="preserve"> history enable</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arp</w:t>
      </w:r>
      <w:proofErr w:type="spellEnd"/>
      <w:r w:rsidRPr="007A2374">
        <w:rPr>
          <w:rFonts w:ascii="Courier New" w:hAnsi="Courier New" w:cs="Courier New"/>
          <w:sz w:val="24"/>
        </w:rPr>
        <w:t xml:space="preserve"> timeout 14400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w:t>
      </w:r>
      <w:proofErr w:type="spellStart"/>
      <w:r w:rsidRPr="007A2374">
        <w:rPr>
          <w:rFonts w:ascii="Courier New" w:hAnsi="Courier New" w:cs="Courier New"/>
          <w:sz w:val="24"/>
        </w:rPr>
        <w:t>arp</w:t>
      </w:r>
      <w:proofErr w:type="spellEnd"/>
      <w:r w:rsidRPr="007A2374">
        <w:rPr>
          <w:rFonts w:ascii="Courier New" w:hAnsi="Courier New" w:cs="Courier New"/>
          <w:sz w:val="24"/>
        </w:rPr>
        <w:t xml:space="preserve"> permit-</w:t>
      </w:r>
      <w:proofErr w:type="spellStart"/>
      <w:r w:rsidRPr="007A2374">
        <w:rPr>
          <w:rFonts w:ascii="Courier New" w:hAnsi="Courier New" w:cs="Courier New"/>
          <w:sz w:val="24"/>
        </w:rPr>
        <w:t>nonconnected</w:t>
      </w:r>
      <w:proofErr w:type="spellEnd"/>
    </w:p>
    <w:p w:rsidR="007A2374" w:rsidRPr="007A2374" w:rsidRDefault="007A2374" w:rsidP="007A2374">
      <w:pPr>
        <w:ind w:left="0"/>
        <w:rPr>
          <w:rFonts w:ascii="Courier New" w:hAnsi="Courier New" w:cs="Courier New"/>
          <w:sz w:val="24"/>
        </w:rPr>
      </w:pPr>
      <w:proofErr w:type="spellStart"/>
      <w:proofErr w:type="gramStart"/>
      <w:r w:rsidRPr="007A2374">
        <w:rPr>
          <w:rFonts w:ascii="Courier New" w:hAnsi="Courier New" w:cs="Courier New"/>
          <w:sz w:val="24"/>
        </w:rPr>
        <w:t>nat</w:t>
      </w:r>
      <w:proofErr w:type="spellEnd"/>
      <w:proofErr w:type="gramEnd"/>
      <w:r w:rsidRPr="007A2374">
        <w:rPr>
          <w:rFonts w:ascii="Courier New" w:hAnsi="Courier New" w:cs="Courier New"/>
          <w:sz w:val="24"/>
        </w:rPr>
        <w:t xml:space="preserve"> (</w:t>
      </w:r>
      <w:proofErr w:type="spellStart"/>
      <w:r w:rsidRPr="007A2374">
        <w:rPr>
          <w:rFonts w:ascii="Courier New" w:hAnsi="Courier New" w:cs="Courier New"/>
          <w:sz w:val="24"/>
        </w:rPr>
        <w:t>inside,outside</w:t>
      </w:r>
      <w:proofErr w:type="spellEnd"/>
      <w:r w:rsidRPr="007A2374">
        <w:rPr>
          <w:rFonts w:ascii="Courier New" w:hAnsi="Courier New" w:cs="Courier New"/>
          <w:sz w:val="24"/>
        </w:rPr>
        <w:t xml:space="preserve">) source static Local-Network </w:t>
      </w:r>
      <w:proofErr w:type="spellStart"/>
      <w:r w:rsidRPr="007A2374">
        <w:rPr>
          <w:rFonts w:ascii="Courier New" w:hAnsi="Courier New" w:cs="Courier New"/>
          <w:sz w:val="24"/>
        </w:rPr>
        <w:t>Local-Network</w:t>
      </w:r>
      <w:proofErr w:type="spellEnd"/>
      <w:r w:rsidRPr="007A2374">
        <w:rPr>
          <w:rFonts w:ascii="Courier New" w:hAnsi="Courier New" w:cs="Courier New"/>
          <w:sz w:val="24"/>
        </w:rPr>
        <w:t xml:space="preserve"> destination static External-Network </w:t>
      </w:r>
      <w:proofErr w:type="spellStart"/>
      <w:r w:rsidRPr="007A2374">
        <w:rPr>
          <w:rFonts w:ascii="Courier New" w:hAnsi="Courier New" w:cs="Courier New"/>
          <w:sz w:val="24"/>
        </w:rPr>
        <w:t>External-Network</w:t>
      </w:r>
      <w:proofErr w:type="spellEnd"/>
      <w:r w:rsidRPr="007A2374">
        <w:rPr>
          <w:rFonts w:ascii="Courier New" w:hAnsi="Courier New" w:cs="Courier New"/>
          <w:sz w:val="24"/>
        </w:rPr>
        <w:t xml:space="preserve"> no-proxy-</w:t>
      </w:r>
      <w:proofErr w:type="spellStart"/>
      <w:r w:rsidRPr="007A2374">
        <w:rPr>
          <w:rFonts w:ascii="Courier New" w:hAnsi="Courier New" w:cs="Courier New"/>
          <w:sz w:val="24"/>
        </w:rPr>
        <w:t>arp</w:t>
      </w:r>
      <w:proofErr w:type="spellEnd"/>
      <w:r w:rsidRPr="007A2374">
        <w:rPr>
          <w:rFonts w:ascii="Courier New" w:hAnsi="Courier New" w:cs="Courier New"/>
          <w:sz w:val="24"/>
        </w:rPr>
        <w:t xml:space="preserve"> route-lookup</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object network </w:t>
      </w:r>
      <w:proofErr w:type="spellStart"/>
      <w:r w:rsidRPr="007A2374">
        <w:rPr>
          <w:rFonts w:ascii="Courier New" w:hAnsi="Courier New" w:cs="Courier New"/>
          <w:sz w:val="24"/>
        </w:rPr>
        <w:t>obj_any</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w:t>
      </w:r>
      <w:proofErr w:type="spellStart"/>
      <w:proofErr w:type="gramStart"/>
      <w:r w:rsidRPr="007A2374">
        <w:rPr>
          <w:rFonts w:ascii="Courier New" w:hAnsi="Courier New" w:cs="Courier New"/>
          <w:sz w:val="24"/>
        </w:rPr>
        <w:t>nat</w:t>
      </w:r>
      <w:proofErr w:type="spellEnd"/>
      <w:proofErr w:type="gramEnd"/>
      <w:r w:rsidRPr="007A2374">
        <w:rPr>
          <w:rFonts w:ascii="Courier New" w:hAnsi="Courier New" w:cs="Courier New"/>
          <w:sz w:val="24"/>
        </w:rPr>
        <w:t xml:space="preserve"> (</w:t>
      </w:r>
      <w:proofErr w:type="spellStart"/>
      <w:r w:rsidRPr="007A2374">
        <w:rPr>
          <w:rFonts w:ascii="Courier New" w:hAnsi="Courier New" w:cs="Courier New"/>
          <w:sz w:val="24"/>
        </w:rPr>
        <w:t>inside,outside</w:t>
      </w:r>
      <w:proofErr w:type="spellEnd"/>
      <w:r w:rsidRPr="007A2374">
        <w:rPr>
          <w:rFonts w:ascii="Courier New" w:hAnsi="Courier New" w:cs="Courier New"/>
          <w:sz w:val="24"/>
        </w:rPr>
        <w:t>) dynamic interface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route outside 0.0.0.0 0.0.0.0 172.16.1.2 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w:t>
      </w:r>
      <w:proofErr w:type="spellStart"/>
      <w:r w:rsidRPr="007A2374">
        <w:rPr>
          <w:rFonts w:ascii="Courier New" w:hAnsi="Courier New" w:cs="Courier New"/>
          <w:sz w:val="24"/>
        </w:rPr>
        <w:t>xlate</w:t>
      </w:r>
      <w:proofErr w:type="spellEnd"/>
      <w:r w:rsidRPr="007A2374">
        <w:rPr>
          <w:rFonts w:ascii="Courier New" w:hAnsi="Courier New" w:cs="Courier New"/>
          <w:sz w:val="24"/>
        </w:rPr>
        <w:t xml:space="preserve"> 3:00:00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timeout pat-</w:t>
      </w:r>
      <w:proofErr w:type="spellStart"/>
      <w:r w:rsidRPr="007A2374">
        <w:rPr>
          <w:rFonts w:ascii="Courier New" w:hAnsi="Courier New" w:cs="Courier New"/>
          <w:sz w:val="24"/>
        </w:rPr>
        <w:t>xlate</w:t>
      </w:r>
      <w:proofErr w:type="spellEnd"/>
      <w:r w:rsidRPr="007A2374">
        <w:rPr>
          <w:rFonts w:ascii="Courier New" w:hAnsi="Courier New" w:cs="Courier New"/>
          <w:sz w:val="24"/>
        </w:rPr>
        <w:t xml:space="preserve"> 0:00:30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conn 1:00:00 half-closed 0:10:00 </w:t>
      </w:r>
      <w:proofErr w:type="spellStart"/>
      <w:r w:rsidRPr="007A2374">
        <w:rPr>
          <w:rFonts w:ascii="Courier New" w:hAnsi="Courier New" w:cs="Courier New"/>
          <w:sz w:val="24"/>
        </w:rPr>
        <w:t>udp</w:t>
      </w:r>
      <w:proofErr w:type="spellEnd"/>
      <w:r w:rsidRPr="007A2374">
        <w:rPr>
          <w:rFonts w:ascii="Courier New" w:hAnsi="Courier New" w:cs="Courier New"/>
          <w:sz w:val="24"/>
        </w:rPr>
        <w:t xml:space="preserve"> 0:02:00 </w:t>
      </w:r>
      <w:proofErr w:type="spellStart"/>
      <w:r w:rsidRPr="007A2374">
        <w:rPr>
          <w:rFonts w:ascii="Courier New" w:hAnsi="Courier New" w:cs="Courier New"/>
          <w:sz w:val="24"/>
        </w:rPr>
        <w:t>icmp</w:t>
      </w:r>
      <w:proofErr w:type="spellEnd"/>
      <w:r w:rsidRPr="007A2374">
        <w:rPr>
          <w:rFonts w:ascii="Courier New" w:hAnsi="Courier New" w:cs="Courier New"/>
          <w:sz w:val="24"/>
        </w:rPr>
        <w:t xml:space="preserve"> 0:00:02</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w:t>
      </w:r>
      <w:proofErr w:type="spellStart"/>
      <w:r w:rsidRPr="007A2374">
        <w:rPr>
          <w:rFonts w:ascii="Courier New" w:hAnsi="Courier New" w:cs="Courier New"/>
          <w:sz w:val="24"/>
        </w:rPr>
        <w:t>sunrpc</w:t>
      </w:r>
      <w:proofErr w:type="spellEnd"/>
      <w:r w:rsidRPr="007A2374">
        <w:rPr>
          <w:rFonts w:ascii="Courier New" w:hAnsi="Courier New" w:cs="Courier New"/>
          <w:sz w:val="24"/>
        </w:rPr>
        <w:t xml:space="preserve"> 0:10:00 h323 0:05:00 h225 1:00:00 </w:t>
      </w:r>
      <w:proofErr w:type="spellStart"/>
      <w:r w:rsidRPr="007A2374">
        <w:rPr>
          <w:rFonts w:ascii="Courier New" w:hAnsi="Courier New" w:cs="Courier New"/>
          <w:sz w:val="24"/>
        </w:rPr>
        <w:t>mgcp</w:t>
      </w:r>
      <w:proofErr w:type="spellEnd"/>
      <w:r w:rsidRPr="007A2374">
        <w:rPr>
          <w:rFonts w:ascii="Courier New" w:hAnsi="Courier New" w:cs="Courier New"/>
          <w:sz w:val="24"/>
        </w:rPr>
        <w:t xml:space="preserve"> 0:05:00 </w:t>
      </w:r>
      <w:proofErr w:type="spellStart"/>
      <w:r w:rsidRPr="007A2374">
        <w:rPr>
          <w:rFonts w:ascii="Courier New" w:hAnsi="Courier New" w:cs="Courier New"/>
          <w:sz w:val="24"/>
        </w:rPr>
        <w:t>mgcp</w:t>
      </w:r>
      <w:proofErr w:type="spellEnd"/>
      <w:r w:rsidRPr="007A2374">
        <w:rPr>
          <w:rFonts w:ascii="Courier New" w:hAnsi="Courier New" w:cs="Courier New"/>
          <w:sz w:val="24"/>
        </w:rPr>
        <w:t>-pat 0:05:00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sip 0:30:00 </w:t>
      </w:r>
      <w:proofErr w:type="spellStart"/>
      <w:r w:rsidRPr="007A2374">
        <w:rPr>
          <w:rFonts w:ascii="Courier New" w:hAnsi="Courier New" w:cs="Courier New"/>
          <w:sz w:val="24"/>
        </w:rPr>
        <w:t>sip_media</w:t>
      </w:r>
      <w:proofErr w:type="spellEnd"/>
      <w:r w:rsidRPr="007A2374">
        <w:rPr>
          <w:rFonts w:ascii="Courier New" w:hAnsi="Courier New" w:cs="Courier New"/>
          <w:sz w:val="24"/>
        </w:rPr>
        <w:t xml:space="preserve"> 0:02:00 sip-invite 0:03:00 sip-disconnect 0:02:00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sip-provisional-media 0:02:00 </w:t>
      </w:r>
      <w:proofErr w:type="spellStart"/>
      <w:r w:rsidRPr="007A2374">
        <w:rPr>
          <w:rFonts w:ascii="Courier New" w:hAnsi="Courier New" w:cs="Courier New"/>
          <w:sz w:val="24"/>
        </w:rPr>
        <w:t>uauth</w:t>
      </w:r>
      <w:proofErr w:type="spellEnd"/>
      <w:r w:rsidRPr="007A2374">
        <w:rPr>
          <w:rFonts w:ascii="Courier New" w:hAnsi="Courier New" w:cs="Courier New"/>
          <w:sz w:val="24"/>
        </w:rPr>
        <w:t xml:space="preserve"> 0:05:00 absolute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w:t>
      </w:r>
      <w:proofErr w:type="spellStart"/>
      <w:r w:rsidRPr="007A2374">
        <w:rPr>
          <w:rFonts w:ascii="Courier New" w:hAnsi="Courier New" w:cs="Courier New"/>
          <w:sz w:val="24"/>
        </w:rPr>
        <w:t>tcp</w:t>
      </w:r>
      <w:proofErr w:type="spellEnd"/>
      <w:r w:rsidRPr="007A2374">
        <w:rPr>
          <w:rFonts w:ascii="Courier New" w:hAnsi="Courier New" w:cs="Courier New"/>
          <w:sz w:val="24"/>
        </w:rPr>
        <w:t>-proxy-reassembly 0:01:00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timeout floating-conn 0:00:00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dynamic-access-policy-record </w:t>
      </w:r>
      <w:proofErr w:type="spellStart"/>
      <w:r w:rsidRPr="007A2374">
        <w:rPr>
          <w:rFonts w:ascii="Courier New" w:hAnsi="Courier New" w:cs="Courier New"/>
          <w:sz w:val="24"/>
        </w:rPr>
        <w:t>DfltAccessPolicy</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user-identity default-domain LOCAL</w:t>
      </w:r>
    </w:p>
    <w:p w:rsidR="007A2374" w:rsidRPr="007A2374" w:rsidRDefault="007A2374" w:rsidP="007A2374">
      <w:pPr>
        <w:ind w:left="0"/>
        <w:rPr>
          <w:rFonts w:ascii="Courier New" w:hAnsi="Courier New" w:cs="Courier New"/>
          <w:sz w:val="24"/>
        </w:rPr>
      </w:pPr>
      <w:proofErr w:type="gramStart"/>
      <w:r w:rsidRPr="007A2374">
        <w:rPr>
          <w:rFonts w:ascii="Courier New" w:hAnsi="Courier New" w:cs="Courier New"/>
          <w:sz w:val="24"/>
        </w:rPr>
        <w:t>http</w:t>
      </w:r>
      <w:proofErr w:type="gramEnd"/>
      <w:r w:rsidRPr="007A2374">
        <w:rPr>
          <w:rFonts w:ascii="Courier New" w:hAnsi="Courier New" w:cs="Courier New"/>
          <w:sz w:val="24"/>
        </w:rPr>
        <w:t xml:space="preserve"> server enable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http 192.168.1.0 255.255.255.0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http 10.14.0.0 255.255.255.0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w:t>
      </w:r>
      <w:proofErr w:type="spellStart"/>
      <w:r w:rsidRPr="007A2374">
        <w:rPr>
          <w:rFonts w:ascii="Courier New" w:hAnsi="Courier New" w:cs="Courier New"/>
          <w:sz w:val="24"/>
        </w:rPr>
        <w:t>snmp</w:t>
      </w:r>
      <w:proofErr w:type="spellEnd"/>
      <w:r w:rsidRPr="007A2374">
        <w:rPr>
          <w:rFonts w:ascii="Courier New" w:hAnsi="Courier New" w:cs="Courier New"/>
          <w:sz w:val="24"/>
        </w:rPr>
        <w:t>-server location</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w:t>
      </w:r>
      <w:proofErr w:type="spellStart"/>
      <w:r w:rsidRPr="007A2374">
        <w:rPr>
          <w:rFonts w:ascii="Courier New" w:hAnsi="Courier New" w:cs="Courier New"/>
          <w:sz w:val="24"/>
        </w:rPr>
        <w:t>snmp</w:t>
      </w:r>
      <w:proofErr w:type="spellEnd"/>
      <w:r w:rsidRPr="007A2374">
        <w:rPr>
          <w:rFonts w:ascii="Courier New" w:hAnsi="Courier New" w:cs="Courier New"/>
          <w:sz w:val="24"/>
        </w:rPr>
        <w:t>-server contact</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w:t>
      </w:r>
      <w:proofErr w:type="spellStart"/>
      <w:r w:rsidRPr="007A2374">
        <w:rPr>
          <w:rFonts w:ascii="Courier New" w:hAnsi="Courier New" w:cs="Courier New"/>
          <w:sz w:val="24"/>
        </w:rPr>
        <w:t>ipsec</w:t>
      </w:r>
      <w:proofErr w:type="spellEnd"/>
      <w:r w:rsidRPr="007A2374">
        <w:rPr>
          <w:rFonts w:ascii="Courier New" w:hAnsi="Courier New" w:cs="Courier New"/>
          <w:sz w:val="24"/>
        </w:rPr>
        <w:t xml:space="preserve"> ikev1 transform-set ESP-AES-SHA </w:t>
      </w:r>
      <w:proofErr w:type="spellStart"/>
      <w:r w:rsidRPr="007A2374">
        <w:rPr>
          <w:rFonts w:ascii="Courier New" w:hAnsi="Courier New" w:cs="Courier New"/>
          <w:sz w:val="24"/>
        </w:rPr>
        <w:t>esp-aes</w:t>
      </w:r>
      <w:proofErr w:type="spellEnd"/>
      <w:r w:rsidRPr="007A2374">
        <w:rPr>
          <w:rFonts w:ascii="Courier New" w:hAnsi="Courier New" w:cs="Courier New"/>
          <w:sz w:val="24"/>
        </w:rPr>
        <w:t xml:space="preserve"> </w:t>
      </w:r>
      <w:proofErr w:type="spellStart"/>
      <w:r w:rsidRPr="007A2374">
        <w:rPr>
          <w:rFonts w:ascii="Courier New" w:hAnsi="Courier New" w:cs="Courier New"/>
          <w:sz w:val="24"/>
        </w:rPr>
        <w:t>esp-sha-hmac</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w:t>
      </w:r>
      <w:proofErr w:type="spellStart"/>
      <w:r w:rsidRPr="007A2374">
        <w:rPr>
          <w:rFonts w:ascii="Courier New" w:hAnsi="Courier New" w:cs="Courier New"/>
          <w:sz w:val="24"/>
        </w:rPr>
        <w:t>ipsec</w:t>
      </w:r>
      <w:proofErr w:type="spellEnd"/>
      <w:r w:rsidRPr="007A2374">
        <w:rPr>
          <w:rFonts w:ascii="Courier New" w:hAnsi="Courier New" w:cs="Courier New"/>
          <w:sz w:val="24"/>
        </w:rPr>
        <w:t xml:space="preserve"> security-association </w:t>
      </w:r>
      <w:proofErr w:type="spellStart"/>
      <w:r w:rsidRPr="007A2374">
        <w:rPr>
          <w:rFonts w:ascii="Courier New" w:hAnsi="Courier New" w:cs="Courier New"/>
          <w:sz w:val="24"/>
        </w:rPr>
        <w:t>pmtu</w:t>
      </w:r>
      <w:proofErr w:type="spellEnd"/>
      <w:r w:rsidRPr="007A2374">
        <w:rPr>
          <w:rFonts w:ascii="Courier New" w:hAnsi="Courier New" w:cs="Courier New"/>
          <w:sz w:val="24"/>
        </w:rPr>
        <w:t>-aging infinite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map </w:t>
      </w:r>
      <w:proofErr w:type="spellStart"/>
      <w:r w:rsidRPr="007A2374">
        <w:rPr>
          <w:rFonts w:ascii="Courier New" w:hAnsi="Courier New" w:cs="Courier New"/>
          <w:sz w:val="24"/>
        </w:rPr>
        <w:t>outside_map</w:t>
      </w:r>
      <w:proofErr w:type="spellEnd"/>
      <w:r w:rsidRPr="007A2374">
        <w:rPr>
          <w:rFonts w:ascii="Courier New" w:hAnsi="Courier New" w:cs="Courier New"/>
          <w:sz w:val="24"/>
        </w:rPr>
        <w:t xml:space="preserve"> 1 match address 111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map </w:t>
      </w:r>
      <w:proofErr w:type="spellStart"/>
      <w:r w:rsidRPr="007A2374">
        <w:rPr>
          <w:rFonts w:ascii="Courier New" w:hAnsi="Courier New" w:cs="Courier New"/>
          <w:sz w:val="24"/>
        </w:rPr>
        <w:t>outside_map</w:t>
      </w:r>
      <w:proofErr w:type="spellEnd"/>
      <w:r w:rsidRPr="007A2374">
        <w:rPr>
          <w:rFonts w:ascii="Courier New" w:hAnsi="Courier New" w:cs="Courier New"/>
          <w:sz w:val="24"/>
        </w:rPr>
        <w:t xml:space="preserve"> 1 set </w:t>
      </w:r>
      <w:proofErr w:type="spellStart"/>
      <w:r w:rsidRPr="007A2374">
        <w:rPr>
          <w:rFonts w:ascii="Courier New" w:hAnsi="Courier New" w:cs="Courier New"/>
          <w:sz w:val="24"/>
        </w:rPr>
        <w:t>pfs</w:t>
      </w:r>
      <w:proofErr w:type="spellEnd"/>
      <w:r w:rsidRPr="007A2374">
        <w:rPr>
          <w:rFonts w:ascii="Courier New" w:hAnsi="Courier New" w:cs="Courier New"/>
          <w:sz w:val="24"/>
        </w:rPr>
        <w:t xml:space="preserve"> group1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map </w:t>
      </w:r>
      <w:proofErr w:type="spellStart"/>
      <w:r w:rsidRPr="007A2374">
        <w:rPr>
          <w:rFonts w:ascii="Courier New" w:hAnsi="Courier New" w:cs="Courier New"/>
          <w:sz w:val="24"/>
        </w:rPr>
        <w:t>outside_map</w:t>
      </w:r>
      <w:proofErr w:type="spellEnd"/>
      <w:r w:rsidRPr="007A2374">
        <w:rPr>
          <w:rFonts w:ascii="Courier New" w:hAnsi="Courier New" w:cs="Courier New"/>
          <w:sz w:val="24"/>
        </w:rPr>
        <w:t xml:space="preserve"> 1 set peer 172.16.1.2</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map </w:t>
      </w:r>
      <w:proofErr w:type="spellStart"/>
      <w:r w:rsidRPr="007A2374">
        <w:rPr>
          <w:rFonts w:ascii="Courier New" w:hAnsi="Courier New" w:cs="Courier New"/>
          <w:sz w:val="24"/>
        </w:rPr>
        <w:t>outside_map</w:t>
      </w:r>
      <w:proofErr w:type="spellEnd"/>
      <w:r w:rsidRPr="007A2374">
        <w:rPr>
          <w:rFonts w:ascii="Courier New" w:hAnsi="Courier New" w:cs="Courier New"/>
          <w:sz w:val="24"/>
        </w:rPr>
        <w:t xml:space="preserve"> 1 set ikev1 transform-set ESP-AES-SHA</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map </w:t>
      </w:r>
      <w:proofErr w:type="spellStart"/>
      <w:r w:rsidRPr="007A2374">
        <w:rPr>
          <w:rFonts w:ascii="Courier New" w:hAnsi="Courier New" w:cs="Courier New"/>
          <w:sz w:val="24"/>
        </w:rPr>
        <w:t>outside_map</w:t>
      </w:r>
      <w:proofErr w:type="spellEnd"/>
      <w:r w:rsidRPr="007A2374">
        <w:rPr>
          <w:rFonts w:ascii="Courier New" w:hAnsi="Courier New" w:cs="Courier New"/>
          <w:sz w:val="24"/>
        </w:rPr>
        <w:t xml:space="preserve"> interface outside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ca </w:t>
      </w:r>
      <w:proofErr w:type="spellStart"/>
      <w:r w:rsidRPr="007A2374">
        <w:rPr>
          <w:rFonts w:ascii="Courier New" w:hAnsi="Courier New" w:cs="Courier New"/>
          <w:sz w:val="24"/>
        </w:rPr>
        <w:t>trustpoint</w:t>
      </w:r>
      <w:proofErr w:type="spellEnd"/>
      <w:r w:rsidRPr="007A2374">
        <w:rPr>
          <w:rFonts w:ascii="Courier New" w:hAnsi="Courier New" w:cs="Courier New"/>
          <w:sz w:val="24"/>
        </w:rPr>
        <w:t xml:space="preserve"> _</w:t>
      </w:r>
      <w:proofErr w:type="spellStart"/>
      <w:r w:rsidRPr="007A2374">
        <w:rPr>
          <w:rFonts w:ascii="Courier New" w:hAnsi="Courier New" w:cs="Courier New"/>
          <w:sz w:val="24"/>
        </w:rPr>
        <w:t>SmartCallHome_ServerCA</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no validation-usage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w:t>
      </w:r>
      <w:proofErr w:type="spellStart"/>
      <w:r w:rsidRPr="007A2374">
        <w:rPr>
          <w:rFonts w:ascii="Courier New" w:hAnsi="Courier New" w:cs="Courier New"/>
          <w:sz w:val="24"/>
        </w:rPr>
        <w:t>crl</w:t>
      </w:r>
      <w:proofErr w:type="spellEnd"/>
      <w:r w:rsidRPr="007A2374">
        <w:rPr>
          <w:rFonts w:ascii="Courier New" w:hAnsi="Courier New" w:cs="Courier New"/>
          <w:sz w:val="24"/>
        </w:rPr>
        <w:t xml:space="preserve"> configure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ca </w:t>
      </w:r>
      <w:proofErr w:type="spellStart"/>
      <w:r w:rsidRPr="007A2374">
        <w:rPr>
          <w:rFonts w:ascii="Courier New" w:hAnsi="Courier New" w:cs="Courier New"/>
          <w:sz w:val="24"/>
        </w:rPr>
        <w:t>trustpool</w:t>
      </w:r>
      <w:proofErr w:type="spellEnd"/>
      <w:r w:rsidRPr="007A2374">
        <w:rPr>
          <w:rFonts w:ascii="Courier New" w:hAnsi="Courier New" w:cs="Courier New"/>
          <w:sz w:val="24"/>
        </w:rPr>
        <w:t xml:space="preserve"> policy</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ca certificate chain _</w:t>
      </w:r>
      <w:proofErr w:type="spellStart"/>
      <w:r w:rsidRPr="007A2374">
        <w:rPr>
          <w:rFonts w:ascii="Courier New" w:hAnsi="Courier New" w:cs="Courier New"/>
          <w:sz w:val="24"/>
        </w:rPr>
        <w:t>SmartCallHome_ServerCA</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ikev1 enable outside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ikev1 enable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ikev1 policy 10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authentication pre-share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encryption </w:t>
      </w:r>
      <w:proofErr w:type="spellStart"/>
      <w:r w:rsidRPr="007A2374">
        <w:rPr>
          <w:rFonts w:ascii="Courier New" w:hAnsi="Courier New" w:cs="Courier New"/>
          <w:sz w:val="24"/>
        </w:rPr>
        <w:t>aes</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hash </w:t>
      </w:r>
      <w:proofErr w:type="spellStart"/>
      <w:r w:rsidRPr="007A2374">
        <w:rPr>
          <w:rFonts w:ascii="Courier New" w:hAnsi="Courier New" w:cs="Courier New"/>
          <w:sz w:val="24"/>
        </w:rPr>
        <w:t>sha</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group 2</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lifetime 86400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telnet timeout 5</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w:t>
      </w:r>
      <w:proofErr w:type="spellStart"/>
      <w:r w:rsidRPr="007A2374">
        <w:rPr>
          <w:rFonts w:ascii="Courier New" w:hAnsi="Courier New" w:cs="Courier New"/>
          <w:sz w:val="24"/>
        </w:rPr>
        <w:t>ssh</w:t>
      </w:r>
      <w:proofErr w:type="spellEnd"/>
      <w:r w:rsidRPr="007A2374">
        <w:rPr>
          <w:rFonts w:ascii="Courier New" w:hAnsi="Courier New" w:cs="Courier New"/>
          <w:sz w:val="24"/>
        </w:rPr>
        <w:t xml:space="preserve"> </w:t>
      </w:r>
      <w:proofErr w:type="spellStart"/>
      <w:r w:rsidRPr="007A2374">
        <w:rPr>
          <w:rFonts w:ascii="Courier New" w:hAnsi="Courier New" w:cs="Courier New"/>
          <w:sz w:val="24"/>
        </w:rPr>
        <w:t>stricthostkeycheck</w:t>
      </w:r>
      <w:proofErr w:type="spellEnd"/>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ssh</w:t>
      </w:r>
      <w:proofErr w:type="spellEnd"/>
      <w:r w:rsidRPr="007A2374">
        <w:rPr>
          <w:rFonts w:ascii="Courier New" w:hAnsi="Courier New" w:cs="Courier New"/>
          <w:sz w:val="24"/>
        </w:rPr>
        <w:t xml:space="preserve"> timeout 5</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ssh</w:t>
      </w:r>
      <w:proofErr w:type="spellEnd"/>
      <w:r w:rsidRPr="007A2374">
        <w:rPr>
          <w:rFonts w:ascii="Courier New" w:hAnsi="Courier New" w:cs="Courier New"/>
          <w:sz w:val="24"/>
        </w:rPr>
        <w:t xml:space="preserve"> key-exchange group dh-group1-sha1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console timeout 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threat-detection statistics </w:t>
      </w:r>
      <w:proofErr w:type="spellStart"/>
      <w:r w:rsidRPr="007A2374">
        <w:rPr>
          <w:rFonts w:ascii="Courier New" w:hAnsi="Courier New" w:cs="Courier New"/>
          <w:sz w:val="24"/>
        </w:rPr>
        <w:t>tcp</w:t>
      </w:r>
      <w:proofErr w:type="spellEnd"/>
      <w:r w:rsidRPr="007A2374">
        <w:rPr>
          <w:rFonts w:ascii="Courier New" w:hAnsi="Courier New" w:cs="Courier New"/>
          <w:sz w:val="24"/>
        </w:rPr>
        <w:t>-intercept</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tunnel-group 172.16.1.2 type ipsec-l2l</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tunnel-group 172.16.1.2 </w:t>
      </w:r>
      <w:proofErr w:type="spellStart"/>
      <w:r w:rsidRPr="007A2374">
        <w:rPr>
          <w:rFonts w:ascii="Courier New" w:hAnsi="Courier New" w:cs="Courier New"/>
          <w:sz w:val="24"/>
        </w:rPr>
        <w:t>ipsec</w:t>
      </w:r>
      <w:proofErr w:type="spellEnd"/>
      <w:r w:rsidRPr="007A2374">
        <w:rPr>
          <w:rFonts w:ascii="Courier New" w:hAnsi="Courier New" w:cs="Courier New"/>
          <w:sz w:val="24"/>
        </w:rPr>
        <w:t>-attributes</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ikev1 pre-shared-key *****</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class-map </w:t>
      </w:r>
      <w:proofErr w:type="spellStart"/>
      <w:r w:rsidRPr="007A2374">
        <w:rPr>
          <w:rFonts w:ascii="Courier New" w:hAnsi="Courier New" w:cs="Courier New"/>
          <w:sz w:val="24"/>
        </w:rPr>
        <w:t>inspection_default</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m</w:t>
      </w:r>
      <w:r>
        <w:rPr>
          <w:rFonts w:ascii="Courier New" w:hAnsi="Courier New" w:cs="Courier New"/>
          <w:sz w:val="24"/>
        </w:rPr>
        <w:t>atch default-inspection-traffic</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proofErr w:type="gramStart"/>
      <w:r w:rsidRPr="007A2374">
        <w:rPr>
          <w:rFonts w:ascii="Courier New" w:hAnsi="Courier New" w:cs="Courier New"/>
          <w:sz w:val="24"/>
        </w:rPr>
        <w:t>policy-map</w:t>
      </w:r>
      <w:proofErr w:type="gramEnd"/>
      <w:r w:rsidRPr="007A2374">
        <w:rPr>
          <w:rFonts w:ascii="Courier New" w:hAnsi="Courier New" w:cs="Courier New"/>
          <w:sz w:val="24"/>
        </w:rPr>
        <w:t xml:space="preserve"> type inspect </w:t>
      </w:r>
      <w:proofErr w:type="spellStart"/>
      <w:r w:rsidRPr="007A2374">
        <w:rPr>
          <w:rFonts w:ascii="Courier New" w:hAnsi="Courier New" w:cs="Courier New"/>
          <w:sz w:val="24"/>
        </w:rPr>
        <w:t>dns</w:t>
      </w:r>
      <w:proofErr w:type="spellEnd"/>
      <w:r w:rsidRPr="007A2374">
        <w:rPr>
          <w:rFonts w:ascii="Courier New" w:hAnsi="Courier New" w:cs="Courier New"/>
          <w:sz w:val="24"/>
        </w:rPr>
        <w:t xml:space="preserve"> </w:t>
      </w:r>
      <w:proofErr w:type="spellStart"/>
      <w:r w:rsidRPr="007A2374">
        <w:rPr>
          <w:rFonts w:ascii="Courier New" w:hAnsi="Courier New" w:cs="Courier New"/>
          <w:sz w:val="24"/>
        </w:rPr>
        <w:t>preset_dns_map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parameters</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message-length maximum client auto</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message-length maximum 512</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policy-map </w:t>
      </w:r>
      <w:proofErr w:type="spellStart"/>
      <w:r w:rsidRPr="007A2374">
        <w:rPr>
          <w:rFonts w:ascii="Courier New" w:hAnsi="Courier New" w:cs="Courier New"/>
          <w:sz w:val="24"/>
        </w:rPr>
        <w:t>global_policy</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class </w:t>
      </w:r>
      <w:proofErr w:type="spellStart"/>
      <w:r w:rsidRPr="007A2374">
        <w:rPr>
          <w:rFonts w:ascii="Courier New" w:hAnsi="Courier New" w:cs="Courier New"/>
          <w:sz w:val="24"/>
        </w:rPr>
        <w:t>inspection_default</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dns</w:t>
      </w:r>
      <w:proofErr w:type="spellEnd"/>
      <w:r w:rsidRPr="007A2374">
        <w:rPr>
          <w:rFonts w:ascii="Courier New" w:hAnsi="Courier New" w:cs="Courier New"/>
          <w:sz w:val="24"/>
        </w:rPr>
        <w:t xml:space="preserve"> </w:t>
      </w:r>
      <w:proofErr w:type="spellStart"/>
      <w:r w:rsidRPr="007A2374">
        <w:rPr>
          <w:rFonts w:ascii="Courier New" w:hAnsi="Courier New" w:cs="Courier New"/>
          <w:sz w:val="24"/>
        </w:rPr>
        <w:t>preset_dns_map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ftp</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h323 h225</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h323 </w:t>
      </w:r>
      <w:proofErr w:type="spellStart"/>
      <w:r w:rsidRPr="007A2374">
        <w:rPr>
          <w:rFonts w:ascii="Courier New" w:hAnsi="Courier New" w:cs="Courier New"/>
          <w:sz w:val="24"/>
        </w:rPr>
        <w:t>ras</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rsh</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rtsp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esmtp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sqlnet</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skinny</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sunrpc</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xdmcp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sip</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netbios</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tftp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ip-options</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icmp</w:t>
      </w:r>
      <w:proofErr w:type="spellEnd"/>
    </w:p>
    <w:p w:rsidR="007A2374" w:rsidRPr="007A2374" w:rsidRDefault="007A2374" w:rsidP="007A2374">
      <w:pPr>
        <w:ind w:left="0"/>
        <w:rPr>
          <w:rFonts w:ascii="Courier New" w:hAnsi="Courier New" w:cs="Courier New"/>
          <w:sz w:val="24"/>
        </w:rPr>
      </w:pPr>
      <w:r>
        <w:rPr>
          <w:rFonts w:ascii="Courier New" w:hAnsi="Courier New" w:cs="Courier New"/>
          <w:sz w:val="24"/>
        </w:rPr>
        <w:t xml:space="preserve">  inspect </w:t>
      </w:r>
      <w:proofErr w:type="spellStart"/>
      <w:r>
        <w:rPr>
          <w:rFonts w:ascii="Courier New" w:hAnsi="Courier New" w:cs="Courier New"/>
          <w:sz w:val="24"/>
        </w:rPr>
        <w:t>icmp</w:t>
      </w:r>
      <w:proofErr w:type="spellEnd"/>
      <w:r>
        <w:rPr>
          <w:rFonts w:ascii="Courier New" w:hAnsi="Courier New" w:cs="Courier New"/>
          <w:sz w:val="24"/>
        </w:rPr>
        <w:t xml:space="preserve"> error</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service-policy </w:t>
      </w:r>
      <w:proofErr w:type="spellStart"/>
      <w:r w:rsidRPr="007A2374">
        <w:rPr>
          <w:rFonts w:ascii="Courier New" w:hAnsi="Courier New" w:cs="Courier New"/>
          <w:sz w:val="24"/>
        </w:rPr>
        <w:t>global_policy</w:t>
      </w:r>
      <w:proofErr w:type="spellEnd"/>
      <w:r w:rsidRPr="007A2374">
        <w:rPr>
          <w:rFonts w:ascii="Courier New" w:hAnsi="Courier New" w:cs="Courier New"/>
          <w:sz w:val="24"/>
        </w:rPr>
        <w:t xml:space="preserve"> global</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prompt hostname context</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call-home reporting anonymous</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Cryptochecksum:0b6ae6dbcec2d6f0900f1e199823ee23</w:t>
      </w:r>
    </w:p>
    <w:p w:rsidR="007A2374" w:rsidRDefault="007A2374" w:rsidP="007A2374">
      <w:pPr>
        <w:ind w:left="0"/>
        <w:rPr>
          <w:rFonts w:ascii="Courier New" w:hAnsi="Courier New" w:cs="Courier New"/>
          <w:sz w:val="24"/>
        </w:rPr>
      </w:pPr>
      <w:r w:rsidRPr="007A2374">
        <w:rPr>
          <w:rFonts w:ascii="Courier New" w:hAnsi="Courier New" w:cs="Courier New"/>
          <w:sz w:val="24"/>
        </w:rPr>
        <w:t>: end</w:t>
      </w:r>
    </w:p>
    <w:p w:rsidR="007A2374" w:rsidRDefault="007A2374" w:rsidP="007A2374">
      <w:pPr>
        <w:ind w:left="0"/>
        <w:rPr>
          <w:rFonts w:ascii="Courier New" w:hAnsi="Courier New" w:cs="Courier New"/>
          <w:sz w:val="24"/>
        </w:rPr>
      </w:pPr>
    </w:p>
    <w:p w:rsidR="007A2374" w:rsidRDefault="007A2374" w:rsidP="007A2374">
      <w:pPr>
        <w:ind w:left="0"/>
        <w:rPr>
          <w:sz w:val="56"/>
        </w:rPr>
      </w:pPr>
      <w:r>
        <w:rPr>
          <w:sz w:val="56"/>
        </w:rPr>
        <w:t>Configurations for ASA2:</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hostname Site-B</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enable password 2KFQnbNIdI.2KYOU encrypted</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names</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interface Ethernet0/0</w:t>
      </w:r>
    </w:p>
    <w:p w:rsidR="007A2374" w:rsidRPr="007A2374" w:rsidRDefault="007A2374" w:rsidP="007A2374">
      <w:pPr>
        <w:ind w:left="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switchport</w:t>
      </w:r>
      <w:proofErr w:type="spellEnd"/>
      <w:r>
        <w:rPr>
          <w:rFonts w:ascii="Courier New" w:hAnsi="Courier New" w:cs="Courier New"/>
          <w:sz w:val="24"/>
        </w:rPr>
        <w:t xml:space="preserve"> access </w:t>
      </w:r>
      <w:proofErr w:type="spellStart"/>
      <w:r>
        <w:rPr>
          <w:rFonts w:ascii="Courier New" w:hAnsi="Courier New" w:cs="Courier New"/>
          <w:sz w:val="24"/>
        </w:rPr>
        <w:t>vlan</w:t>
      </w:r>
      <w:proofErr w:type="spellEnd"/>
      <w:r>
        <w:rPr>
          <w:rFonts w:ascii="Courier New" w:hAnsi="Courier New" w:cs="Courier New"/>
          <w:sz w:val="24"/>
        </w:rPr>
        <w:t xml:space="preserve"> 2</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Ethernet0/1</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Ethernet0/2</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Ethernet0/3</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Ethernet0/4</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Ethernet0/5</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interface Ethernet0</w:t>
      </w:r>
      <w:r>
        <w:rPr>
          <w:rFonts w:ascii="Courier New" w:hAnsi="Courier New" w:cs="Courier New"/>
          <w:sz w:val="24"/>
        </w:rPr>
        <w:t>/6</w:t>
      </w:r>
    </w:p>
    <w:p w:rsidR="007A2374" w:rsidRPr="007A2374" w:rsidRDefault="007A2374" w:rsidP="007A2374">
      <w:pPr>
        <w:ind w:left="0"/>
        <w:rPr>
          <w:rFonts w:ascii="Courier New" w:hAnsi="Courier New" w:cs="Courier New"/>
          <w:sz w:val="24"/>
        </w:rPr>
      </w:pPr>
      <w:r>
        <w:rPr>
          <w:rFonts w:ascii="Courier New" w:hAnsi="Courier New" w:cs="Courier New"/>
          <w:sz w:val="24"/>
        </w:rPr>
        <w:t>interface Ethernet0/7</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interface Vlan1</w:t>
      </w:r>
    </w:p>
    <w:p w:rsidR="007A2374" w:rsidRPr="007A2374" w:rsidRDefault="007A2374" w:rsidP="007A2374">
      <w:pPr>
        <w:ind w:left="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nameif</w:t>
      </w:r>
      <w:proofErr w:type="spellEnd"/>
      <w:r>
        <w:rPr>
          <w:rFonts w:ascii="Courier New" w:hAnsi="Courier New" w:cs="Courier New"/>
          <w:sz w:val="24"/>
        </w:rPr>
        <w:t xml:space="preserve">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security-level 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ip address 10.15.0.1 255.255.255.0</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interface Vlan2</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w:t>
      </w:r>
      <w:proofErr w:type="spellStart"/>
      <w:r w:rsidRPr="007A2374">
        <w:rPr>
          <w:rFonts w:ascii="Courier New" w:hAnsi="Courier New" w:cs="Courier New"/>
          <w:sz w:val="24"/>
        </w:rPr>
        <w:t>nameif</w:t>
      </w:r>
      <w:proofErr w:type="spellEnd"/>
      <w:r w:rsidRPr="007A2374">
        <w:rPr>
          <w:rFonts w:ascii="Courier New" w:hAnsi="Courier New" w:cs="Courier New"/>
          <w:sz w:val="24"/>
        </w:rPr>
        <w:t xml:space="preserve"> outside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security-level 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ip address 172.16.1.2 255.255.255.0</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ftp mode passive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same-security-traffic permit inter-interface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object network </w:t>
      </w:r>
      <w:proofErr w:type="spellStart"/>
      <w:r w:rsidRPr="007A2374">
        <w:rPr>
          <w:rFonts w:ascii="Courier New" w:hAnsi="Courier New" w:cs="Courier New"/>
          <w:sz w:val="24"/>
        </w:rPr>
        <w:t>obj_any</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subnet 0.0.0.0 0.0.0.0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object network Local-Network</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subnet 10.15.0.0 255.255.255.0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object network External-Network</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subnet 10.14.0.0 255.255.255.0</w:t>
      </w:r>
    </w:p>
    <w:p w:rsidR="007A2374" w:rsidRPr="007A2374" w:rsidRDefault="007A2374" w:rsidP="007A2374">
      <w:pPr>
        <w:ind w:left="0"/>
        <w:rPr>
          <w:rFonts w:ascii="Courier New" w:hAnsi="Courier New" w:cs="Courier New"/>
          <w:sz w:val="24"/>
        </w:rPr>
      </w:pPr>
      <w:proofErr w:type="gramStart"/>
      <w:r w:rsidRPr="007A2374">
        <w:rPr>
          <w:rFonts w:ascii="Courier New" w:hAnsi="Courier New" w:cs="Courier New"/>
          <w:sz w:val="24"/>
        </w:rPr>
        <w:t>access-list</w:t>
      </w:r>
      <w:proofErr w:type="gramEnd"/>
      <w:r w:rsidRPr="007A2374">
        <w:rPr>
          <w:rFonts w:ascii="Courier New" w:hAnsi="Courier New" w:cs="Courier New"/>
          <w:sz w:val="24"/>
        </w:rPr>
        <w:t xml:space="preserve"> 111 extended permit ip object Local-Network object External-Network</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pager lines 24</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logging </w:t>
      </w:r>
      <w:proofErr w:type="spellStart"/>
      <w:r w:rsidRPr="007A2374">
        <w:rPr>
          <w:rFonts w:ascii="Courier New" w:hAnsi="Courier New" w:cs="Courier New"/>
          <w:sz w:val="24"/>
        </w:rPr>
        <w:t>asdm</w:t>
      </w:r>
      <w:proofErr w:type="spellEnd"/>
      <w:r w:rsidRPr="007A2374">
        <w:rPr>
          <w:rFonts w:ascii="Courier New" w:hAnsi="Courier New" w:cs="Courier New"/>
          <w:sz w:val="24"/>
        </w:rPr>
        <w:t xml:space="preserve"> informational</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mtu</w:t>
      </w:r>
      <w:proofErr w:type="spellEnd"/>
      <w:r w:rsidRPr="007A2374">
        <w:rPr>
          <w:rFonts w:ascii="Courier New" w:hAnsi="Courier New" w:cs="Courier New"/>
          <w:sz w:val="24"/>
        </w:rPr>
        <w:t xml:space="preserve"> outside 1500</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mtu</w:t>
      </w:r>
      <w:proofErr w:type="spellEnd"/>
      <w:r w:rsidRPr="007A2374">
        <w:rPr>
          <w:rFonts w:ascii="Courier New" w:hAnsi="Courier New" w:cs="Courier New"/>
          <w:sz w:val="24"/>
        </w:rPr>
        <w:t xml:space="preserve"> inside 1500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no failover</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icmp</w:t>
      </w:r>
      <w:proofErr w:type="spellEnd"/>
      <w:r w:rsidRPr="007A2374">
        <w:rPr>
          <w:rFonts w:ascii="Courier New" w:hAnsi="Courier New" w:cs="Courier New"/>
          <w:sz w:val="24"/>
        </w:rPr>
        <w:t xml:space="preserve"> unreachable rate-limit 1 burst-size 1</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icmp</w:t>
      </w:r>
      <w:proofErr w:type="spellEnd"/>
      <w:r w:rsidRPr="007A2374">
        <w:rPr>
          <w:rFonts w:ascii="Courier New" w:hAnsi="Courier New" w:cs="Courier New"/>
          <w:sz w:val="24"/>
        </w:rPr>
        <w:t xml:space="preserve"> permit any outside</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icmp</w:t>
      </w:r>
      <w:proofErr w:type="spellEnd"/>
      <w:r w:rsidRPr="007A2374">
        <w:rPr>
          <w:rFonts w:ascii="Courier New" w:hAnsi="Courier New" w:cs="Courier New"/>
          <w:sz w:val="24"/>
        </w:rPr>
        <w:t xml:space="preserve"> permit any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w:t>
      </w:r>
      <w:proofErr w:type="spellStart"/>
      <w:r w:rsidRPr="007A2374">
        <w:rPr>
          <w:rFonts w:ascii="Courier New" w:hAnsi="Courier New" w:cs="Courier New"/>
          <w:sz w:val="24"/>
        </w:rPr>
        <w:t>asdm</w:t>
      </w:r>
      <w:proofErr w:type="spellEnd"/>
      <w:r w:rsidRPr="007A2374">
        <w:rPr>
          <w:rFonts w:ascii="Courier New" w:hAnsi="Courier New" w:cs="Courier New"/>
          <w:sz w:val="24"/>
        </w:rPr>
        <w:t xml:space="preserve"> history enable</w:t>
      </w:r>
    </w:p>
    <w:p w:rsidR="007A2374" w:rsidRPr="007A2374" w:rsidRDefault="007A2374" w:rsidP="007A2374">
      <w:pPr>
        <w:ind w:left="0"/>
        <w:rPr>
          <w:rFonts w:ascii="Courier New" w:hAnsi="Courier New" w:cs="Courier New"/>
          <w:sz w:val="24"/>
        </w:rPr>
      </w:pPr>
      <w:proofErr w:type="spellStart"/>
      <w:r w:rsidRPr="007A2374">
        <w:rPr>
          <w:rFonts w:ascii="Courier New" w:hAnsi="Courier New" w:cs="Courier New"/>
          <w:sz w:val="24"/>
        </w:rPr>
        <w:t>arp</w:t>
      </w:r>
      <w:proofErr w:type="spellEnd"/>
      <w:r w:rsidRPr="007A2374">
        <w:rPr>
          <w:rFonts w:ascii="Courier New" w:hAnsi="Courier New" w:cs="Courier New"/>
          <w:sz w:val="24"/>
        </w:rPr>
        <w:t xml:space="preserve"> timeout 14400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w:t>
      </w:r>
      <w:proofErr w:type="spellStart"/>
      <w:r w:rsidRPr="007A2374">
        <w:rPr>
          <w:rFonts w:ascii="Courier New" w:hAnsi="Courier New" w:cs="Courier New"/>
          <w:sz w:val="24"/>
        </w:rPr>
        <w:t>arp</w:t>
      </w:r>
      <w:proofErr w:type="spellEnd"/>
      <w:r w:rsidRPr="007A2374">
        <w:rPr>
          <w:rFonts w:ascii="Courier New" w:hAnsi="Courier New" w:cs="Courier New"/>
          <w:sz w:val="24"/>
        </w:rPr>
        <w:t xml:space="preserve"> permit-</w:t>
      </w:r>
      <w:proofErr w:type="spellStart"/>
      <w:r w:rsidRPr="007A2374">
        <w:rPr>
          <w:rFonts w:ascii="Courier New" w:hAnsi="Courier New" w:cs="Courier New"/>
          <w:sz w:val="24"/>
        </w:rPr>
        <w:t>nonconnected</w:t>
      </w:r>
      <w:proofErr w:type="spellEnd"/>
    </w:p>
    <w:p w:rsidR="007A2374" w:rsidRPr="007A2374" w:rsidRDefault="007A2374" w:rsidP="007A2374">
      <w:pPr>
        <w:ind w:left="0"/>
        <w:rPr>
          <w:rFonts w:ascii="Courier New" w:hAnsi="Courier New" w:cs="Courier New"/>
          <w:sz w:val="24"/>
        </w:rPr>
      </w:pPr>
      <w:proofErr w:type="spellStart"/>
      <w:proofErr w:type="gramStart"/>
      <w:r w:rsidRPr="007A2374">
        <w:rPr>
          <w:rFonts w:ascii="Courier New" w:hAnsi="Courier New" w:cs="Courier New"/>
          <w:sz w:val="24"/>
        </w:rPr>
        <w:t>nat</w:t>
      </w:r>
      <w:proofErr w:type="spellEnd"/>
      <w:proofErr w:type="gramEnd"/>
      <w:r w:rsidRPr="007A2374">
        <w:rPr>
          <w:rFonts w:ascii="Courier New" w:hAnsi="Courier New" w:cs="Courier New"/>
          <w:sz w:val="24"/>
        </w:rPr>
        <w:t xml:space="preserve"> (</w:t>
      </w:r>
      <w:proofErr w:type="spellStart"/>
      <w:r w:rsidRPr="007A2374">
        <w:rPr>
          <w:rFonts w:ascii="Courier New" w:hAnsi="Courier New" w:cs="Courier New"/>
          <w:sz w:val="24"/>
        </w:rPr>
        <w:t>inside,outside</w:t>
      </w:r>
      <w:proofErr w:type="spellEnd"/>
      <w:r w:rsidRPr="007A2374">
        <w:rPr>
          <w:rFonts w:ascii="Courier New" w:hAnsi="Courier New" w:cs="Courier New"/>
          <w:sz w:val="24"/>
        </w:rPr>
        <w:t xml:space="preserve">) source static Local-Network </w:t>
      </w:r>
      <w:proofErr w:type="spellStart"/>
      <w:r w:rsidRPr="007A2374">
        <w:rPr>
          <w:rFonts w:ascii="Courier New" w:hAnsi="Courier New" w:cs="Courier New"/>
          <w:sz w:val="24"/>
        </w:rPr>
        <w:t>Local-Network</w:t>
      </w:r>
      <w:proofErr w:type="spellEnd"/>
      <w:r w:rsidRPr="007A2374">
        <w:rPr>
          <w:rFonts w:ascii="Courier New" w:hAnsi="Courier New" w:cs="Courier New"/>
          <w:sz w:val="24"/>
        </w:rPr>
        <w:t xml:space="preserve"> destination static External-Network </w:t>
      </w:r>
      <w:proofErr w:type="spellStart"/>
      <w:r w:rsidRPr="007A2374">
        <w:rPr>
          <w:rFonts w:ascii="Courier New" w:hAnsi="Courier New" w:cs="Courier New"/>
          <w:sz w:val="24"/>
        </w:rPr>
        <w:t>External-Network</w:t>
      </w:r>
      <w:proofErr w:type="spellEnd"/>
      <w:r w:rsidRPr="007A2374">
        <w:rPr>
          <w:rFonts w:ascii="Courier New" w:hAnsi="Courier New" w:cs="Courier New"/>
          <w:sz w:val="24"/>
        </w:rPr>
        <w:t xml:space="preserve"> no-proxy-</w:t>
      </w:r>
      <w:proofErr w:type="spellStart"/>
      <w:r w:rsidRPr="007A2374">
        <w:rPr>
          <w:rFonts w:ascii="Courier New" w:hAnsi="Courier New" w:cs="Courier New"/>
          <w:sz w:val="24"/>
        </w:rPr>
        <w:t>arp</w:t>
      </w:r>
      <w:proofErr w:type="spellEnd"/>
      <w:r w:rsidRPr="007A2374">
        <w:rPr>
          <w:rFonts w:ascii="Courier New" w:hAnsi="Courier New" w:cs="Courier New"/>
          <w:sz w:val="24"/>
        </w:rPr>
        <w:t xml:space="preserve"> route-lookup</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object network </w:t>
      </w:r>
      <w:proofErr w:type="spellStart"/>
      <w:r w:rsidRPr="007A2374">
        <w:rPr>
          <w:rFonts w:ascii="Courier New" w:hAnsi="Courier New" w:cs="Courier New"/>
          <w:sz w:val="24"/>
        </w:rPr>
        <w:t>obj_any</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w:t>
      </w:r>
      <w:proofErr w:type="spellStart"/>
      <w:proofErr w:type="gramStart"/>
      <w:r w:rsidRPr="007A2374">
        <w:rPr>
          <w:rFonts w:ascii="Courier New" w:hAnsi="Courier New" w:cs="Courier New"/>
          <w:sz w:val="24"/>
        </w:rPr>
        <w:t>nat</w:t>
      </w:r>
      <w:proofErr w:type="spellEnd"/>
      <w:proofErr w:type="gramEnd"/>
      <w:r w:rsidRPr="007A2374">
        <w:rPr>
          <w:rFonts w:ascii="Courier New" w:hAnsi="Courier New" w:cs="Courier New"/>
          <w:sz w:val="24"/>
        </w:rPr>
        <w:t xml:space="preserve"> (</w:t>
      </w:r>
      <w:proofErr w:type="spellStart"/>
      <w:r w:rsidRPr="007A2374">
        <w:rPr>
          <w:rFonts w:ascii="Courier New" w:hAnsi="Courier New" w:cs="Courier New"/>
          <w:sz w:val="24"/>
        </w:rPr>
        <w:t>inside,outside</w:t>
      </w:r>
      <w:proofErr w:type="spellEnd"/>
      <w:r w:rsidRPr="007A2374">
        <w:rPr>
          <w:rFonts w:ascii="Courier New" w:hAnsi="Courier New" w:cs="Courier New"/>
          <w:sz w:val="24"/>
        </w:rPr>
        <w:t>) dynamic interface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route outside 0.0.0.0 0.0.0.0 172.16.1.1 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route outside 10.14.0.0 255.255.255.0 10.14.0.2 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w:t>
      </w:r>
      <w:proofErr w:type="spellStart"/>
      <w:r w:rsidRPr="007A2374">
        <w:rPr>
          <w:rFonts w:ascii="Courier New" w:hAnsi="Courier New" w:cs="Courier New"/>
          <w:sz w:val="24"/>
        </w:rPr>
        <w:t>xlate</w:t>
      </w:r>
      <w:proofErr w:type="spellEnd"/>
      <w:r w:rsidRPr="007A2374">
        <w:rPr>
          <w:rFonts w:ascii="Courier New" w:hAnsi="Courier New" w:cs="Courier New"/>
          <w:sz w:val="24"/>
        </w:rPr>
        <w:t xml:space="preserve"> 3:00:00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timeout pat-</w:t>
      </w:r>
      <w:proofErr w:type="spellStart"/>
      <w:r w:rsidRPr="007A2374">
        <w:rPr>
          <w:rFonts w:ascii="Courier New" w:hAnsi="Courier New" w:cs="Courier New"/>
          <w:sz w:val="24"/>
        </w:rPr>
        <w:t>xlate</w:t>
      </w:r>
      <w:proofErr w:type="spellEnd"/>
      <w:r w:rsidRPr="007A2374">
        <w:rPr>
          <w:rFonts w:ascii="Courier New" w:hAnsi="Courier New" w:cs="Courier New"/>
          <w:sz w:val="24"/>
        </w:rPr>
        <w:t xml:space="preserve"> 0:00:30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conn 1:00:00 half-closed 0:10:00 </w:t>
      </w:r>
      <w:proofErr w:type="spellStart"/>
      <w:r w:rsidRPr="007A2374">
        <w:rPr>
          <w:rFonts w:ascii="Courier New" w:hAnsi="Courier New" w:cs="Courier New"/>
          <w:sz w:val="24"/>
        </w:rPr>
        <w:t>udp</w:t>
      </w:r>
      <w:proofErr w:type="spellEnd"/>
      <w:r w:rsidRPr="007A2374">
        <w:rPr>
          <w:rFonts w:ascii="Courier New" w:hAnsi="Courier New" w:cs="Courier New"/>
          <w:sz w:val="24"/>
        </w:rPr>
        <w:t xml:space="preserve"> 0:02:00 </w:t>
      </w:r>
      <w:proofErr w:type="spellStart"/>
      <w:r w:rsidRPr="007A2374">
        <w:rPr>
          <w:rFonts w:ascii="Courier New" w:hAnsi="Courier New" w:cs="Courier New"/>
          <w:sz w:val="24"/>
        </w:rPr>
        <w:t>icmp</w:t>
      </w:r>
      <w:proofErr w:type="spellEnd"/>
      <w:r w:rsidRPr="007A2374">
        <w:rPr>
          <w:rFonts w:ascii="Courier New" w:hAnsi="Courier New" w:cs="Courier New"/>
          <w:sz w:val="24"/>
        </w:rPr>
        <w:t xml:space="preserve"> 0:00:02</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w:t>
      </w:r>
      <w:proofErr w:type="spellStart"/>
      <w:r w:rsidRPr="007A2374">
        <w:rPr>
          <w:rFonts w:ascii="Courier New" w:hAnsi="Courier New" w:cs="Courier New"/>
          <w:sz w:val="24"/>
        </w:rPr>
        <w:t>sunrpc</w:t>
      </w:r>
      <w:proofErr w:type="spellEnd"/>
      <w:r w:rsidRPr="007A2374">
        <w:rPr>
          <w:rFonts w:ascii="Courier New" w:hAnsi="Courier New" w:cs="Courier New"/>
          <w:sz w:val="24"/>
        </w:rPr>
        <w:t xml:space="preserve"> 0:10:00 h323 0:05:00 h225 1:00:00 </w:t>
      </w:r>
      <w:proofErr w:type="spellStart"/>
      <w:r w:rsidRPr="007A2374">
        <w:rPr>
          <w:rFonts w:ascii="Courier New" w:hAnsi="Courier New" w:cs="Courier New"/>
          <w:sz w:val="24"/>
        </w:rPr>
        <w:t>mgcp</w:t>
      </w:r>
      <w:proofErr w:type="spellEnd"/>
      <w:r w:rsidRPr="007A2374">
        <w:rPr>
          <w:rFonts w:ascii="Courier New" w:hAnsi="Courier New" w:cs="Courier New"/>
          <w:sz w:val="24"/>
        </w:rPr>
        <w:t xml:space="preserve"> 0:05:00 </w:t>
      </w:r>
      <w:proofErr w:type="spellStart"/>
      <w:r w:rsidRPr="007A2374">
        <w:rPr>
          <w:rFonts w:ascii="Courier New" w:hAnsi="Courier New" w:cs="Courier New"/>
          <w:sz w:val="24"/>
        </w:rPr>
        <w:t>mgcp</w:t>
      </w:r>
      <w:proofErr w:type="spellEnd"/>
      <w:r w:rsidRPr="007A2374">
        <w:rPr>
          <w:rFonts w:ascii="Courier New" w:hAnsi="Courier New" w:cs="Courier New"/>
          <w:sz w:val="24"/>
        </w:rPr>
        <w:t>-pat 0:05:00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sip 0:30:00 </w:t>
      </w:r>
      <w:proofErr w:type="spellStart"/>
      <w:r w:rsidRPr="007A2374">
        <w:rPr>
          <w:rFonts w:ascii="Courier New" w:hAnsi="Courier New" w:cs="Courier New"/>
          <w:sz w:val="24"/>
        </w:rPr>
        <w:t>sip_media</w:t>
      </w:r>
      <w:proofErr w:type="spellEnd"/>
      <w:r w:rsidRPr="007A2374">
        <w:rPr>
          <w:rFonts w:ascii="Courier New" w:hAnsi="Courier New" w:cs="Courier New"/>
          <w:sz w:val="24"/>
        </w:rPr>
        <w:t xml:space="preserve"> 0:02:00 sip-invite 0:03:00 sip-disconnect 0:02:00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sip-provisional-media 0:02:00 </w:t>
      </w:r>
      <w:proofErr w:type="spellStart"/>
      <w:r w:rsidRPr="007A2374">
        <w:rPr>
          <w:rFonts w:ascii="Courier New" w:hAnsi="Courier New" w:cs="Courier New"/>
          <w:sz w:val="24"/>
        </w:rPr>
        <w:t>uauth</w:t>
      </w:r>
      <w:proofErr w:type="spellEnd"/>
      <w:r w:rsidRPr="007A2374">
        <w:rPr>
          <w:rFonts w:ascii="Courier New" w:hAnsi="Courier New" w:cs="Courier New"/>
          <w:sz w:val="24"/>
        </w:rPr>
        <w:t xml:space="preserve"> 0:05:00 absolute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timeout </w:t>
      </w:r>
      <w:proofErr w:type="spellStart"/>
      <w:r w:rsidRPr="007A2374">
        <w:rPr>
          <w:rFonts w:ascii="Courier New" w:hAnsi="Courier New" w:cs="Courier New"/>
          <w:sz w:val="24"/>
        </w:rPr>
        <w:t>tcp</w:t>
      </w:r>
      <w:proofErr w:type="spellEnd"/>
      <w:r w:rsidRPr="007A2374">
        <w:rPr>
          <w:rFonts w:ascii="Courier New" w:hAnsi="Courier New" w:cs="Courier New"/>
          <w:sz w:val="24"/>
        </w:rPr>
        <w:t>-proxy-reassembly 0:01:00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timeout floating-conn 0:00:00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dynamic-access-policy-record </w:t>
      </w:r>
      <w:proofErr w:type="spellStart"/>
      <w:r w:rsidRPr="007A2374">
        <w:rPr>
          <w:rFonts w:ascii="Courier New" w:hAnsi="Courier New" w:cs="Courier New"/>
          <w:sz w:val="24"/>
        </w:rPr>
        <w:t>DfltAccessPolicy</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user-identity default-domain LOCAL</w:t>
      </w:r>
    </w:p>
    <w:p w:rsidR="007A2374" w:rsidRPr="007A2374" w:rsidRDefault="007A2374" w:rsidP="007A2374">
      <w:pPr>
        <w:ind w:left="0"/>
        <w:rPr>
          <w:rFonts w:ascii="Courier New" w:hAnsi="Courier New" w:cs="Courier New"/>
          <w:sz w:val="24"/>
        </w:rPr>
      </w:pPr>
      <w:proofErr w:type="gramStart"/>
      <w:r w:rsidRPr="007A2374">
        <w:rPr>
          <w:rFonts w:ascii="Courier New" w:hAnsi="Courier New" w:cs="Courier New"/>
          <w:sz w:val="24"/>
        </w:rPr>
        <w:t>http</w:t>
      </w:r>
      <w:proofErr w:type="gramEnd"/>
      <w:r w:rsidRPr="007A2374">
        <w:rPr>
          <w:rFonts w:ascii="Courier New" w:hAnsi="Courier New" w:cs="Courier New"/>
          <w:sz w:val="24"/>
        </w:rPr>
        <w:t xml:space="preserve"> server enable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http 192.168.1.0 255.255.255.0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http 10.15.0.0 255.255.255.0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w:t>
      </w:r>
      <w:proofErr w:type="spellStart"/>
      <w:r w:rsidRPr="007A2374">
        <w:rPr>
          <w:rFonts w:ascii="Courier New" w:hAnsi="Courier New" w:cs="Courier New"/>
          <w:sz w:val="24"/>
        </w:rPr>
        <w:t>snmp</w:t>
      </w:r>
      <w:proofErr w:type="spellEnd"/>
      <w:r w:rsidRPr="007A2374">
        <w:rPr>
          <w:rFonts w:ascii="Courier New" w:hAnsi="Courier New" w:cs="Courier New"/>
          <w:sz w:val="24"/>
        </w:rPr>
        <w:t>-server location</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no </w:t>
      </w:r>
      <w:proofErr w:type="spellStart"/>
      <w:r w:rsidRPr="007A2374">
        <w:rPr>
          <w:rFonts w:ascii="Courier New" w:hAnsi="Courier New" w:cs="Courier New"/>
          <w:sz w:val="24"/>
        </w:rPr>
        <w:t>snmp</w:t>
      </w:r>
      <w:proofErr w:type="spellEnd"/>
      <w:r w:rsidRPr="007A2374">
        <w:rPr>
          <w:rFonts w:ascii="Courier New" w:hAnsi="Courier New" w:cs="Courier New"/>
          <w:sz w:val="24"/>
        </w:rPr>
        <w:t>-server contact</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w:t>
      </w:r>
      <w:proofErr w:type="spellStart"/>
      <w:r w:rsidRPr="007A2374">
        <w:rPr>
          <w:rFonts w:ascii="Courier New" w:hAnsi="Courier New" w:cs="Courier New"/>
          <w:sz w:val="24"/>
        </w:rPr>
        <w:t>ipsec</w:t>
      </w:r>
      <w:proofErr w:type="spellEnd"/>
      <w:r w:rsidRPr="007A2374">
        <w:rPr>
          <w:rFonts w:ascii="Courier New" w:hAnsi="Courier New" w:cs="Courier New"/>
          <w:sz w:val="24"/>
        </w:rPr>
        <w:t xml:space="preserve"> ikev1 transform-set ESP-AES-SHA </w:t>
      </w:r>
      <w:proofErr w:type="spellStart"/>
      <w:r w:rsidRPr="007A2374">
        <w:rPr>
          <w:rFonts w:ascii="Courier New" w:hAnsi="Courier New" w:cs="Courier New"/>
          <w:sz w:val="24"/>
        </w:rPr>
        <w:t>esp-aes</w:t>
      </w:r>
      <w:proofErr w:type="spellEnd"/>
      <w:r w:rsidRPr="007A2374">
        <w:rPr>
          <w:rFonts w:ascii="Courier New" w:hAnsi="Courier New" w:cs="Courier New"/>
          <w:sz w:val="24"/>
        </w:rPr>
        <w:t xml:space="preserve"> </w:t>
      </w:r>
      <w:proofErr w:type="spellStart"/>
      <w:r w:rsidRPr="007A2374">
        <w:rPr>
          <w:rFonts w:ascii="Courier New" w:hAnsi="Courier New" w:cs="Courier New"/>
          <w:sz w:val="24"/>
        </w:rPr>
        <w:t>esp-sha-hmac</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w:t>
      </w:r>
      <w:proofErr w:type="spellStart"/>
      <w:r w:rsidRPr="007A2374">
        <w:rPr>
          <w:rFonts w:ascii="Courier New" w:hAnsi="Courier New" w:cs="Courier New"/>
          <w:sz w:val="24"/>
        </w:rPr>
        <w:t>ipsec</w:t>
      </w:r>
      <w:proofErr w:type="spellEnd"/>
      <w:r w:rsidRPr="007A2374">
        <w:rPr>
          <w:rFonts w:ascii="Courier New" w:hAnsi="Courier New" w:cs="Courier New"/>
          <w:sz w:val="24"/>
        </w:rPr>
        <w:t xml:space="preserve"> security-association </w:t>
      </w:r>
      <w:proofErr w:type="spellStart"/>
      <w:r w:rsidRPr="007A2374">
        <w:rPr>
          <w:rFonts w:ascii="Courier New" w:hAnsi="Courier New" w:cs="Courier New"/>
          <w:sz w:val="24"/>
        </w:rPr>
        <w:t>pmtu</w:t>
      </w:r>
      <w:proofErr w:type="spellEnd"/>
      <w:r w:rsidRPr="007A2374">
        <w:rPr>
          <w:rFonts w:ascii="Courier New" w:hAnsi="Courier New" w:cs="Courier New"/>
          <w:sz w:val="24"/>
        </w:rPr>
        <w:t>-aging infinite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map outside-map 1 match address 111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map outside-map 1 set </w:t>
      </w:r>
      <w:proofErr w:type="spellStart"/>
      <w:r w:rsidRPr="007A2374">
        <w:rPr>
          <w:rFonts w:ascii="Courier New" w:hAnsi="Courier New" w:cs="Courier New"/>
          <w:sz w:val="24"/>
        </w:rPr>
        <w:t>pfs</w:t>
      </w:r>
      <w:proofErr w:type="spellEnd"/>
      <w:r w:rsidRPr="007A2374">
        <w:rPr>
          <w:rFonts w:ascii="Courier New" w:hAnsi="Courier New" w:cs="Courier New"/>
          <w:sz w:val="24"/>
        </w:rPr>
        <w:t xml:space="preserve"> group1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map outside-map 1 set peer 172.16.1.1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map outside-map 1 set ikev1 transform-set ESP-AES-SHA</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map outside-map interface outside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ca </w:t>
      </w:r>
      <w:proofErr w:type="spellStart"/>
      <w:r w:rsidRPr="007A2374">
        <w:rPr>
          <w:rFonts w:ascii="Courier New" w:hAnsi="Courier New" w:cs="Courier New"/>
          <w:sz w:val="24"/>
        </w:rPr>
        <w:t>trustpoint</w:t>
      </w:r>
      <w:proofErr w:type="spellEnd"/>
      <w:r w:rsidRPr="007A2374">
        <w:rPr>
          <w:rFonts w:ascii="Courier New" w:hAnsi="Courier New" w:cs="Courier New"/>
          <w:sz w:val="24"/>
        </w:rPr>
        <w:t xml:space="preserve"> _</w:t>
      </w:r>
      <w:proofErr w:type="spellStart"/>
      <w:r w:rsidRPr="007A2374">
        <w:rPr>
          <w:rFonts w:ascii="Courier New" w:hAnsi="Courier New" w:cs="Courier New"/>
          <w:sz w:val="24"/>
        </w:rPr>
        <w:t>SmartCallHome_ServerCA</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no validation-usage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w:t>
      </w:r>
      <w:proofErr w:type="spellStart"/>
      <w:r w:rsidRPr="007A2374">
        <w:rPr>
          <w:rFonts w:ascii="Courier New" w:hAnsi="Courier New" w:cs="Courier New"/>
          <w:sz w:val="24"/>
        </w:rPr>
        <w:t>crl</w:t>
      </w:r>
      <w:proofErr w:type="spellEnd"/>
      <w:r w:rsidRPr="007A2374">
        <w:rPr>
          <w:rFonts w:ascii="Courier New" w:hAnsi="Courier New" w:cs="Courier New"/>
          <w:sz w:val="24"/>
        </w:rPr>
        <w:t xml:space="preserve"> configure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crypto ca </w:t>
      </w:r>
      <w:proofErr w:type="spellStart"/>
      <w:r w:rsidRPr="007A2374">
        <w:rPr>
          <w:rFonts w:ascii="Courier New" w:hAnsi="Courier New" w:cs="Courier New"/>
          <w:sz w:val="24"/>
        </w:rPr>
        <w:t>trustpool</w:t>
      </w:r>
      <w:proofErr w:type="spellEnd"/>
      <w:r w:rsidRPr="007A2374">
        <w:rPr>
          <w:rFonts w:ascii="Courier New" w:hAnsi="Courier New" w:cs="Courier New"/>
          <w:sz w:val="24"/>
        </w:rPr>
        <w:t xml:space="preserve"> policy</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ikev1 enable outside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ikev1 enable inside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 ikev1 policy 1</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authentication pre-share</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encryption </w:t>
      </w:r>
      <w:proofErr w:type="spellStart"/>
      <w:r w:rsidRPr="007A2374">
        <w:rPr>
          <w:rFonts w:ascii="Courier New" w:hAnsi="Courier New" w:cs="Courier New"/>
          <w:sz w:val="24"/>
        </w:rPr>
        <w:t>aes</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hash </w:t>
      </w:r>
      <w:proofErr w:type="spellStart"/>
      <w:r w:rsidRPr="007A2374">
        <w:rPr>
          <w:rFonts w:ascii="Courier New" w:hAnsi="Courier New" w:cs="Courier New"/>
          <w:sz w:val="24"/>
        </w:rPr>
        <w:t>sha</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group 2</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lifetime 86400</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tunnel-group 172.16.1.1 type ipsec-l2l</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tunnel-group 172.16.1.1 </w:t>
      </w:r>
      <w:proofErr w:type="spellStart"/>
      <w:r w:rsidRPr="007A2374">
        <w:rPr>
          <w:rFonts w:ascii="Courier New" w:hAnsi="Courier New" w:cs="Courier New"/>
          <w:sz w:val="24"/>
        </w:rPr>
        <w:t>ipsec</w:t>
      </w:r>
      <w:proofErr w:type="spellEnd"/>
      <w:r w:rsidRPr="007A2374">
        <w:rPr>
          <w:rFonts w:ascii="Courier New" w:hAnsi="Courier New" w:cs="Courier New"/>
          <w:sz w:val="24"/>
        </w:rPr>
        <w:t>-attributes</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ikev1 pre-shared-key *****</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class-map </w:t>
      </w:r>
      <w:proofErr w:type="spellStart"/>
      <w:r w:rsidRPr="007A2374">
        <w:rPr>
          <w:rFonts w:ascii="Courier New" w:hAnsi="Courier New" w:cs="Courier New"/>
          <w:sz w:val="24"/>
        </w:rPr>
        <w:t>inspection_default</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match default-inspection-traffic</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proofErr w:type="gramStart"/>
      <w:r w:rsidRPr="007A2374">
        <w:rPr>
          <w:rFonts w:ascii="Courier New" w:hAnsi="Courier New" w:cs="Courier New"/>
          <w:sz w:val="24"/>
        </w:rPr>
        <w:t>policy-map</w:t>
      </w:r>
      <w:proofErr w:type="gramEnd"/>
      <w:r w:rsidRPr="007A2374">
        <w:rPr>
          <w:rFonts w:ascii="Courier New" w:hAnsi="Courier New" w:cs="Courier New"/>
          <w:sz w:val="24"/>
        </w:rPr>
        <w:t xml:space="preserve"> type inspect </w:t>
      </w:r>
      <w:proofErr w:type="spellStart"/>
      <w:r w:rsidRPr="007A2374">
        <w:rPr>
          <w:rFonts w:ascii="Courier New" w:hAnsi="Courier New" w:cs="Courier New"/>
          <w:sz w:val="24"/>
        </w:rPr>
        <w:t>dns</w:t>
      </w:r>
      <w:proofErr w:type="spellEnd"/>
      <w:r w:rsidRPr="007A2374">
        <w:rPr>
          <w:rFonts w:ascii="Courier New" w:hAnsi="Courier New" w:cs="Courier New"/>
          <w:sz w:val="24"/>
        </w:rPr>
        <w:t xml:space="preserve"> </w:t>
      </w:r>
      <w:proofErr w:type="spellStart"/>
      <w:r w:rsidRPr="007A2374">
        <w:rPr>
          <w:rFonts w:ascii="Courier New" w:hAnsi="Courier New" w:cs="Courier New"/>
          <w:sz w:val="24"/>
        </w:rPr>
        <w:t>preset_dns_map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parameters</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message-length maximum client auto</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message-length maximum 512</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policy-map </w:t>
      </w:r>
      <w:proofErr w:type="spellStart"/>
      <w:r w:rsidRPr="007A2374">
        <w:rPr>
          <w:rFonts w:ascii="Courier New" w:hAnsi="Courier New" w:cs="Courier New"/>
          <w:sz w:val="24"/>
        </w:rPr>
        <w:t>global_policy</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class </w:t>
      </w:r>
      <w:proofErr w:type="spellStart"/>
      <w:r w:rsidRPr="007A2374">
        <w:rPr>
          <w:rFonts w:ascii="Courier New" w:hAnsi="Courier New" w:cs="Courier New"/>
          <w:sz w:val="24"/>
        </w:rPr>
        <w:t>inspection_default</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dns</w:t>
      </w:r>
      <w:proofErr w:type="spellEnd"/>
      <w:r w:rsidRPr="007A2374">
        <w:rPr>
          <w:rFonts w:ascii="Courier New" w:hAnsi="Courier New" w:cs="Courier New"/>
          <w:sz w:val="24"/>
        </w:rPr>
        <w:t xml:space="preserve"> </w:t>
      </w:r>
      <w:proofErr w:type="spellStart"/>
      <w:r w:rsidRPr="007A2374">
        <w:rPr>
          <w:rFonts w:ascii="Courier New" w:hAnsi="Courier New" w:cs="Courier New"/>
          <w:sz w:val="24"/>
        </w:rPr>
        <w:t>preset_dns_map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ftp</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h323 h225</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h323 </w:t>
      </w:r>
      <w:proofErr w:type="spellStart"/>
      <w:r w:rsidRPr="007A2374">
        <w:rPr>
          <w:rFonts w:ascii="Courier New" w:hAnsi="Courier New" w:cs="Courier New"/>
          <w:sz w:val="24"/>
        </w:rPr>
        <w:t>ras</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rsh</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rtsp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esmtp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sqlnet</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skinny</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sunrpc</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xdmcp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sip</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netbios</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w:t>
      </w:r>
      <w:proofErr w:type="spellStart"/>
      <w:r w:rsidRPr="007A2374">
        <w:rPr>
          <w:rFonts w:ascii="Courier New" w:hAnsi="Courier New" w:cs="Courier New"/>
          <w:sz w:val="24"/>
        </w:rPr>
        <w:t>tftp</w:t>
      </w:r>
      <w:proofErr w:type="spellEnd"/>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  inspect ip-options</w:t>
      </w:r>
    </w:p>
    <w:p w:rsidR="007A2374" w:rsidRPr="007A2374" w:rsidRDefault="007A2374" w:rsidP="007A2374">
      <w:pPr>
        <w:ind w:left="0"/>
        <w:rPr>
          <w:rFonts w:ascii="Courier New" w:hAnsi="Courier New" w:cs="Courier New"/>
          <w:sz w:val="24"/>
        </w:rPr>
      </w:pP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 xml:space="preserve">service-policy </w:t>
      </w:r>
      <w:proofErr w:type="spellStart"/>
      <w:r w:rsidRPr="007A2374">
        <w:rPr>
          <w:rFonts w:ascii="Courier New" w:hAnsi="Courier New" w:cs="Courier New"/>
          <w:sz w:val="24"/>
        </w:rPr>
        <w:t>global_policy</w:t>
      </w:r>
      <w:proofErr w:type="spellEnd"/>
      <w:r w:rsidRPr="007A2374">
        <w:rPr>
          <w:rFonts w:ascii="Courier New" w:hAnsi="Courier New" w:cs="Courier New"/>
          <w:sz w:val="24"/>
        </w:rPr>
        <w:t xml:space="preserve"> global</w:t>
      </w:r>
    </w:p>
    <w:p w:rsidR="007A2374" w:rsidRPr="007A2374" w:rsidRDefault="007A2374" w:rsidP="007A2374">
      <w:pPr>
        <w:ind w:left="0"/>
        <w:rPr>
          <w:rFonts w:ascii="Courier New" w:hAnsi="Courier New" w:cs="Courier New"/>
          <w:sz w:val="24"/>
        </w:rPr>
      </w:pPr>
      <w:r w:rsidRPr="007A2374">
        <w:rPr>
          <w:rFonts w:ascii="Courier New" w:hAnsi="Courier New" w:cs="Courier New"/>
          <w:sz w:val="24"/>
        </w:rPr>
        <w:t>Cryptochecksum:c73c05bfb879c0193e6600302f91fa9a</w:t>
      </w:r>
    </w:p>
    <w:p w:rsidR="007A2374" w:rsidRDefault="007A2374" w:rsidP="007A2374">
      <w:pPr>
        <w:ind w:left="0"/>
        <w:rPr>
          <w:rFonts w:ascii="Courier New" w:hAnsi="Courier New" w:cs="Courier New"/>
          <w:sz w:val="24"/>
        </w:rPr>
      </w:pPr>
      <w:r w:rsidRPr="007A2374">
        <w:rPr>
          <w:rFonts w:ascii="Courier New" w:hAnsi="Courier New" w:cs="Courier New"/>
          <w:sz w:val="24"/>
        </w:rPr>
        <w:t>: end</w:t>
      </w:r>
    </w:p>
    <w:p w:rsidR="007A2374" w:rsidRDefault="007A2374" w:rsidP="007A2374">
      <w:pPr>
        <w:ind w:left="0"/>
        <w:rPr>
          <w:rFonts w:ascii="Courier New" w:hAnsi="Courier New" w:cs="Courier New"/>
          <w:sz w:val="24"/>
        </w:rPr>
      </w:pPr>
    </w:p>
    <w:p w:rsidR="007A2374" w:rsidRDefault="007A2374" w:rsidP="007A2374">
      <w:pPr>
        <w:ind w:left="0"/>
        <w:rPr>
          <w:rFonts w:ascii="Courier New" w:hAnsi="Courier New" w:cs="Courier New"/>
          <w:sz w:val="24"/>
        </w:rPr>
      </w:pPr>
    </w:p>
    <w:p w:rsidR="007A2374" w:rsidRDefault="007A2374" w:rsidP="007A2374">
      <w:pPr>
        <w:ind w:left="0"/>
        <w:rPr>
          <w:rFonts w:ascii="Courier New" w:hAnsi="Courier New" w:cs="Courier New"/>
          <w:sz w:val="24"/>
        </w:rPr>
      </w:pPr>
    </w:p>
    <w:p w:rsidR="007A2374" w:rsidRDefault="007A2374" w:rsidP="007A2374">
      <w:pPr>
        <w:ind w:left="0"/>
        <w:rPr>
          <w:rFonts w:ascii="Courier New" w:hAnsi="Courier New" w:cs="Courier New"/>
          <w:sz w:val="24"/>
        </w:rPr>
      </w:pPr>
    </w:p>
    <w:p w:rsidR="007A2374" w:rsidRDefault="007A2374" w:rsidP="007A2374">
      <w:pPr>
        <w:ind w:left="0"/>
        <w:rPr>
          <w:rFonts w:ascii="Courier New" w:hAnsi="Courier New" w:cs="Courier New"/>
          <w:sz w:val="24"/>
        </w:rPr>
      </w:pPr>
    </w:p>
    <w:p w:rsidR="007A2374" w:rsidRDefault="007A2374" w:rsidP="007A2374">
      <w:pPr>
        <w:ind w:left="0"/>
        <w:rPr>
          <w:rFonts w:ascii="Courier New" w:hAnsi="Courier New" w:cs="Courier New"/>
          <w:sz w:val="24"/>
        </w:rPr>
      </w:pPr>
    </w:p>
    <w:p w:rsidR="007A2374" w:rsidRDefault="007A2374" w:rsidP="007A2374">
      <w:pPr>
        <w:ind w:left="0"/>
        <w:rPr>
          <w:rFonts w:ascii="Courier New" w:hAnsi="Courier New" w:cs="Courier New"/>
          <w:sz w:val="24"/>
        </w:rPr>
      </w:pPr>
    </w:p>
    <w:p w:rsidR="007A2374" w:rsidRDefault="007A2374" w:rsidP="007A2374">
      <w:pPr>
        <w:ind w:left="0"/>
        <w:rPr>
          <w:rFonts w:ascii="Courier New" w:hAnsi="Courier New" w:cs="Courier New"/>
          <w:sz w:val="24"/>
        </w:rPr>
      </w:pPr>
    </w:p>
    <w:p w:rsidR="007A2374" w:rsidRDefault="007A2374" w:rsidP="007A2374">
      <w:pPr>
        <w:ind w:left="0"/>
        <w:rPr>
          <w:rFonts w:ascii="Courier New" w:hAnsi="Courier New" w:cs="Courier New"/>
          <w:sz w:val="24"/>
        </w:rPr>
      </w:pPr>
    </w:p>
    <w:p w:rsidR="007A2374" w:rsidRDefault="007A2374" w:rsidP="007A2374">
      <w:pPr>
        <w:ind w:left="0"/>
        <w:rPr>
          <w:rFonts w:cstheme="minorHAnsi"/>
          <w:sz w:val="56"/>
        </w:rPr>
      </w:pPr>
      <w:r>
        <w:rPr>
          <w:rFonts w:cstheme="minorHAnsi"/>
          <w:sz w:val="56"/>
        </w:rPr>
        <w:t xml:space="preserve">Debug and </w:t>
      </w:r>
      <w:r w:rsidR="00EB0221">
        <w:rPr>
          <w:rFonts w:cstheme="minorHAnsi"/>
          <w:sz w:val="56"/>
        </w:rPr>
        <w:t>Wireshark</w:t>
      </w:r>
    </w:p>
    <w:p w:rsidR="00EB0221" w:rsidRDefault="00EB0221" w:rsidP="007A2374">
      <w:pPr>
        <w:ind w:left="0"/>
        <w:rPr>
          <w:rFonts w:cstheme="minorHAnsi"/>
          <w:sz w:val="56"/>
        </w:rPr>
      </w:pPr>
      <w:r>
        <w:rPr>
          <w:noProof/>
          <w:lang w:eastAsia="en-US"/>
        </w:rPr>
        <w:drawing>
          <wp:inline distT="0" distB="0" distL="0" distR="0">
            <wp:extent cx="4821801" cy="32597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0736" cy="3272578"/>
                    </a:xfrm>
                    <a:prstGeom prst="rect">
                      <a:avLst/>
                    </a:prstGeom>
                    <a:noFill/>
                    <a:ln>
                      <a:noFill/>
                    </a:ln>
                  </pic:spPr>
                </pic:pic>
              </a:graphicData>
            </a:graphic>
          </wp:inline>
        </w:drawing>
      </w:r>
    </w:p>
    <w:p w:rsidR="00EB0221" w:rsidRDefault="00EB0221" w:rsidP="007A2374">
      <w:pPr>
        <w:ind w:left="0"/>
        <w:rPr>
          <w:rFonts w:cstheme="minorHAnsi"/>
          <w:sz w:val="56"/>
        </w:rPr>
      </w:pPr>
      <w:r>
        <w:rPr>
          <w:noProof/>
          <w:lang w:eastAsia="en-US"/>
        </w:rPr>
        <w:drawing>
          <wp:inline distT="0" distB="0" distL="0" distR="0">
            <wp:extent cx="4779572" cy="3978234"/>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2656" cy="3980801"/>
                    </a:xfrm>
                    <a:prstGeom prst="rect">
                      <a:avLst/>
                    </a:prstGeom>
                    <a:noFill/>
                    <a:ln>
                      <a:noFill/>
                    </a:ln>
                  </pic:spPr>
                </pic:pic>
              </a:graphicData>
            </a:graphic>
          </wp:inline>
        </w:drawing>
      </w:r>
    </w:p>
    <w:p w:rsidR="00EB0221" w:rsidRDefault="00EB0221" w:rsidP="007A2374">
      <w:pPr>
        <w:ind w:left="0"/>
        <w:rPr>
          <w:rFonts w:cstheme="minorHAnsi"/>
          <w:sz w:val="40"/>
        </w:rPr>
      </w:pPr>
    </w:p>
    <w:p w:rsidR="00EB0221" w:rsidRDefault="00EB0221" w:rsidP="007A2374">
      <w:pPr>
        <w:ind w:left="0"/>
        <w:rPr>
          <w:b/>
          <w:color w:val="BFBFBF" w:themeColor="background1" w:themeShade="BF"/>
          <w:sz w:val="56"/>
        </w:rPr>
      </w:pPr>
      <w:r>
        <w:rPr>
          <w:b/>
          <w:color w:val="BFBFBF" w:themeColor="background1" w:themeShade="BF"/>
          <w:sz w:val="56"/>
        </w:rPr>
        <w:t>Problems:</w:t>
      </w:r>
    </w:p>
    <w:p w:rsidR="00EB0221" w:rsidRPr="00EB0221" w:rsidRDefault="00EB0221" w:rsidP="007A2374">
      <w:pPr>
        <w:ind w:left="0"/>
        <w:rPr>
          <w:rFonts w:cstheme="minorHAnsi"/>
          <w:sz w:val="24"/>
        </w:rPr>
      </w:pPr>
      <w:r>
        <w:rPr>
          <w:sz w:val="24"/>
        </w:rPr>
        <w:t xml:space="preserve">I had many problems with the wording of different commands in the ASA. Some of the guides online were outdates with only a few to research. I used too much time trying to get ICMP working but in the end, didn’t even need to configure it and made my way through. I had problems with the new access-list system with egress and ingress. Crypto map and IKSAPM stuff was easy at first, but I understood nothing until I configured it 3-4 times. Most of my time was worrying about Pinging and ICMP packets. Interesting traffic was a bit wearied until I started understanding Crypto map. To deal with the ISAKMP problems and IPSEC problems, I used the </w:t>
      </w:r>
      <w:r>
        <w:rPr>
          <w:rFonts w:ascii="Courier New" w:hAnsi="Courier New" w:cs="Courier New"/>
          <w:sz w:val="24"/>
        </w:rPr>
        <w:t xml:space="preserve">Debug crypto ISAKMP/IPSEC 127 </w:t>
      </w:r>
      <w:r>
        <w:rPr>
          <w:rFonts w:cstheme="minorHAnsi"/>
          <w:sz w:val="24"/>
        </w:rPr>
        <w:t>to find out what was wrong with the transferring of data.</w:t>
      </w:r>
    </w:p>
    <w:p w:rsidR="00EB0221" w:rsidRDefault="00EB0221" w:rsidP="007A2374">
      <w:pPr>
        <w:ind w:left="0"/>
        <w:rPr>
          <w:sz w:val="24"/>
        </w:rPr>
      </w:pPr>
    </w:p>
    <w:p w:rsidR="00EB0221" w:rsidRDefault="00EB0221" w:rsidP="007A2374">
      <w:pPr>
        <w:ind w:left="0"/>
        <w:rPr>
          <w:b/>
          <w:color w:val="BFBFBF" w:themeColor="background1" w:themeShade="BF"/>
          <w:sz w:val="56"/>
        </w:rPr>
      </w:pPr>
      <w:r>
        <w:rPr>
          <w:b/>
          <w:color w:val="BFBFBF" w:themeColor="background1" w:themeShade="BF"/>
          <w:sz w:val="56"/>
        </w:rPr>
        <w:t>Conclusion:</w:t>
      </w:r>
    </w:p>
    <w:p w:rsidR="00EB0221" w:rsidRPr="00EB0221" w:rsidRDefault="00EB0221" w:rsidP="007A2374">
      <w:pPr>
        <w:ind w:left="0"/>
        <w:rPr>
          <w:rFonts w:cstheme="minorHAnsi"/>
          <w:sz w:val="24"/>
        </w:rPr>
      </w:pPr>
      <w:r>
        <w:rPr>
          <w:sz w:val="24"/>
        </w:rPr>
        <w:t xml:space="preserve">Overall, I feel like this lab was very beneficial to learn. I believe that we are going to be doing more and more labs with Site to Site VPN or other types of VPN included. I used too much time working on ICMP packets and not focusing on VPN itself. I learned a lot more about how to use ASA and their behavior and how they act with another ASA. </w:t>
      </w:r>
    </w:p>
    <w:sectPr w:rsidR="00EB0221" w:rsidRPr="00EB022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659" w:rsidRDefault="00A06659">
      <w:r>
        <w:separator/>
      </w:r>
    </w:p>
    <w:p w:rsidR="00A06659" w:rsidRDefault="00A06659"/>
  </w:endnote>
  <w:endnote w:type="continuationSeparator" w:id="0">
    <w:p w:rsidR="00A06659" w:rsidRDefault="00A06659">
      <w:r>
        <w:continuationSeparator/>
      </w:r>
    </w:p>
    <w:p w:rsidR="00A06659" w:rsidRDefault="00A066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221" w:rsidRDefault="00EB0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C58C2" w:rsidTr="005A54FA">
      <w:tc>
        <w:tcPr>
          <w:tcW w:w="750" w:type="pct"/>
        </w:tcPr>
        <w:p w:rsidR="00FC58C2" w:rsidRDefault="00E627B7" w:rsidP="00547E56">
          <w:pPr>
            <w:pStyle w:val="Footer"/>
          </w:pPr>
          <w:sdt>
            <w:sdtPr>
              <w:alias w:val="Date:"/>
              <w:tag w:val="Date:"/>
              <w:id w:val="-581765881"/>
              <w:placeholder>
                <w:docPart w:val="AA8264BC44D14D21AFA25EC5A7E94454"/>
              </w:placeholder>
              <w:dataBinding w:prefixMappings="xmlns:ns0='http://schemas.microsoft.com/office/2006/coverPageProps' " w:xpath="/ns0:CoverPageProperties[1]/ns0:CompanyFax[1]" w:storeItemID="{55AF091B-3C7A-41E3-B477-F2FDAA23CFDA}"/>
              <w15:appearance w15:val="hidden"/>
              <w:text/>
            </w:sdtPr>
            <w:sdtEndPr/>
            <w:sdtContent>
              <w:r w:rsidR="007A2374">
                <w:t>10/25/18</w:t>
              </w:r>
            </w:sdtContent>
          </w:sdt>
        </w:p>
      </w:tc>
      <w:tc>
        <w:tcPr>
          <w:tcW w:w="3500" w:type="pct"/>
        </w:tcPr>
        <w:sdt>
          <w:sdtPr>
            <w:alias w:val="Title:"/>
            <w:tag w:val="Title:"/>
            <w:id w:val="1369803302"/>
            <w:placeholder>
              <w:docPart w:val="17C73F48389047C089E8FC48D334296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58C2" w:rsidRDefault="007A2374" w:rsidP="00547E56">
              <w:pPr>
                <w:pStyle w:val="Footer"/>
                <w:jc w:val="center"/>
              </w:pPr>
              <w:r>
                <w:t>CCNAS Site to Site VPN</w:t>
              </w:r>
            </w:p>
          </w:sdtContent>
        </w:sdt>
      </w:tc>
      <w:tc>
        <w:tcPr>
          <w:tcW w:w="750" w:type="pct"/>
        </w:tcPr>
        <w:p w:rsidR="00FC58C2" w:rsidRDefault="004F0E9B" w:rsidP="00547E56">
          <w:pPr>
            <w:pStyle w:val="Footer"/>
            <w:jc w:val="right"/>
          </w:pPr>
          <w:r>
            <w:fldChar w:fldCharType="begin"/>
          </w:r>
          <w:r>
            <w:instrText xml:space="preserve"> PAGE   \* MERGEFORMAT </w:instrText>
          </w:r>
          <w:r>
            <w:fldChar w:fldCharType="separate"/>
          </w:r>
          <w:r w:rsidR="00E627B7">
            <w:rPr>
              <w:noProof/>
            </w:rPr>
            <w:t>12</w:t>
          </w:r>
          <w:r>
            <w:rPr>
              <w:noProof/>
            </w:rPr>
            <w:fldChar w:fldCharType="end"/>
          </w:r>
        </w:p>
      </w:tc>
    </w:tr>
  </w:tbl>
  <w:p w:rsidR="00FC58C2" w:rsidRDefault="00FC58C2">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221" w:rsidRDefault="00EB0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659" w:rsidRDefault="00A06659">
      <w:r>
        <w:separator/>
      </w:r>
    </w:p>
    <w:p w:rsidR="00A06659" w:rsidRDefault="00A06659"/>
  </w:footnote>
  <w:footnote w:type="continuationSeparator" w:id="0">
    <w:p w:rsidR="00A06659" w:rsidRDefault="00A06659">
      <w:r>
        <w:continuationSeparator/>
      </w:r>
    </w:p>
    <w:p w:rsidR="00A06659" w:rsidRDefault="00A0665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221" w:rsidRDefault="00EB0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8C2" w:rsidRDefault="00EB0221" w:rsidP="00EB0221">
    <w:pPr>
      <w:pStyle w:val="Header"/>
      <w:jc w:val="left"/>
    </w:pPr>
    <w:r>
      <w:tab/>
    </w:r>
    <w:r>
      <w:tab/>
    </w:r>
    <w:r>
      <w:rPr>
        <w:noProof/>
        <w:lang w:eastAsia="en-US"/>
      </w:rPr>
      <mc:AlternateContent>
        <mc:Choice Requires="wpg">
          <w:drawing>
            <wp:anchor distT="0" distB="0" distL="114300" distR="114300" simplePos="0" relativeHeight="251661312" behindDoc="0" locked="1" layoutInCell="1" allowOverlap="1" wp14:anchorId="5F263BD0" wp14:editId="58D1718E">
              <wp:simplePos x="0" y="0"/>
              <wp:positionH relativeFrom="page">
                <wp:posOffset>368300</wp:posOffset>
              </wp:positionH>
              <wp:positionV relativeFrom="page">
                <wp:posOffset>513080</wp:posOffset>
              </wp:positionV>
              <wp:extent cx="228600" cy="9144000"/>
              <wp:effectExtent l="0" t="0" r="3175" b="635"/>
              <wp:wrapNone/>
              <wp:docPr id="9" name="Group 9"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0" name="Rectangle 10"/>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B39673" id="Group 9" o:spid="_x0000_s1026" alt="Decorative sidebar" style="position:absolute;margin-left:29pt;margin-top:40.4pt;width:18pt;height:10in;z-index:251661312;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">
              <v:rect id="Rectangle 10"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dd8047 [3205]" stroked="f" strokeweight="1pt"/>
              <v:rect id="Rectangle 11"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94b6d2 [3204]" stroked="f" strokeweight="1pt">
                <o:lock v:ext="edit" aspectratio="t"/>
              </v:rect>
              <w10:wrap anchorx="page" anchory="page"/>
              <w10:anchorlock/>
            </v:group>
          </w:pict>
        </mc:Fallback>
      </mc:AlternateContent>
    </w:r>
    <w:r>
      <w:tab/>
    </w:r>
    <w:r>
      <w:tab/>
      <w:t>CCNAS P5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C93" w:rsidRDefault="00A638EC">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5813EB2"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59"/>
    <w:rsid w:val="001912B2"/>
    <w:rsid w:val="00290347"/>
    <w:rsid w:val="002A0044"/>
    <w:rsid w:val="003A445F"/>
    <w:rsid w:val="003A4FE1"/>
    <w:rsid w:val="003C0801"/>
    <w:rsid w:val="003F66FA"/>
    <w:rsid w:val="004224CB"/>
    <w:rsid w:val="00474746"/>
    <w:rsid w:val="004968A1"/>
    <w:rsid w:val="004D5282"/>
    <w:rsid w:val="004F0E9B"/>
    <w:rsid w:val="00547E56"/>
    <w:rsid w:val="005A54FA"/>
    <w:rsid w:val="005B2EAF"/>
    <w:rsid w:val="005B3755"/>
    <w:rsid w:val="006E67C4"/>
    <w:rsid w:val="006F2718"/>
    <w:rsid w:val="007A2374"/>
    <w:rsid w:val="007D770B"/>
    <w:rsid w:val="007F4B9C"/>
    <w:rsid w:val="007F6D58"/>
    <w:rsid w:val="008400AB"/>
    <w:rsid w:val="0090428B"/>
    <w:rsid w:val="00A06659"/>
    <w:rsid w:val="00A638EC"/>
    <w:rsid w:val="00A94C93"/>
    <w:rsid w:val="00AA133F"/>
    <w:rsid w:val="00BE0195"/>
    <w:rsid w:val="00D5350B"/>
    <w:rsid w:val="00E627B7"/>
    <w:rsid w:val="00EB0221"/>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E54ACCD"/>
  <w15:chartTrackingRefBased/>
  <w15:docId w15:val="{29AA9145-9E20-47C5-B69D-1D9C1C78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374"/>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BalloonText">
    <w:name w:val="Balloon Text"/>
    <w:basedOn w:val="Normal"/>
    <w:link w:val="BalloonTextChar"/>
    <w:uiPriority w:val="99"/>
    <w:semiHidden/>
    <w:unhideWhenUsed/>
    <w:rsid w:val="00E627B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7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xujia\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9CE3DFA0A54785B3ED18E4ADF1F62C"/>
        <w:category>
          <w:name w:val="General"/>
          <w:gallery w:val="placeholder"/>
        </w:category>
        <w:types>
          <w:type w:val="bbPlcHdr"/>
        </w:types>
        <w:behaviors>
          <w:behavior w:val="content"/>
        </w:behaviors>
        <w:guid w:val="{88FB7B85-9068-4244-966B-103536ABAD42}"/>
      </w:docPartPr>
      <w:docPartBody>
        <w:p w:rsidR="009C2C3E" w:rsidRDefault="009C2C3E">
          <w:pPr>
            <w:pStyle w:val="FF9CE3DFA0A54785B3ED18E4ADF1F62C"/>
          </w:pPr>
          <w:r>
            <w:t>Date</w:t>
          </w:r>
        </w:p>
      </w:docPartBody>
    </w:docPart>
    <w:docPart>
      <w:docPartPr>
        <w:name w:val="366EA73A1AA44ACD9C2ADB470708CB1C"/>
        <w:category>
          <w:name w:val="General"/>
          <w:gallery w:val="placeholder"/>
        </w:category>
        <w:types>
          <w:type w:val="bbPlcHdr"/>
        </w:types>
        <w:behaviors>
          <w:behavior w:val="content"/>
        </w:behaviors>
        <w:guid w:val="{4AFEC996-EDC6-4DE5-AA1F-6B8FD0F87ED5}"/>
      </w:docPartPr>
      <w:docPartBody>
        <w:p w:rsidR="009C2C3E" w:rsidRDefault="009C2C3E">
          <w:pPr>
            <w:pStyle w:val="366EA73A1AA44ACD9C2ADB470708CB1C"/>
          </w:pPr>
          <w:r w:rsidRPr="002A0044">
            <w:t>Tactical Marketing Plan</w:t>
          </w:r>
        </w:p>
      </w:docPartBody>
    </w:docPart>
    <w:docPart>
      <w:docPartPr>
        <w:name w:val="018C771C7AD8499591CD9CDA101A48D7"/>
        <w:category>
          <w:name w:val="General"/>
          <w:gallery w:val="placeholder"/>
        </w:category>
        <w:types>
          <w:type w:val="bbPlcHdr"/>
        </w:types>
        <w:behaviors>
          <w:behavior w:val="content"/>
        </w:behaviors>
        <w:guid w:val="{8BB9C4E9-524A-4FBB-A55C-9E92E4F1CE1A}"/>
      </w:docPartPr>
      <w:docPartBody>
        <w:p w:rsidR="009C2C3E" w:rsidRDefault="009C2C3E">
          <w:pPr>
            <w:pStyle w:val="018C771C7AD8499591CD9CDA101A48D7"/>
          </w:pPr>
          <w:r>
            <w:t>Document subtitle</w:t>
          </w:r>
        </w:p>
      </w:docPartBody>
    </w:docPart>
    <w:docPart>
      <w:docPartPr>
        <w:name w:val="AA8264BC44D14D21AFA25EC5A7E94454"/>
        <w:category>
          <w:name w:val="General"/>
          <w:gallery w:val="placeholder"/>
        </w:category>
        <w:types>
          <w:type w:val="bbPlcHdr"/>
        </w:types>
        <w:behaviors>
          <w:behavior w:val="content"/>
        </w:behaviors>
        <w:guid w:val="{B99528CA-6E99-462C-8C6D-38DEA0D19753}"/>
      </w:docPartPr>
      <w:docPartBody>
        <w:p w:rsidR="009C2C3E" w:rsidRDefault="009C2C3E">
          <w:pPr>
            <w:pStyle w:val="AA8264BC44D14D21AFA25EC5A7E94454"/>
          </w:pPr>
          <w:r>
            <w:t>Define your pull-through offer.</w:t>
          </w:r>
        </w:p>
      </w:docPartBody>
    </w:docPart>
    <w:docPart>
      <w:docPartPr>
        <w:name w:val="17C73F48389047C089E8FC48D3342962"/>
        <w:category>
          <w:name w:val="General"/>
          <w:gallery w:val="placeholder"/>
        </w:category>
        <w:types>
          <w:type w:val="bbPlcHdr"/>
        </w:types>
        <w:behaviors>
          <w:behavior w:val="content"/>
        </w:behaviors>
        <w:guid w:val="{799C30BA-470A-4558-BB89-A4387949C0F6}"/>
      </w:docPartPr>
      <w:docPartBody>
        <w:p w:rsidR="009C2C3E" w:rsidRDefault="009C2C3E">
          <w:pPr>
            <w:pStyle w:val="17C73F48389047C089E8FC48D3342962"/>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3E"/>
    <w:rsid w:val="009C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2D1663905846EFA4B3629F00441B8D">
    <w:name w:val="722D1663905846EFA4B3629F00441B8D"/>
  </w:style>
  <w:style w:type="paragraph" w:customStyle="1" w:styleId="6A8055C2DC864029A6AA96CB65141F8B">
    <w:name w:val="6A8055C2DC864029A6AA96CB65141F8B"/>
  </w:style>
  <w:style w:type="paragraph" w:customStyle="1" w:styleId="FF9CE3DFA0A54785B3ED18E4ADF1F62C">
    <w:name w:val="FF9CE3DFA0A54785B3ED18E4ADF1F62C"/>
  </w:style>
  <w:style w:type="paragraph" w:customStyle="1" w:styleId="366EA73A1AA44ACD9C2ADB470708CB1C">
    <w:name w:val="366EA73A1AA44ACD9C2ADB470708CB1C"/>
  </w:style>
  <w:style w:type="paragraph" w:customStyle="1" w:styleId="018C771C7AD8499591CD9CDA101A48D7">
    <w:name w:val="018C771C7AD8499591CD9CDA101A48D7"/>
  </w:style>
  <w:style w:type="paragraph" w:customStyle="1" w:styleId="86E9ACBE81EE49C89444B8AD7D97BF02">
    <w:name w:val="86E9ACBE81EE49C89444B8AD7D97BF02"/>
  </w:style>
  <w:style w:type="paragraph" w:customStyle="1" w:styleId="A860E648A6924CEDB6712985C30A6975">
    <w:name w:val="A860E648A6924CEDB6712985C30A6975"/>
  </w:style>
  <w:style w:type="paragraph" w:customStyle="1" w:styleId="47791CED83CF492DA343A344B6DFE2F9">
    <w:name w:val="47791CED83CF492DA343A344B6DFE2F9"/>
  </w:style>
  <w:style w:type="paragraph" w:customStyle="1" w:styleId="E36C8D31624347839AC8D9EB5580AC63">
    <w:name w:val="E36C8D31624347839AC8D9EB5580AC63"/>
  </w:style>
  <w:style w:type="paragraph" w:customStyle="1" w:styleId="969517AC0D5945E19F1419FE1B279ECC">
    <w:name w:val="969517AC0D5945E19F1419FE1B279ECC"/>
  </w:style>
  <w:style w:type="character" w:styleId="Emphasis">
    <w:name w:val="Emphasis"/>
    <w:basedOn w:val="DefaultParagraphFont"/>
    <w:uiPriority w:val="20"/>
    <w:rPr>
      <w:i/>
      <w:iCs/>
      <w:color w:val="595959" w:themeColor="text1" w:themeTint="A6"/>
    </w:rPr>
  </w:style>
  <w:style w:type="paragraph" w:customStyle="1" w:styleId="77DA1D281DCC46C0817D33FD5C63E3C1">
    <w:name w:val="77DA1D281DCC46C0817D33FD5C63E3C1"/>
  </w:style>
  <w:style w:type="paragraph" w:customStyle="1" w:styleId="D2483469D1E04118A08A63419F117574">
    <w:name w:val="D2483469D1E04118A08A63419F117574"/>
  </w:style>
  <w:style w:type="paragraph" w:customStyle="1" w:styleId="F5D0693DB1A843E3AC44DC7275420315">
    <w:name w:val="F5D0693DB1A843E3AC44DC7275420315"/>
  </w:style>
  <w:style w:type="paragraph" w:customStyle="1" w:styleId="F6042B4BFAF34BEC85491AE7FC2A4991">
    <w:name w:val="F6042B4BFAF34BEC85491AE7FC2A4991"/>
  </w:style>
  <w:style w:type="paragraph" w:customStyle="1" w:styleId="6F6B1352FD1540A983FEFD3BA0B82E59">
    <w:name w:val="6F6B1352FD1540A983FEFD3BA0B82E59"/>
  </w:style>
  <w:style w:type="paragraph" w:customStyle="1" w:styleId="8D12545C4AA64A4984155F4FE539E271">
    <w:name w:val="8D12545C4AA64A4984155F4FE539E271"/>
  </w:style>
  <w:style w:type="paragraph" w:customStyle="1" w:styleId="50F3AE26131F471A90E018A661113135">
    <w:name w:val="50F3AE26131F471A90E018A661113135"/>
  </w:style>
  <w:style w:type="paragraph" w:customStyle="1" w:styleId="BB467042D58A48E18338BBAF567F8B7C">
    <w:name w:val="BB467042D58A48E18338BBAF567F8B7C"/>
  </w:style>
  <w:style w:type="paragraph" w:customStyle="1" w:styleId="91989664A4234898848BB7EB040DB0FE">
    <w:name w:val="91989664A4234898848BB7EB040DB0FE"/>
  </w:style>
  <w:style w:type="paragraph" w:customStyle="1" w:styleId="8C5797AACCC54BC2B294295170928E13">
    <w:name w:val="8C5797AACCC54BC2B294295170928E13"/>
  </w:style>
  <w:style w:type="paragraph" w:customStyle="1" w:styleId="2C55DE8861C743109239EFD2E022E093">
    <w:name w:val="2C55DE8861C743109239EFD2E022E093"/>
  </w:style>
  <w:style w:type="paragraph" w:customStyle="1" w:styleId="690CB926D93F4D16A3AE2EE6DD359AEA">
    <w:name w:val="690CB926D93F4D16A3AE2EE6DD359AEA"/>
  </w:style>
  <w:style w:type="paragraph" w:customStyle="1" w:styleId="2554BE7320F1420C8B7E3B461549A7E3">
    <w:name w:val="2554BE7320F1420C8B7E3B461549A7E3"/>
  </w:style>
  <w:style w:type="paragraph" w:customStyle="1" w:styleId="B617F72508994B9389BC187755586214">
    <w:name w:val="B617F72508994B9389BC187755586214"/>
  </w:style>
  <w:style w:type="paragraph" w:customStyle="1" w:styleId="B24E2620A5B0478A8A2F80A04F2B6BC6">
    <w:name w:val="B24E2620A5B0478A8A2F80A04F2B6BC6"/>
  </w:style>
  <w:style w:type="paragraph" w:customStyle="1" w:styleId="181E0D157616461B86F6EFF2924CC551">
    <w:name w:val="181E0D157616461B86F6EFF2924CC551"/>
  </w:style>
  <w:style w:type="paragraph" w:customStyle="1" w:styleId="3EEF6A1F5D334625865AADF640E6ADD0">
    <w:name w:val="3EEF6A1F5D334625865AADF640E6ADD0"/>
  </w:style>
  <w:style w:type="paragraph" w:customStyle="1" w:styleId="EBFF525D5B554809B9E62E6C5561EC98">
    <w:name w:val="EBFF525D5B554809B9E62E6C5561EC98"/>
  </w:style>
  <w:style w:type="paragraph" w:customStyle="1" w:styleId="6CC050DD7B00484CA6E44DAC4AD55A59">
    <w:name w:val="6CC050DD7B00484CA6E44DAC4AD55A59"/>
  </w:style>
  <w:style w:type="paragraph" w:customStyle="1" w:styleId="5ABD9CB6940F4B03944825959F8DE126">
    <w:name w:val="5ABD9CB6940F4B03944825959F8DE126"/>
  </w:style>
  <w:style w:type="paragraph" w:customStyle="1" w:styleId="2E9516AFBBAF47709E0359E95FE69832">
    <w:name w:val="2E9516AFBBAF47709E0359E95FE69832"/>
  </w:style>
  <w:style w:type="paragraph" w:customStyle="1" w:styleId="E93D91E80E27492A9628FC62950C9DAD">
    <w:name w:val="E93D91E80E27492A9628FC62950C9DAD"/>
  </w:style>
  <w:style w:type="paragraph" w:customStyle="1" w:styleId="1EE1DC3F75B242309D2DDE750185AE97">
    <w:name w:val="1EE1DC3F75B242309D2DDE750185AE97"/>
  </w:style>
  <w:style w:type="paragraph" w:customStyle="1" w:styleId="4BA7BD03F83E448AAA995CCE9028FFBA">
    <w:name w:val="4BA7BD03F83E448AAA995CCE9028FFBA"/>
  </w:style>
  <w:style w:type="paragraph" w:customStyle="1" w:styleId="B49FA45AFE3A4F51A32164C7721C6B8F">
    <w:name w:val="B49FA45AFE3A4F51A32164C7721C6B8F"/>
  </w:style>
  <w:style w:type="paragraph" w:customStyle="1" w:styleId="AA8264BC44D14D21AFA25EC5A7E94454">
    <w:name w:val="AA8264BC44D14D21AFA25EC5A7E94454"/>
  </w:style>
  <w:style w:type="paragraph" w:customStyle="1" w:styleId="17C73F48389047C089E8FC48D3342962">
    <w:name w:val="17C73F48389047C089E8FC48D3342962"/>
  </w:style>
  <w:style w:type="paragraph" w:customStyle="1" w:styleId="F6EDB63A2D5D4E70B68F1E95245009E3">
    <w:name w:val="F6EDB63A2D5D4E70B68F1E95245009E3"/>
  </w:style>
  <w:style w:type="paragraph" w:customStyle="1" w:styleId="3B397FCE8A0D499089405925B3A0AD8F">
    <w:name w:val="3B397FCE8A0D499089405925B3A0AD8F"/>
  </w:style>
  <w:style w:type="paragraph" w:customStyle="1" w:styleId="5E7EFD662A1B41298FE1DDCB6E0BC2E9">
    <w:name w:val="5E7EFD662A1B41298FE1DDCB6E0BC2E9"/>
  </w:style>
  <w:style w:type="paragraph" w:customStyle="1" w:styleId="4510B3A3F28640E2A79453D8C7D4A35D">
    <w:name w:val="4510B3A3F28640E2A79453D8C7D4A35D"/>
  </w:style>
  <w:style w:type="paragraph" w:customStyle="1" w:styleId="B313AD63C1E54EBFA8AF6F06804E7D7B">
    <w:name w:val="B313AD63C1E54EBFA8AF6F06804E7D7B"/>
  </w:style>
  <w:style w:type="paragraph" w:customStyle="1" w:styleId="87E61CB271A14B749B59A56BD96B7C78">
    <w:name w:val="87E61CB271A14B749B59A56BD96B7C78"/>
  </w:style>
  <w:style w:type="paragraph" w:customStyle="1" w:styleId="F702804C2B1A46FEB8AE604851DA3104">
    <w:name w:val="F702804C2B1A46FEB8AE604851DA3104"/>
  </w:style>
  <w:style w:type="paragraph" w:customStyle="1" w:styleId="FF3C80EB666C4D9E94DBE49D07C5D384">
    <w:name w:val="FF3C80EB666C4D9E94DBE49D07C5D384"/>
  </w:style>
  <w:style w:type="paragraph" w:customStyle="1" w:styleId="346650463F35460E8BF3E23B4A0DDF6C">
    <w:name w:val="346650463F35460E8BF3E23B4A0DDF6C"/>
  </w:style>
  <w:style w:type="paragraph" w:customStyle="1" w:styleId="32D8D8B64EBA4C83B2D61915A4897B6F">
    <w:name w:val="32D8D8B64EBA4C83B2D61915A4897B6F"/>
  </w:style>
  <w:style w:type="paragraph" w:customStyle="1" w:styleId="C8AE172DA82A4F6684289C4AA6475341">
    <w:name w:val="C8AE172DA82A4F6684289C4AA6475341"/>
  </w:style>
  <w:style w:type="paragraph" w:customStyle="1" w:styleId="FECB962E6D5B480D88096B00FC5E4950">
    <w:name w:val="FECB962E6D5B480D88096B00FC5E4950"/>
  </w:style>
  <w:style w:type="paragraph" w:customStyle="1" w:styleId="858896E3B2564E4F9EDF767490BC56F0">
    <w:name w:val="858896E3B2564E4F9EDF767490BC56F0"/>
  </w:style>
  <w:style w:type="paragraph" w:customStyle="1" w:styleId="65E1C59C2C2043C19B8FCF58565F5F8B">
    <w:name w:val="65E1C59C2C2043C19B8FCF58565F5F8B"/>
  </w:style>
  <w:style w:type="paragraph" w:customStyle="1" w:styleId="9EAB969EEE6247408C59E18678B32416">
    <w:name w:val="9EAB969EEE6247408C59E18678B32416"/>
  </w:style>
  <w:style w:type="paragraph" w:customStyle="1" w:styleId="D18556EC56A0417BA625A18078250C0B">
    <w:name w:val="D18556EC56A0417BA625A18078250C0B"/>
  </w:style>
  <w:style w:type="paragraph" w:customStyle="1" w:styleId="165757A9BC4C4961A1C789C8657898F6">
    <w:name w:val="165757A9BC4C4961A1C789C8657898F6"/>
  </w:style>
  <w:style w:type="paragraph" w:customStyle="1" w:styleId="08DA94800189466EAD4786E4505BBA2C">
    <w:name w:val="08DA94800189466EAD4786E4505BBA2C"/>
  </w:style>
  <w:style w:type="paragraph" w:customStyle="1" w:styleId="0ACA699C2BB74D3398532DACB27FD3E7">
    <w:name w:val="0ACA699C2BB74D3398532DACB27FD3E7"/>
  </w:style>
  <w:style w:type="paragraph" w:customStyle="1" w:styleId="0633E2AF52114B4293B3C0C970A0E2A5">
    <w:name w:val="0633E2AF52114B4293B3C0C970A0E2A5"/>
  </w:style>
  <w:style w:type="paragraph" w:customStyle="1" w:styleId="D700213AFE754273A06E36BF32C3B974">
    <w:name w:val="D700213AFE754273A06E36BF32C3B974"/>
  </w:style>
  <w:style w:type="paragraph" w:customStyle="1" w:styleId="823ECF10323745C7ABF48F00F597CBD4">
    <w:name w:val="823ECF10323745C7ABF48F00F597CBD4"/>
  </w:style>
  <w:style w:type="paragraph" w:customStyle="1" w:styleId="5D2D328F1A274961A9018991B0096612">
    <w:name w:val="5D2D328F1A274961A9018991B0096612"/>
  </w:style>
  <w:style w:type="paragraph" w:customStyle="1" w:styleId="E3B46B3B69CB4E7FBFCD2B9B49F4B477">
    <w:name w:val="E3B46B3B69CB4E7FBFCD2B9B49F4B477"/>
  </w:style>
  <w:style w:type="paragraph" w:customStyle="1" w:styleId="D91844550F8A4CCAB11CF5261B4CF584">
    <w:name w:val="D91844550F8A4CCAB11CF5261B4CF584"/>
  </w:style>
  <w:style w:type="paragraph" w:customStyle="1" w:styleId="718116E4369C4911A1F7526987CB3D7B">
    <w:name w:val="718116E4369C4911A1F7526987CB3D7B"/>
  </w:style>
  <w:style w:type="paragraph" w:customStyle="1" w:styleId="91AC02B103BB44CD95A07A03352EC220">
    <w:name w:val="91AC02B103BB44CD95A07A03352EC220"/>
  </w:style>
  <w:style w:type="paragraph" w:customStyle="1" w:styleId="82001B5C99394BDFAA3A863975A11CBB">
    <w:name w:val="82001B5C99394BDFAA3A863975A11CBB"/>
  </w:style>
  <w:style w:type="paragraph" w:customStyle="1" w:styleId="CFBA9B739ADF46A3B13DFB6188AFB00E">
    <w:name w:val="CFBA9B739ADF46A3B13DFB6188AFB00E"/>
  </w:style>
  <w:style w:type="paragraph" w:customStyle="1" w:styleId="49356F5A2F7140E69DBB15253FA793FF">
    <w:name w:val="49356F5A2F7140E69DBB15253FA793FF"/>
  </w:style>
  <w:style w:type="paragraph" w:customStyle="1" w:styleId="A96A495A1A394DAA9725BCC64F2EF340">
    <w:name w:val="A96A495A1A394DAA9725BCC64F2EF340"/>
  </w:style>
  <w:style w:type="paragraph" w:customStyle="1" w:styleId="6887377C8E074ABCA559582CA74F928B">
    <w:name w:val="6887377C8E074ABCA559582CA74F928B"/>
  </w:style>
  <w:style w:type="paragraph" w:customStyle="1" w:styleId="96E283BB59374116AD7ECDAAFFB459A0">
    <w:name w:val="96E283BB59374116AD7ECDAAFFB459A0"/>
  </w:style>
  <w:style w:type="paragraph" w:customStyle="1" w:styleId="7829737C92AA448A95EC24F2AFCFCC71">
    <w:name w:val="7829737C92AA448A95EC24F2AFCFCC71"/>
  </w:style>
  <w:style w:type="paragraph" w:customStyle="1" w:styleId="B3C47D2D269E401EB4237C5946EEAAEC">
    <w:name w:val="B3C47D2D269E401EB4237C5946EEAAEC"/>
  </w:style>
  <w:style w:type="paragraph" w:customStyle="1" w:styleId="E7AEEA3A1C01435A829341502E461F34">
    <w:name w:val="E7AEEA3A1C01435A829341502E461F34"/>
  </w:style>
  <w:style w:type="paragraph" w:customStyle="1" w:styleId="BFB8F7731FC04E7397D9250B0C0DD383">
    <w:name w:val="BFB8F7731FC04E7397D9250B0C0DD383"/>
  </w:style>
  <w:style w:type="paragraph" w:customStyle="1" w:styleId="9F63AC1BE9FE4AA989BAFC7D2ECF2B26">
    <w:name w:val="9F63AC1BE9FE4AA989BAFC7D2ECF2B26"/>
  </w:style>
  <w:style w:type="paragraph" w:customStyle="1" w:styleId="B9BA34790C0D4058B91CE52BD2CEAD46">
    <w:name w:val="B9BA34790C0D4058B91CE52BD2CEAD46"/>
  </w:style>
  <w:style w:type="paragraph" w:customStyle="1" w:styleId="A8D6F86E6C9D40A7BD6E711AD74EC40A">
    <w:name w:val="A8D6F86E6C9D40A7BD6E711AD74EC40A"/>
  </w:style>
  <w:style w:type="paragraph" w:customStyle="1" w:styleId="6B2D648652194D4BAB3F329757A97F4A">
    <w:name w:val="6B2D648652194D4BAB3F329757A97F4A"/>
  </w:style>
  <w:style w:type="paragraph" w:customStyle="1" w:styleId="79BAB8EAC990426398D31E1D3079D2AC">
    <w:name w:val="79BAB8EAC990426398D31E1D3079D2AC"/>
  </w:style>
  <w:style w:type="paragraph" w:customStyle="1" w:styleId="C1B80A97ED754DD5BD49FAFA0569C41B">
    <w:name w:val="C1B80A97ED754DD5BD49FAFA0569C41B"/>
  </w:style>
  <w:style w:type="paragraph" w:customStyle="1" w:styleId="9EEE8B224D784AD387B0756A6ED63310">
    <w:name w:val="9EEE8B224D784AD387B0756A6ED63310"/>
  </w:style>
  <w:style w:type="paragraph" w:customStyle="1" w:styleId="2343488BEFB444DA9C7B69FC4107F91B">
    <w:name w:val="2343488BEFB444DA9C7B69FC4107F91B"/>
  </w:style>
  <w:style w:type="paragraph" w:customStyle="1" w:styleId="9EFE3837CA3D43CC84C5788D240F8EFA">
    <w:name w:val="9EFE3837CA3D43CC84C5788D240F8EFA"/>
  </w:style>
  <w:style w:type="paragraph" w:customStyle="1" w:styleId="3C8E10D67B76498399F075A34DF299E5">
    <w:name w:val="3C8E10D67B76498399F075A34DF299E5"/>
  </w:style>
  <w:style w:type="paragraph" w:customStyle="1" w:styleId="420948999DDA4E8F94AA421E3933DFD1">
    <w:name w:val="420948999DDA4E8F94AA421E3933DFD1"/>
  </w:style>
  <w:style w:type="paragraph" w:customStyle="1" w:styleId="22DCDD989E26422A92BCFE38C2C02230">
    <w:name w:val="22DCDD989E26422A92BCFE38C2C02230"/>
  </w:style>
  <w:style w:type="paragraph" w:customStyle="1" w:styleId="F2267FE4B34E4091AA68AE17A1F96929">
    <w:name w:val="F2267FE4B34E4091AA68AE17A1F96929"/>
  </w:style>
  <w:style w:type="paragraph" w:customStyle="1" w:styleId="CB4B729C9D4F4E15B3CEDC28EC832F46">
    <w:name w:val="CB4B729C9D4F4E15B3CEDC28EC832F46"/>
  </w:style>
  <w:style w:type="paragraph" w:customStyle="1" w:styleId="60B3CD73133C4A7587C5544223E7A795">
    <w:name w:val="60B3CD73133C4A7587C5544223E7A795"/>
  </w:style>
  <w:style w:type="paragraph" w:customStyle="1" w:styleId="50C7CC8BB082438BA73B105632A9F376">
    <w:name w:val="50C7CC8BB082438BA73B105632A9F376"/>
  </w:style>
  <w:style w:type="paragraph" w:customStyle="1" w:styleId="ECC0B8FB70B74B8DB3129C45A1CB578C">
    <w:name w:val="ECC0B8FB70B74B8DB3129C45A1CB578C"/>
  </w:style>
  <w:style w:type="paragraph" w:customStyle="1" w:styleId="0B78D1B10F9B409EB2C23FAA25FB97FD">
    <w:name w:val="0B78D1B10F9B409EB2C23FAA25FB97FD"/>
  </w:style>
  <w:style w:type="paragraph" w:customStyle="1" w:styleId="41AA689F54344A4CA7694F697C6F09F5">
    <w:name w:val="41AA689F54344A4CA7694F697C6F09F5"/>
  </w:style>
  <w:style w:type="paragraph" w:customStyle="1" w:styleId="2F51B8A1A32A42358DDD7D72A449D959">
    <w:name w:val="2F51B8A1A32A42358DDD7D72A449D959"/>
  </w:style>
  <w:style w:type="paragraph" w:customStyle="1" w:styleId="352DC7223361489C85DC72650F28746F">
    <w:name w:val="352DC7223361489C85DC72650F28746F"/>
  </w:style>
  <w:style w:type="paragraph" w:customStyle="1" w:styleId="64B1A11A93664DC2BFF916F70B99060F">
    <w:name w:val="64B1A11A93664DC2BFF916F70B99060F"/>
  </w:style>
  <w:style w:type="paragraph" w:customStyle="1" w:styleId="A16B79F2C3304979AAD486AA61D93D56">
    <w:name w:val="A16B79F2C3304979AAD486AA61D93D56"/>
  </w:style>
  <w:style w:type="paragraph" w:customStyle="1" w:styleId="6EE79870ED7E49458A4A7AA936E18EC6">
    <w:name w:val="6EE79870ED7E49458A4A7AA936E18EC6"/>
  </w:style>
  <w:style w:type="paragraph" w:customStyle="1" w:styleId="EB5C39C361804760AABE73D7A70FEEA4">
    <w:name w:val="EB5C39C361804760AABE73D7A70FEEA4"/>
  </w:style>
  <w:style w:type="paragraph" w:customStyle="1" w:styleId="6AE02382EB7B49C9911BF518E873ECEB">
    <w:name w:val="6AE02382EB7B49C9911BF518E873ECEB"/>
  </w:style>
  <w:style w:type="paragraph" w:customStyle="1" w:styleId="1D12B560DBB542C790B5825F5C4D4D6A">
    <w:name w:val="1D12B560DBB542C790B5825F5C4D4D6A"/>
  </w:style>
  <w:style w:type="character" w:styleId="PlaceholderText">
    <w:name w:val="Placeholder Text"/>
    <w:basedOn w:val="DefaultParagraphFont"/>
    <w:uiPriority w:val="2"/>
    <w:rPr>
      <w:i/>
      <w:iCs/>
      <w:color w:val="808080"/>
    </w:rPr>
  </w:style>
  <w:style w:type="paragraph" w:customStyle="1" w:styleId="16472E0912BD447A8592A9EAEA67D050">
    <w:name w:val="16472E0912BD447A8592A9EAEA67D050"/>
  </w:style>
  <w:style w:type="paragraph" w:customStyle="1" w:styleId="5EBEABE4CEC0470C9C319288E2E043D7">
    <w:name w:val="5EBEABE4CEC0470C9C319288E2E043D7"/>
  </w:style>
  <w:style w:type="paragraph" w:customStyle="1" w:styleId="DEF32EB46BDC44FC8E233C9E79DC4C32">
    <w:name w:val="DEF32EB46BDC44FC8E233C9E79DC4C32"/>
  </w:style>
  <w:style w:type="paragraph" w:customStyle="1" w:styleId="5536D96184D24B6983A2A36AF7AAC83F">
    <w:name w:val="5536D96184D24B6983A2A36AF7AAC83F"/>
  </w:style>
  <w:style w:type="paragraph" w:customStyle="1" w:styleId="122DC908E93141208A38B80DBDD34259">
    <w:name w:val="122DC908E93141208A38B80DBDD34259"/>
  </w:style>
  <w:style w:type="paragraph" w:customStyle="1" w:styleId="EE9ECD055231489EB2B8886C8920049C">
    <w:name w:val="EE9ECD055231489EB2B8886C8920049C"/>
  </w:style>
  <w:style w:type="paragraph" w:customStyle="1" w:styleId="2773F1622FBA4A7F8F4675FB9E2A4299">
    <w:name w:val="2773F1622FBA4A7F8F4675FB9E2A4299"/>
  </w:style>
  <w:style w:type="paragraph" w:customStyle="1" w:styleId="18BB5233815A4EA09F784C3B19CD39F1">
    <w:name w:val="18BB5233815A4EA09F784C3B19CD39F1"/>
  </w:style>
  <w:style w:type="paragraph" w:customStyle="1" w:styleId="1E6F2BA812FA481794CFF9679F2034C7">
    <w:name w:val="1E6F2BA812FA481794CFF9679F2034C7"/>
  </w:style>
  <w:style w:type="paragraph" w:customStyle="1" w:styleId="614B30DACDB34F14923B32C15D6DD1A5">
    <w:name w:val="614B30DACDB34F14923B32C15D6DD1A5"/>
  </w:style>
  <w:style w:type="paragraph" w:customStyle="1" w:styleId="590D75703BA84D4CB940A7B132A703DD">
    <w:name w:val="590D75703BA84D4CB940A7B132A703DD"/>
  </w:style>
  <w:style w:type="paragraph" w:customStyle="1" w:styleId="4B53063509A44C72AF34B8483481EBD0">
    <w:name w:val="4B53063509A44C72AF34B8483481EBD0"/>
  </w:style>
  <w:style w:type="paragraph" w:customStyle="1" w:styleId="380ED3B34812446A81ABB39E8F652BD5">
    <w:name w:val="380ED3B34812446A81ABB39E8F652BD5"/>
  </w:style>
  <w:style w:type="paragraph" w:customStyle="1" w:styleId="07AC8470D46C4B23B6D4BA16D3EB0D08">
    <w:name w:val="07AC8470D46C4B23B6D4BA16D3EB0D08"/>
  </w:style>
  <w:style w:type="paragraph" w:customStyle="1" w:styleId="106D996072984D0B82DF372C04D1592B">
    <w:name w:val="106D996072984D0B82DF372C04D1592B"/>
  </w:style>
  <w:style w:type="paragraph" w:customStyle="1" w:styleId="85C6AE832B4E4FDF8A5DA11BEF56A256">
    <w:name w:val="85C6AE832B4E4FDF8A5DA11BEF56A256"/>
  </w:style>
  <w:style w:type="paragraph" w:customStyle="1" w:styleId="6FFD041ADD224E4E8CC04DB52D7C5B29">
    <w:name w:val="6FFD041ADD224E4E8CC04DB52D7C5B29"/>
  </w:style>
  <w:style w:type="paragraph" w:customStyle="1" w:styleId="3D72EEB13EF346A99B01EBF84BDEA9C0">
    <w:name w:val="3D72EEB13EF346A99B01EBF84BDEA9C0"/>
  </w:style>
  <w:style w:type="paragraph" w:customStyle="1" w:styleId="A795329E6C87427BBA4F5B99F257F055">
    <w:name w:val="A795329E6C87427BBA4F5B99F257F055"/>
  </w:style>
  <w:style w:type="paragraph" w:customStyle="1" w:styleId="7F8C2425510E48F18C0C55DD482B480B">
    <w:name w:val="7F8C2425510E48F18C0C55DD482B480B"/>
  </w:style>
  <w:style w:type="paragraph" w:customStyle="1" w:styleId="BB4CB28E16B64B509E8DF53509A44C63">
    <w:name w:val="BB4CB28E16B64B509E8DF53509A44C63"/>
  </w:style>
  <w:style w:type="paragraph" w:customStyle="1" w:styleId="049A0F63DA704E43BD7E2FA7914774E5">
    <w:name w:val="049A0F63DA704E43BD7E2FA7914774E5"/>
  </w:style>
  <w:style w:type="paragraph" w:customStyle="1" w:styleId="37C30FF4A56C4B39996C5E3F194899BE">
    <w:name w:val="37C30FF4A56C4B39996C5E3F194899BE"/>
  </w:style>
  <w:style w:type="paragraph" w:customStyle="1" w:styleId="EBB5EC23295546CB8100ACC61720CC21">
    <w:name w:val="EBB5EC23295546CB8100ACC61720CC21"/>
  </w:style>
  <w:style w:type="paragraph" w:customStyle="1" w:styleId="4C1AE3A95025428CA443B3F3F161B63E">
    <w:name w:val="4C1AE3A95025428CA443B3F3F161B63E"/>
  </w:style>
  <w:style w:type="paragraph" w:customStyle="1" w:styleId="6D9F0BC1732A49ACA1CA457C12C89DE4">
    <w:name w:val="6D9F0BC1732A49ACA1CA457C12C89DE4"/>
  </w:style>
  <w:style w:type="paragraph" w:customStyle="1" w:styleId="95F76656E2E746E8A3F41C474D16390D">
    <w:name w:val="95F76656E2E746E8A3F41C474D16390D"/>
  </w:style>
  <w:style w:type="paragraph" w:customStyle="1" w:styleId="AE7D874DAEFB419C989D27F440681408">
    <w:name w:val="AE7D874DAEFB419C989D27F440681408"/>
  </w:style>
  <w:style w:type="paragraph" w:customStyle="1" w:styleId="4EE240D7AD854BEAA23ED0C213C202C0">
    <w:name w:val="4EE240D7AD854BEAA23ED0C213C202C0"/>
  </w:style>
  <w:style w:type="paragraph" w:customStyle="1" w:styleId="9D90084E332D4854A87CAFDB6C50F32E">
    <w:name w:val="9D90084E332D4854A87CAFDB6C50F32E"/>
  </w:style>
  <w:style w:type="paragraph" w:customStyle="1" w:styleId="35E24A673F2E47968D383BAAF0D5FAF0">
    <w:name w:val="35E24A673F2E47968D383BAAF0D5FAF0"/>
  </w:style>
  <w:style w:type="paragraph" w:customStyle="1" w:styleId="6E158ACE54824A019E72C642396B128E">
    <w:name w:val="6E158ACE54824A019E72C642396B128E"/>
  </w:style>
  <w:style w:type="paragraph" w:customStyle="1" w:styleId="70A3CC0FAACF4D389D7F70CF431EBCF9">
    <w:name w:val="70A3CC0FAACF4D389D7F70CF431EB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10/25/18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46</TotalTime>
  <Pages>13</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Jeffrey Xu period 5</dc:subject>
  <dc:creator>Xu, Jia W (Student)</dc:creator>
  <cp:keywords>CCNAS Site to Site VPN</cp:keywords>
  <cp:lastModifiedBy>ciscotest</cp:lastModifiedBy>
  <cp:revision>2</cp:revision>
  <cp:lastPrinted>2018-10-25T21:17:00Z</cp:lastPrinted>
  <dcterms:created xsi:type="dcterms:W3CDTF">2018-10-25T20:31:00Z</dcterms:created>
  <dcterms:modified xsi:type="dcterms:W3CDTF">2018-10-25T21:18:00Z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