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8EC" w:rsidRDefault="00210B32" w:rsidP="00210B32">
      <w:pPr>
        <w:pStyle w:val="Subtitle"/>
      </w:pPr>
      <w:r>
        <w:t>CCNP period 6-7</w:t>
      </w:r>
    </w:p>
    <w:p w:rsidR="00210B32" w:rsidRPr="00210B32" w:rsidRDefault="00210B32" w:rsidP="00210B32"/>
    <w:p w:rsidR="00A638EC" w:rsidRPr="00A638EC" w:rsidRDefault="00A638EC" w:rsidP="00210B32">
      <w:pPr>
        <w:pStyle w:val="Logo"/>
        <w:ind w:right="592"/>
      </w:pPr>
    </w:p>
    <w:sdt>
      <w:sdtPr>
        <w:rPr>
          <w:kern w:val="0"/>
          <w14:ligatures w14:val="none"/>
        </w:rPr>
        <w:alias w:val="Enter title:"/>
        <w:tag w:val=""/>
        <w:id w:val="390237733"/>
        <w:placeholder>
          <w:docPart w:val="270B1608B47D4233913815FC8F48AC6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638EC" w:rsidRDefault="00210B32" w:rsidP="00A638EC">
          <w:pPr>
            <w:pStyle w:val="Title"/>
          </w:pPr>
          <w:r w:rsidRPr="00210B32">
            <w:rPr>
              <w:kern w:val="0"/>
              <w14:ligatures w14:val="none"/>
            </w:rPr>
            <w:t>redistribution</w:t>
          </w:r>
        </w:p>
      </w:sdtContent>
    </w:sdt>
    <w:p w:rsidR="00A638EC" w:rsidRDefault="00210B32" w:rsidP="00210B32">
      <w:pPr>
        <w:jc w:val="right"/>
      </w:pPr>
      <w:r>
        <w:t>By Jeffrey Xu</w:t>
      </w:r>
    </w:p>
    <w:p w:rsidR="00A638EC" w:rsidRPr="004D5282" w:rsidRDefault="00A638EC" w:rsidP="00210B32">
      <w:pPr>
        <w:pStyle w:val="Contactinfo"/>
        <w:ind w:right="402"/>
      </w:pPr>
    </w:p>
    <w:p w:rsidR="00A638EC" w:rsidRDefault="00382946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D07C44831BFE4E4693204B8134BDFCC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10B32">
            <w:t>6/13/19</w:t>
          </w:r>
        </w:sdtContent>
      </w:sdt>
    </w:p>
    <w:p w:rsidR="00290347" w:rsidRDefault="00290347" w:rsidP="00210B32">
      <w:pPr>
        <w:pStyle w:val="Contactinfo"/>
        <w:ind w:right="182"/>
      </w:pPr>
    </w:p>
    <w:p w:rsidR="00210B32" w:rsidRDefault="00210B32" w:rsidP="00210B32">
      <w:pPr>
        <w:pStyle w:val="Contactinfo"/>
        <w:ind w:right="182"/>
      </w:pPr>
    </w:p>
    <w:p w:rsidR="00210B32" w:rsidRDefault="00210B32" w:rsidP="00210B32">
      <w:pPr>
        <w:pStyle w:val="Contactinfo"/>
        <w:ind w:right="182"/>
      </w:pPr>
    </w:p>
    <w:p w:rsidR="00210B32" w:rsidRDefault="00210B32" w:rsidP="00210B32">
      <w:pPr>
        <w:pStyle w:val="Contactinfo"/>
        <w:ind w:right="182"/>
      </w:pPr>
    </w:p>
    <w:p w:rsidR="00210B32" w:rsidRDefault="00210B32" w:rsidP="00210B32">
      <w:pPr>
        <w:pStyle w:val="Contactinfo"/>
        <w:ind w:right="182"/>
      </w:pPr>
    </w:p>
    <w:p w:rsidR="00210B32" w:rsidRDefault="00210B32" w:rsidP="00210B32">
      <w:pPr>
        <w:pStyle w:val="Contactinfo"/>
        <w:ind w:right="182"/>
      </w:pPr>
    </w:p>
    <w:p w:rsidR="00210B32" w:rsidRDefault="00210B32" w:rsidP="00210B32">
      <w:pPr>
        <w:pStyle w:val="Contactinfo"/>
        <w:ind w:right="182"/>
      </w:pPr>
    </w:p>
    <w:p w:rsidR="00210B32" w:rsidRPr="00EA4E0B" w:rsidRDefault="00210B32" w:rsidP="00210B32">
      <w:pPr>
        <w:rPr>
          <w:b/>
          <w:sz w:val="28"/>
        </w:rPr>
      </w:pPr>
      <w:r w:rsidRPr="00EA4E0B">
        <w:rPr>
          <w:b/>
          <w:sz w:val="28"/>
        </w:rPr>
        <w:lastRenderedPageBreak/>
        <w:t xml:space="preserve">Purpose: </w:t>
      </w:r>
    </w:p>
    <w:p w:rsidR="00210B32" w:rsidRPr="00EA4E0B" w:rsidRDefault="00210B32" w:rsidP="00210B32">
      <w:pPr>
        <w:rPr>
          <w:sz w:val="24"/>
        </w:rPr>
      </w:pPr>
      <w:r w:rsidRPr="00EA4E0B">
        <w:rPr>
          <w:sz w:val="24"/>
        </w:rPr>
        <w:t>In the world today, there are many companies constantly being swallowed up by larger companies due to various reason. And when that happens, 2 or more networks are needed to be merged together. And if you don’t want to tire yourself out in making a whole new network, you can redistribute the two different routing protocols to make it so that they can match with each other. It is really useful in saving time.</w:t>
      </w:r>
    </w:p>
    <w:p w:rsidR="00210B32" w:rsidRDefault="00210B32" w:rsidP="00210B32"/>
    <w:p w:rsidR="00210B32" w:rsidRPr="00EA4E0B" w:rsidRDefault="00210B32" w:rsidP="00210B32">
      <w:pPr>
        <w:rPr>
          <w:b/>
          <w:sz w:val="28"/>
        </w:rPr>
      </w:pPr>
      <w:r w:rsidRPr="00EA4E0B">
        <w:rPr>
          <w:b/>
          <w:sz w:val="28"/>
        </w:rPr>
        <w:t>Background:</w:t>
      </w:r>
    </w:p>
    <w:p w:rsidR="00210B32" w:rsidRPr="00EA4E0B" w:rsidRDefault="00210B32" w:rsidP="00210B32">
      <w:pPr>
        <w:rPr>
          <w:sz w:val="24"/>
        </w:rPr>
      </w:pPr>
      <w:r w:rsidRPr="00EA4E0B">
        <w:rPr>
          <w:sz w:val="24"/>
        </w:rPr>
        <w:t xml:space="preserve">When redistributing 2 different routing protocols, there are many different things that play into it. The most important is keeping the metrics the same. The metrics, or K values include K1: Bandwidth, K2: Load, K3: Delay, K4: Reliability, and K5: MTU. These metrics are used in </w:t>
      </w:r>
      <w:proofErr w:type="spellStart"/>
      <w:r w:rsidRPr="00EA4E0B">
        <w:rPr>
          <w:sz w:val="24"/>
        </w:rPr>
        <w:t>eigrp</w:t>
      </w:r>
      <w:proofErr w:type="spellEnd"/>
      <w:r w:rsidRPr="00EA4E0B">
        <w:rPr>
          <w:sz w:val="24"/>
        </w:rPr>
        <w:t xml:space="preserve">. By default, only bandwidth and delay are enabled. You can enable which ever ones you want to change. By enabling these then redistributing the routes into </w:t>
      </w:r>
      <w:proofErr w:type="spellStart"/>
      <w:r w:rsidRPr="00EA4E0B">
        <w:rPr>
          <w:sz w:val="24"/>
        </w:rPr>
        <w:t>ospf</w:t>
      </w:r>
      <w:proofErr w:type="spellEnd"/>
      <w:r w:rsidRPr="00EA4E0B">
        <w:rPr>
          <w:sz w:val="24"/>
        </w:rPr>
        <w:t xml:space="preserve"> or another routing protocol, they are able to have network connectivity. </w:t>
      </w:r>
    </w:p>
    <w:p w:rsidR="00210B32" w:rsidRDefault="00210B32" w:rsidP="00210B32"/>
    <w:p w:rsidR="00210B32" w:rsidRPr="00EA4E0B" w:rsidRDefault="00210B32" w:rsidP="00210B32">
      <w:pPr>
        <w:rPr>
          <w:b/>
          <w:sz w:val="28"/>
        </w:rPr>
      </w:pPr>
      <w:r w:rsidRPr="00EA4E0B">
        <w:rPr>
          <w:b/>
          <w:sz w:val="28"/>
        </w:rPr>
        <w:t>Lab setup:</w:t>
      </w:r>
    </w:p>
    <w:p w:rsidR="00210B32" w:rsidRPr="00EA4E0B" w:rsidRDefault="002A03C0" w:rsidP="00210B32">
      <w:pPr>
        <w:rPr>
          <w:sz w:val="24"/>
        </w:rPr>
      </w:pPr>
      <w:r w:rsidRPr="00EA4E0B">
        <w:rPr>
          <w:sz w:val="24"/>
        </w:rPr>
        <w:t xml:space="preserve">I used 4 2901 routers for this lab, setup </w:t>
      </w:r>
      <w:proofErr w:type="spellStart"/>
      <w:r w:rsidRPr="00EA4E0B">
        <w:rPr>
          <w:sz w:val="24"/>
        </w:rPr>
        <w:t>ospf</w:t>
      </w:r>
      <w:proofErr w:type="spellEnd"/>
      <w:r w:rsidRPr="00EA4E0B">
        <w:rPr>
          <w:sz w:val="24"/>
        </w:rPr>
        <w:t xml:space="preserve"> on routers 0 and 1. And </w:t>
      </w:r>
      <w:proofErr w:type="spellStart"/>
      <w:r w:rsidRPr="00EA4E0B">
        <w:rPr>
          <w:sz w:val="24"/>
        </w:rPr>
        <w:t>eigrp</w:t>
      </w:r>
      <w:proofErr w:type="spellEnd"/>
      <w:r w:rsidRPr="00EA4E0B">
        <w:rPr>
          <w:sz w:val="24"/>
        </w:rPr>
        <w:t xml:space="preserve"> on routers 1, 2, and 3. Between routers 1 and 2 have an AS number of </w:t>
      </w:r>
      <w:proofErr w:type="spellStart"/>
      <w:r w:rsidRPr="00EA4E0B">
        <w:rPr>
          <w:sz w:val="24"/>
        </w:rPr>
        <w:t>eigrp</w:t>
      </w:r>
      <w:proofErr w:type="spellEnd"/>
      <w:r w:rsidRPr="00EA4E0B">
        <w:rPr>
          <w:sz w:val="24"/>
        </w:rPr>
        <w:t xml:space="preserve"> 15 while between 3 and 3 have an AS number of 20. I redistributed between routers 1 and 2</w:t>
      </w:r>
      <w:r w:rsidR="00210B32" w:rsidRPr="00EA4E0B">
        <w:rPr>
          <w:sz w:val="24"/>
        </w:rPr>
        <w:t xml:space="preserve"> </w:t>
      </w:r>
    </w:p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>
      <w:r>
        <w:t>Topology:</w:t>
      </w:r>
    </w:p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BD76EE" w:rsidP="00210B32">
      <w:r w:rsidRPr="00BD76EE">
        <w:drawing>
          <wp:inline distT="0" distB="0" distL="0" distR="0" wp14:anchorId="0180A698" wp14:editId="3F83D49C">
            <wp:extent cx="5727700" cy="2838450"/>
            <wp:effectExtent l="0" t="0" r="6350" b="0"/>
            <wp:docPr id="4" name="Picture 4" descr="https://lh5.googleusercontent.com/T8UjnjSsZ30GLHhHG3DMhFPXaoR7k5t9-cbci4R_LL4gImwmsEu-oIW4oH0dwf88W69IYAJSVi6FzcEsi_6T2Ru47yu459ayGpBcpOn-r3omtJcsL4y4tQu55tGJouo-g49QQXM7pUW6J5tm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8UjnjSsZ30GLHhHG3DMhFPXaoR7k5t9-cbci4R_LL4gImwmsEu-oIW4oH0dwf88W69IYAJSVi6FzcEsi_6T2Ru47yu459ayGpBcpOn-r3omtJcsL4y4tQu55tGJouo-g49QQXM7pUW6J5tm8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2A03C0" w:rsidP="00210B32"/>
    <w:p w:rsidR="002A03C0" w:rsidRDefault="00BD76EE" w:rsidP="00BD76EE">
      <w:r>
        <w:t xml:space="preserve">R0 </w:t>
      </w:r>
      <w:proofErr w:type="spellStart"/>
      <w:r>
        <w:t>Configs</w:t>
      </w:r>
      <w:proofErr w:type="spellEnd"/>
      <w:r>
        <w:t>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hostname</w:t>
      </w:r>
      <w:proofErr w:type="gramEnd"/>
      <w:r w:rsidRPr="00BD76EE">
        <w:rPr>
          <w:rFonts w:ascii="Courier New" w:hAnsi="Courier New" w:cs="Courier New"/>
          <w:i/>
        </w:rPr>
        <w:t xml:space="preserve"> R0</w:t>
      </w:r>
      <w:bookmarkStart w:id="0" w:name="_GoBack"/>
      <w:bookmarkEnd w:id="0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boot-start-marker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boot-end-marker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aaa</w:t>
      </w:r>
      <w:proofErr w:type="spellEnd"/>
      <w:r w:rsidRPr="00BD76EE">
        <w:rPr>
          <w:rFonts w:ascii="Courier New" w:hAnsi="Courier New" w:cs="Courier New"/>
          <w:i/>
        </w:rPr>
        <w:t xml:space="preserve"> new-model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memory-size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iomem</w:t>
      </w:r>
      <w:proofErr w:type="spellEnd"/>
      <w:r w:rsidRPr="00BD76EE">
        <w:rPr>
          <w:rFonts w:ascii="Courier New" w:hAnsi="Courier New" w:cs="Courier New"/>
          <w:i/>
        </w:rPr>
        <w:t xml:space="preserve"> 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ipv6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multilink</w:t>
      </w:r>
      <w:proofErr w:type="gramEnd"/>
      <w:r w:rsidRPr="00BD76EE">
        <w:rPr>
          <w:rFonts w:ascii="Courier New" w:hAnsi="Courier New" w:cs="Courier New"/>
          <w:i/>
        </w:rPr>
        <w:t xml:space="preserve"> bundle-name authenticated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voice-card</w:t>
      </w:r>
      <w:proofErr w:type="gramEnd"/>
      <w:r w:rsidRPr="00BD76EE">
        <w:rPr>
          <w:rFonts w:ascii="Courier New" w:hAnsi="Courier New" w:cs="Courier New"/>
          <w:i/>
        </w:rPr>
        <w:t xml:space="preserve">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udi</w:t>
      </w:r>
      <w:proofErr w:type="spell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pid</w:t>
      </w:r>
      <w:proofErr w:type="spellEnd"/>
      <w:r w:rsidRPr="00BD76EE">
        <w:rPr>
          <w:rFonts w:ascii="Courier New" w:hAnsi="Courier New" w:cs="Courier New"/>
          <w:i/>
        </w:rPr>
        <w:t xml:space="preserve"> CISCO2901/K9 </w:t>
      </w:r>
      <w:proofErr w:type="spellStart"/>
      <w:r w:rsidRPr="00BD76EE">
        <w:rPr>
          <w:rFonts w:ascii="Courier New" w:hAnsi="Courier New" w:cs="Courier New"/>
          <w:i/>
        </w:rPr>
        <w:t>sn</w:t>
      </w:r>
      <w:proofErr w:type="spellEnd"/>
      <w:r w:rsidRPr="00BD76EE">
        <w:rPr>
          <w:rFonts w:ascii="Courier New" w:hAnsi="Courier New" w:cs="Courier New"/>
          <w:i/>
        </w:rPr>
        <w:t xml:space="preserve"> FTX1704Y03G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accept end user agreement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securityk9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uck9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domain cisco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mode transparent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redundancy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Embedded-Service-Engine0/0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192.168.1.1 255.255.255.0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lastRenderedPageBreak/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20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192.168.1.0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forward-protocol </w:t>
      </w:r>
      <w:proofErr w:type="spellStart"/>
      <w:r w:rsidRPr="00BD76EE">
        <w:rPr>
          <w:rFonts w:ascii="Courier New" w:hAnsi="Courier New" w:cs="Courier New"/>
          <w:i/>
        </w:rPr>
        <w:t>nd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secure-server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control-plane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mgcp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profile default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gatekeeper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con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aux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activation-character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exec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preferred none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input all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output pad telnet rlogin </w:t>
      </w:r>
      <w:proofErr w:type="spellStart"/>
      <w:r w:rsidRPr="00BD76EE">
        <w:rPr>
          <w:rFonts w:ascii="Courier New" w:hAnsi="Courier New" w:cs="Courier New"/>
          <w:i/>
        </w:rPr>
        <w:t>lapb</w:t>
      </w:r>
      <w:proofErr w:type="spellEnd"/>
      <w:r w:rsidRPr="00BD76EE">
        <w:rPr>
          <w:rFonts w:ascii="Courier New" w:hAnsi="Courier New" w:cs="Courier New"/>
          <w:i/>
        </w:rPr>
        <w:t xml:space="preserve">-ta mop </w:t>
      </w:r>
      <w:proofErr w:type="spellStart"/>
      <w:r w:rsidRPr="00BD76EE">
        <w:rPr>
          <w:rFonts w:ascii="Courier New" w:hAnsi="Courier New" w:cs="Courier New"/>
          <w:i/>
        </w:rPr>
        <w:t>udptn</w:t>
      </w:r>
      <w:proofErr w:type="spellEnd"/>
      <w:r w:rsidRPr="00BD76EE">
        <w:rPr>
          <w:rFonts w:ascii="Courier New" w:hAnsi="Courier New" w:cs="Courier New"/>
          <w:i/>
        </w:rPr>
        <w:t xml:space="preserve"> v120 </w:t>
      </w:r>
      <w:proofErr w:type="spellStart"/>
      <w:r w:rsidRPr="00BD76EE">
        <w:rPr>
          <w:rFonts w:ascii="Courier New" w:hAnsi="Courier New" w:cs="Courier New"/>
          <w:i/>
        </w:rPr>
        <w:t>ssh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stopbits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vty</w:t>
      </w:r>
      <w:proofErr w:type="spellEnd"/>
      <w:r w:rsidRPr="00BD76EE">
        <w:rPr>
          <w:rFonts w:ascii="Courier New" w:hAnsi="Courier New" w:cs="Courier New"/>
          <w:i/>
        </w:rPr>
        <w:t xml:space="preserve"> 0 4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login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input all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scheduler</w:t>
      </w:r>
      <w:proofErr w:type="gramEnd"/>
      <w:r w:rsidRPr="00BD76EE">
        <w:rPr>
          <w:rFonts w:ascii="Courier New" w:hAnsi="Courier New" w:cs="Courier New"/>
          <w:i/>
        </w:rPr>
        <w:t xml:space="preserve"> allocate 20000 1000</w:t>
      </w:r>
    </w:p>
    <w:p w:rsidR="002A03C0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end</w:t>
      </w:r>
      <w:proofErr w:type="gramEnd"/>
    </w:p>
    <w:p w:rsidR="002A03C0" w:rsidRPr="00BD76EE" w:rsidRDefault="00BD76EE" w:rsidP="00210B32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</w:p>
    <w:p w:rsidR="00BD76EE" w:rsidRDefault="00BD76EE" w:rsidP="00BD76EE"/>
    <w:p w:rsidR="00BD76EE" w:rsidRDefault="00BD76EE" w:rsidP="00BD76EE"/>
    <w:p w:rsidR="00BD76EE" w:rsidRDefault="00BD76EE" w:rsidP="00BD76EE"/>
    <w:p w:rsidR="00BD76EE" w:rsidRDefault="00BD76EE" w:rsidP="00BD76EE"/>
    <w:p w:rsidR="002A03C0" w:rsidRDefault="00BD76EE" w:rsidP="00BD76EE">
      <w:r>
        <w:t xml:space="preserve">R1 </w:t>
      </w:r>
      <w:proofErr w:type="spellStart"/>
      <w:r>
        <w:t>Configs</w:t>
      </w:r>
      <w:proofErr w:type="spellEnd"/>
      <w:r>
        <w:t>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hostname</w:t>
      </w:r>
      <w:proofErr w:type="gramEnd"/>
      <w:r w:rsidRPr="00BD76EE">
        <w:rPr>
          <w:rFonts w:ascii="Courier New" w:hAnsi="Courier New" w:cs="Courier New"/>
          <w:i/>
        </w:rPr>
        <w:t xml:space="preserve"> R1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boot-start-marker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boot-end-marker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aaa</w:t>
      </w:r>
      <w:proofErr w:type="spellEnd"/>
      <w:r w:rsidRPr="00BD76EE">
        <w:rPr>
          <w:rFonts w:ascii="Courier New" w:hAnsi="Courier New" w:cs="Courier New"/>
          <w:i/>
        </w:rPr>
        <w:t xml:space="preserve"> new-model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memory-size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iomem</w:t>
      </w:r>
      <w:proofErr w:type="spellEnd"/>
      <w:r w:rsidRPr="00BD76EE">
        <w:rPr>
          <w:rFonts w:ascii="Courier New" w:hAnsi="Courier New" w:cs="Courier New"/>
          <w:i/>
        </w:rPr>
        <w:t xml:space="preserve"> 10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ipv6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multilink</w:t>
      </w:r>
      <w:proofErr w:type="gramEnd"/>
      <w:r w:rsidRPr="00BD76EE">
        <w:rPr>
          <w:rFonts w:ascii="Courier New" w:hAnsi="Courier New" w:cs="Courier New"/>
          <w:i/>
        </w:rPr>
        <w:t xml:space="preserve"> bundle-name authenticated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voice-card</w:t>
      </w:r>
      <w:proofErr w:type="gramEnd"/>
      <w:r w:rsidRPr="00BD76EE">
        <w:rPr>
          <w:rFonts w:ascii="Courier New" w:hAnsi="Courier New" w:cs="Courier New"/>
          <w:i/>
        </w:rPr>
        <w:t xml:space="preserve">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udi</w:t>
      </w:r>
      <w:proofErr w:type="spell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pid</w:t>
      </w:r>
      <w:proofErr w:type="spellEnd"/>
      <w:r w:rsidRPr="00BD76EE">
        <w:rPr>
          <w:rFonts w:ascii="Courier New" w:hAnsi="Courier New" w:cs="Courier New"/>
          <w:i/>
        </w:rPr>
        <w:t xml:space="preserve"> CISCO2901/K9 </w:t>
      </w:r>
      <w:proofErr w:type="spellStart"/>
      <w:r w:rsidRPr="00BD76EE">
        <w:rPr>
          <w:rFonts w:ascii="Courier New" w:hAnsi="Courier New" w:cs="Courier New"/>
          <w:i/>
        </w:rPr>
        <w:t>sn</w:t>
      </w:r>
      <w:proofErr w:type="spellEnd"/>
      <w:r w:rsidRPr="00BD76EE">
        <w:rPr>
          <w:rFonts w:ascii="Courier New" w:hAnsi="Courier New" w:cs="Courier New"/>
          <w:i/>
        </w:rPr>
        <w:t xml:space="preserve"> FTX1528859X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securityk9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uck9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datak9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domain cisco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mode transparent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redundancy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Embedded-Service-Engine0/0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192.168.2.1 255.255.255.0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192.168.1.2 255.255.255.0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lastRenderedPageBreak/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192.168.3.1 255.255.255.0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20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192.168.1.0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192.168.2.0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redistribute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ospf</w:t>
      </w:r>
      <w:proofErr w:type="spellEnd"/>
      <w:r w:rsidRPr="00BD76EE">
        <w:rPr>
          <w:rFonts w:ascii="Courier New" w:hAnsi="Courier New" w:cs="Courier New"/>
          <w:i/>
        </w:rPr>
        <w:t xml:space="preserve"> 1 metric 1000 900 245 255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distance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90 105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ospf</w:t>
      </w:r>
      <w:proofErr w:type="spellEnd"/>
      <w:r w:rsidRPr="00BD76EE">
        <w:rPr>
          <w:rFonts w:ascii="Courier New" w:hAnsi="Courier New" w:cs="Courier New"/>
          <w:i/>
        </w:rPr>
        <w:t xml:space="preserve">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redistribute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20 subnets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192.168.3.0 0.0.0.255 area 12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forward-protocol </w:t>
      </w:r>
      <w:proofErr w:type="spellStart"/>
      <w:r w:rsidRPr="00BD76EE">
        <w:rPr>
          <w:rFonts w:ascii="Courier New" w:hAnsi="Courier New" w:cs="Courier New"/>
          <w:i/>
        </w:rPr>
        <w:t>nd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secure-server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control-plane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mgcp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profile default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gatekeeper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con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aux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activation-character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exec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input all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scheduler</w:t>
      </w:r>
      <w:proofErr w:type="gramEnd"/>
      <w:r w:rsidRPr="00BD76EE">
        <w:rPr>
          <w:rFonts w:ascii="Courier New" w:hAnsi="Courier New" w:cs="Courier New"/>
          <w:i/>
        </w:rPr>
        <w:t xml:space="preserve"> allocate 20000 1000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end</w:t>
      </w:r>
      <w:proofErr w:type="gramEnd"/>
    </w:p>
    <w:p w:rsidR="002A03C0" w:rsidRPr="00BD76EE" w:rsidRDefault="002A03C0" w:rsidP="00210B32">
      <w:pPr>
        <w:rPr>
          <w:rFonts w:ascii="Courier New" w:hAnsi="Courier New" w:cs="Courier New"/>
          <w:i/>
        </w:rPr>
      </w:pPr>
    </w:p>
    <w:p w:rsidR="002A03C0" w:rsidRDefault="002A03C0" w:rsidP="00210B32"/>
    <w:p w:rsidR="002A03C0" w:rsidRDefault="002A03C0" w:rsidP="00210B32"/>
    <w:p w:rsidR="00BD76EE" w:rsidRDefault="00BD76EE" w:rsidP="00210B32"/>
    <w:p w:rsidR="00BD76EE" w:rsidRDefault="00BD76EE" w:rsidP="00210B32"/>
    <w:p w:rsidR="00BD76EE" w:rsidRDefault="00BD76EE" w:rsidP="00210B32"/>
    <w:p w:rsidR="00BD76EE" w:rsidRDefault="00BD76EE" w:rsidP="00210B32"/>
    <w:p w:rsidR="002A03C0" w:rsidRDefault="00BD76EE" w:rsidP="00210B32">
      <w:r>
        <w:t xml:space="preserve">R2 </w:t>
      </w:r>
      <w:proofErr w:type="spellStart"/>
      <w:r>
        <w:t>Configs</w:t>
      </w:r>
      <w:proofErr w:type="spellEnd"/>
      <w:r>
        <w:t>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hostname</w:t>
      </w:r>
      <w:proofErr w:type="gramEnd"/>
      <w:r w:rsidRPr="00BD76EE">
        <w:rPr>
          <w:rFonts w:ascii="Courier New" w:hAnsi="Courier New" w:cs="Courier New"/>
          <w:i/>
        </w:rPr>
        <w:t xml:space="preserve"> R2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boot-start-marker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boot-end-marker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aaa</w:t>
      </w:r>
      <w:proofErr w:type="spellEnd"/>
      <w:r w:rsidRPr="00BD76EE">
        <w:rPr>
          <w:rFonts w:ascii="Courier New" w:hAnsi="Courier New" w:cs="Courier New"/>
          <w:i/>
        </w:rPr>
        <w:t xml:space="preserve"> new-model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memory-size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iomem</w:t>
      </w:r>
      <w:proofErr w:type="spellEnd"/>
      <w:r w:rsidRPr="00BD76EE">
        <w:rPr>
          <w:rFonts w:ascii="Courier New" w:hAnsi="Courier New" w:cs="Courier New"/>
          <w:i/>
        </w:rPr>
        <w:t xml:space="preserve"> 10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ipv6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multilink</w:t>
      </w:r>
      <w:proofErr w:type="gramEnd"/>
      <w:r w:rsidRPr="00BD76EE">
        <w:rPr>
          <w:rFonts w:ascii="Courier New" w:hAnsi="Courier New" w:cs="Courier New"/>
          <w:i/>
        </w:rPr>
        <w:t xml:space="preserve"> bundle-name authenticated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voice-card</w:t>
      </w:r>
      <w:proofErr w:type="gramEnd"/>
      <w:r w:rsidRPr="00BD76EE">
        <w:rPr>
          <w:rFonts w:ascii="Courier New" w:hAnsi="Courier New" w:cs="Courier New"/>
          <w:i/>
        </w:rPr>
        <w:t xml:space="preserve">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udi</w:t>
      </w:r>
      <w:proofErr w:type="spell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pid</w:t>
      </w:r>
      <w:proofErr w:type="spellEnd"/>
      <w:r w:rsidRPr="00BD76EE">
        <w:rPr>
          <w:rFonts w:ascii="Courier New" w:hAnsi="Courier New" w:cs="Courier New"/>
          <w:i/>
        </w:rPr>
        <w:t xml:space="preserve"> CISCO2901/K9 </w:t>
      </w:r>
      <w:proofErr w:type="spellStart"/>
      <w:r w:rsidRPr="00BD76EE">
        <w:rPr>
          <w:rFonts w:ascii="Courier New" w:hAnsi="Courier New" w:cs="Courier New"/>
          <w:i/>
        </w:rPr>
        <w:t>sn</w:t>
      </w:r>
      <w:proofErr w:type="spellEnd"/>
      <w:r w:rsidRPr="00BD76EE">
        <w:rPr>
          <w:rFonts w:ascii="Courier New" w:hAnsi="Courier New" w:cs="Courier New"/>
          <w:i/>
        </w:rPr>
        <w:t xml:space="preserve"> FTX1520806U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accept end user agreement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securityk9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uck9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domain cisco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mode transparent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redundancy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Embedded-Service-Engine0/0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192.168.2.2 255.255.255.0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192.168.4.1 255.255.255.0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lastRenderedPageBreak/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20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192.168.2.0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redistribute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ospf</w:t>
      </w:r>
      <w:proofErr w:type="spellEnd"/>
      <w:r w:rsidRPr="00BD76EE">
        <w:rPr>
          <w:rFonts w:ascii="Courier New" w:hAnsi="Courier New" w:cs="Courier New"/>
          <w:i/>
        </w:rPr>
        <w:t xml:space="preserve"> 1 metric 1000 900 245 255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distance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90 105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ospf</w:t>
      </w:r>
      <w:proofErr w:type="spellEnd"/>
      <w:r w:rsidRPr="00BD76EE">
        <w:rPr>
          <w:rFonts w:ascii="Courier New" w:hAnsi="Courier New" w:cs="Courier New"/>
          <w:i/>
        </w:rPr>
        <w:t xml:space="preserve">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redistribute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20 subnets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192.168.4.0 0.0.0.255 area 15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forward-protocol </w:t>
      </w:r>
      <w:proofErr w:type="spellStart"/>
      <w:r w:rsidRPr="00BD76EE">
        <w:rPr>
          <w:rFonts w:ascii="Courier New" w:hAnsi="Courier New" w:cs="Courier New"/>
          <w:i/>
        </w:rPr>
        <w:t>nd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secure-server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control-plane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mgcp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profile default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gatekeeper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con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aux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activation-character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exec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login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input all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scheduler</w:t>
      </w:r>
      <w:proofErr w:type="gramEnd"/>
      <w:r w:rsidRPr="00BD76EE">
        <w:rPr>
          <w:rFonts w:ascii="Courier New" w:hAnsi="Courier New" w:cs="Courier New"/>
          <w:i/>
        </w:rPr>
        <w:t xml:space="preserve"> allocate 20000 1000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end</w:t>
      </w:r>
      <w:proofErr w:type="gramEnd"/>
    </w:p>
    <w:p w:rsidR="00BD76EE" w:rsidRDefault="00BD76EE" w:rsidP="00BD76EE"/>
    <w:p w:rsidR="00BD76EE" w:rsidRDefault="00BD76EE" w:rsidP="00BD76EE"/>
    <w:p w:rsidR="00BD76EE" w:rsidRDefault="00BD76EE" w:rsidP="00BD76EE"/>
    <w:p w:rsidR="00BD76EE" w:rsidRDefault="00BD76EE" w:rsidP="00BD76EE"/>
    <w:p w:rsidR="00BD76EE" w:rsidRDefault="00BD76EE" w:rsidP="00BD76EE"/>
    <w:p w:rsidR="00BD76EE" w:rsidRDefault="00BD76EE" w:rsidP="00BD76EE">
      <w:r>
        <w:t xml:space="preserve">R3 </w:t>
      </w:r>
      <w:proofErr w:type="spellStart"/>
      <w:r>
        <w:t>Configs</w:t>
      </w:r>
      <w:proofErr w:type="spellEnd"/>
      <w:r>
        <w:t>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hostname</w:t>
      </w:r>
      <w:proofErr w:type="gramEnd"/>
      <w:r w:rsidRPr="00BD76EE">
        <w:rPr>
          <w:rFonts w:ascii="Courier New" w:hAnsi="Courier New" w:cs="Courier New"/>
          <w:i/>
        </w:rPr>
        <w:t xml:space="preserve"> R3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boot-start-marker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boot-end-marker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aaa</w:t>
      </w:r>
      <w:proofErr w:type="spellEnd"/>
      <w:r w:rsidRPr="00BD76EE">
        <w:rPr>
          <w:rFonts w:ascii="Courier New" w:hAnsi="Courier New" w:cs="Courier New"/>
          <w:i/>
        </w:rPr>
        <w:t xml:space="preserve"> new-model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memory-size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iomem</w:t>
      </w:r>
      <w:proofErr w:type="spellEnd"/>
      <w:r w:rsidRPr="00BD76EE">
        <w:rPr>
          <w:rFonts w:ascii="Courier New" w:hAnsi="Courier New" w:cs="Courier New"/>
          <w:i/>
        </w:rPr>
        <w:t xml:space="preserve"> 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ipv6 </w:t>
      </w:r>
      <w:proofErr w:type="spellStart"/>
      <w:r w:rsidRPr="00BD76EE">
        <w:rPr>
          <w:rFonts w:ascii="Courier New" w:hAnsi="Courier New" w:cs="Courier New"/>
          <w:i/>
        </w:rPr>
        <w:t>cef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multilink</w:t>
      </w:r>
      <w:proofErr w:type="gramEnd"/>
      <w:r w:rsidRPr="00BD76EE">
        <w:rPr>
          <w:rFonts w:ascii="Courier New" w:hAnsi="Courier New" w:cs="Courier New"/>
          <w:i/>
        </w:rPr>
        <w:t xml:space="preserve"> bundle-name authenticated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voice-card</w:t>
      </w:r>
      <w:proofErr w:type="gramEnd"/>
      <w:r w:rsidRPr="00BD76EE">
        <w:rPr>
          <w:rFonts w:ascii="Courier New" w:hAnsi="Courier New" w:cs="Courier New"/>
          <w:i/>
        </w:rPr>
        <w:t xml:space="preserve">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udi</w:t>
      </w:r>
      <w:proofErr w:type="spell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pid</w:t>
      </w:r>
      <w:proofErr w:type="spellEnd"/>
      <w:r w:rsidRPr="00BD76EE">
        <w:rPr>
          <w:rFonts w:ascii="Courier New" w:hAnsi="Courier New" w:cs="Courier New"/>
          <w:i/>
        </w:rPr>
        <w:t xml:space="preserve"> CISCO2901/K9 </w:t>
      </w:r>
      <w:proofErr w:type="spellStart"/>
      <w:r w:rsidRPr="00BD76EE">
        <w:rPr>
          <w:rFonts w:ascii="Courier New" w:hAnsi="Courier New" w:cs="Courier New"/>
          <w:i/>
        </w:rPr>
        <w:t>sn</w:t>
      </w:r>
      <w:proofErr w:type="spellEnd"/>
      <w:r w:rsidRPr="00BD76EE">
        <w:rPr>
          <w:rFonts w:ascii="Courier New" w:hAnsi="Courier New" w:cs="Courier New"/>
          <w:i/>
        </w:rPr>
        <w:t xml:space="preserve"> FTX180180LY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accept end user agreement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securityk9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license</w:t>
      </w:r>
      <w:proofErr w:type="gramEnd"/>
      <w:r w:rsidRPr="00BD76EE">
        <w:rPr>
          <w:rFonts w:ascii="Courier New" w:hAnsi="Courier New" w:cs="Courier New"/>
          <w:i/>
        </w:rPr>
        <w:t xml:space="preserve"> boot module c2900 technology-package uck9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domain cisco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vtp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mode transparent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redundancy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Loopback0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192.168.10.1 255.255.255.0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Embedded-Service-Engine0/0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192.168.3.2 255.255.255.0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GigabitEthernet0/1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address 192.168.4.2 255.255.255.0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duplex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speed</w:t>
      </w:r>
      <w:proofErr w:type="gramEnd"/>
      <w:r w:rsidRPr="00BD76EE">
        <w:rPr>
          <w:rFonts w:ascii="Courier New" w:hAnsi="Courier New" w:cs="Courier New"/>
          <w:i/>
        </w:rPr>
        <w:t xml:space="preserve"> auto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lastRenderedPageBreak/>
        <w:t xml:space="preserve"> </w:t>
      </w: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interface</w:t>
      </w:r>
      <w:proofErr w:type="gramEnd"/>
      <w:r w:rsidRPr="00BD76EE">
        <w:rPr>
          <w:rFonts w:ascii="Courier New" w:hAnsi="Courier New" w:cs="Courier New"/>
          <w:i/>
        </w:rPr>
        <w:t xml:space="preserve"> Serial0/0/1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address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clock</w:t>
      </w:r>
      <w:proofErr w:type="gramEnd"/>
      <w:r w:rsidRPr="00BD76EE">
        <w:rPr>
          <w:rFonts w:ascii="Courier New" w:hAnsi="Courier New" w:cs="Courier New"/>
          <w:i/>
        </w:rPr>
        <w:t xml:space="preserve"> rate 2000000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20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distance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90 105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router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ospf</w:t>
      </w:r>
      <w:proofErr w:type="spellEnd"/>
      <w:r w:rsidRPr="00BD76EE">
        <w:rPr>
          <w:rFonts w:ascii="Courier New" w:hAnsi="Courier New" w:cs="Courier New"/>
          <w:i/>
        </w:rPr>
        <w:t xml:space="preserve">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area</w:t>
      </w:r>
      <w:proofErr w:type="gramEnd"/>
      <w:r w:rsidRPr="00BD76EE">
        <w:rPr>
          <w:rFonts w:ascii="Courier New" w:hAnsi="Courier New" w:cs="Courier New"/>
          <w:i/>
        </w:rPr>
        <w:t xml:space="preserve"> 12 range 192.168.3.0 255.255.255.0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area</w:t>
      </w:r>
      <w:proofErr w:type="gramEnd"/>
      <w:r w:rsidRPr="00BD76EE">
        <w:rPr>
          <w:rFonts w:ascii="Courier New" w:hAnsi="Courier New" w:cs="Courier New"/>
          <w:i/>
        </w:rPr>
        <w:t xml:space="preserve"> 15 range 192.168.4.0 255.255.255.0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192.168.3.0 0.0.0.255 area 12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192.168.4.0 0.0.0.255 area 15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network</w:t>
      </w:r>
      <w:proofErr w:type="gramEnd"/>
      <w:r w:rsidRPr="00BD76EE">
        <w:rPr>
          <w:rFonts w:ascii="Courier New" w:hAnsi="Courier New" w:cs="Courier New"/>
          <w:i/>
        </w:rPr>
        <w:t xml:space="preserve"> 192.168.10.0 0.0.0.255 area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ip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forward-protocol </w:t>
      </w:r>
      <w:proofErr w:type="spellStart"/>
      <w:r w:rsidRPr="00BD76EE">
        <w:rPr>
          <w:rFonts w:ascii="Courier New" w:hAnsi="Courier New" w:cs="Courier New"/>
          <w:i/>
        </w:rPr>
        <w:t>nd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http secure-server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control-plane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spellStart"/>
      <w:proofErr w:type="gramStart"/>
      <w:r w:rsidRPr="00BD76EE">
        <w:rPr>
          <w:rFonts w:ascii="Courier New" w:hAnsi="Courier New" w:cs="Courier New"/>
          <w:i/>
        </w:rPr>
        <w:t>mgcp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profile default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gatekeeper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shutdown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con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aux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activation-character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no</w:t>
      </w:r>
      <w:proofErr w:type="gramEnd"/>
      <w:r w:rsidRPr="00BD76EE">
        <w:rPr>
          <w:rFonts w:ascii="Courier New" w:hAnsi="Courier New" w:cs="Courier New"/>
          <w:i/>
        </w:rPr>
        <w:t xml:space="preserve"> exec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preferred none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output </w:t>
      </w:r>
      <w:proofErr w:type="spellStart"/>
      <w:r w:rsidRPr="00BD76EE">
        <w:rPr>
          <w:rFonts w:ascii="Courier New" w:hAnsi="Courier New" w:cs="Courier New"/>
          <w:i/>
        </w:rPr>
        <w:t>lat</w:t>
      </w:r>
      <w:proofErr w:type="spellEnd"/>
      <w:r w:rsidRPr="00BD76EE">
        <w:rPr>
          <w:rFonts w:ascii="Courier New" w:hAnsi="Courier New" w:cs="Courier New"/>
          <w:i/>
        </w:rPr>
        <w:t xml:space="preserve"> pad telnet rlogin </w:t>
      </w:r>
      <w:proofErr w:type="spellStart"/>
      <w:r w:rsidRPr="00BD76EE">
        <w:rPr>
          <w:rFonts w:ascii="Courier New" w:hAnsi="Courier New" w:cs="Courier New"/>
          <w:i/>
        </w:rPr>
        <w:t>lapb</w:t>
      </w:r>
      <w:proofErr w:type="spellEnd"/>
      <w:r w:rsidRPr="00BD76EE">
        <w:rPr>
          <w:rFonts w:ascii="Courier New" w:hAnsi="Courier New" w:cs="Courier New"/>
          <w:i/>
        </w:rPr>
        <w:t xml:space="preserve">-ta mop </w:t>
      </w:r>
      <w:proofErr w:type="spellStart"/>
      <w:r w:rsidRPr="00BD76EE">
        <w:rPr>
          <w:rFonts w:ascii="Courier New" w:hAnsi="Courier New" w:cs="Courier New"/>
          <w:i/>
        </w:rPr>
        <w:t>udptn</w:t>
      </w:r>
      <w:proofErr w:type="spellEnd"/>
      <w:r w:rsidRPr="00BD76EE">
        <w:rPr>
          <w:rFonts w:ascii="Courier New" w:hAnsi="Courier New" w:cs="Courier New"/>
          <w:i/>
        </w:rPr>
        <w:t xml:space="preserve"> v120 </w:t>
      </w:r>
      <w:proofErr w:type="spellStart"/>
      <w:r w:rsidRPr="00BD76EE">
        <w:rPr>
          <w:rFonts w:ascii="Courier New" w:hAnsi="Courier New" w:cs="Courier New"/>
          <w:i/>
        </w:rPr>
        <w:t>ssh</w:t>
      </w:r>
      <w:proofErr w:type="spell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spellStart"/>
      <w:proofErr w:type="gramStart"/>
      <w:r w:rsidRPr="00BD76EE">
        <w:rPr>
          <w:rFonts w:ascii="Courier New" w:hAnsi="Courier New" w:cs="Courier New"/>
          <w:i/>
        </w:rPr>
        <w:t>stopbits</w:t>
      </w:r>
      <w:proofErr w:type="spellEnd"/>
      <w:proofErr w:type="gramEnd"/>
      <w:r w:rsidRPr="00BD76EE">
        <w:rPr>
          <w:rFonts w:ascii="Courier New" w:hAnsi="Courier New" w:cs="Courier New"/>
          <w:i/>
        </w:rPr>
        <w:t xml:space="preserve">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line</w:t>
      </w:r>
      <w:proofErr w:type="gram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vty</w:t>
      </w:r>
      <w:proofErr w:type="spellEnd"/>
      <w:r w:rsidRPr="00BD76EE">
        <w:rPr>
          <w:rFonts w:ascii="Courier New" w:hAnsi="Courier New" w:cs="Courier New"/>
          <w:i/>
        </w:rPr>
        <w:t xml:space="preserve"> 0 4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login</w:t>
      </w:r>
      <w:proofErr w:type="gramEnd"/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</w:t>
      </w:r>
      <w:proofErr w:type="gramStart"/>
      <w:r w:rsidRPr="00BD76EE">
        <w:rPr>
          <w:rFonts w:ascii="Courier New" w:hAnsi="Courier New" w:cs="Courier New"/>
          <w:i/>
        </w:rPr>
        <w:t>transport</w:t>
      </w:r>
      <w:proofErr w:type="gramEnd"/>
      <w:r w:rsidRPr="00BD76EE">
        <w:rPr>
          <w:rFonts w:ascii="Courier New" w:hAnsi="Courier New" w:cs="Courier New"/>
          <w:i/>
        </w:rPr>
        <w:t xml:space="preserve"> input all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scheduler</w:t>
      </w:r>
      <w:proofErr w:type="gramEnd"/>
      <w:r w:rsidRPr="00BD76EE">
        <w:rPr>
          <w:rFonts w:ascii="Courier New" w:hAnsi="Courier New" w:cs="Courier New"/>
          <w:i/>
        </w:rPr>
        <w:t xml:space="preserve"> allocate 20000 1000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end</w:t>
      </w:r>
      <w:proofErr w:type="gramEnd"/>
    </w:p>
    <w:p w:rsidR="00BD76EE" w:rsidRDefault="00BD76EE" w:rsidP="00BD76EE"/>
    <w:p w:rsidR="00BD76EE" w:rsidRDefault="00BD76EE" w:rsidP="00BD76EE"/>
    <w:p w:rsidR="00BD76EE" w:rsidRDefault="00BD76EE" w:rsidP="00BD76EE"/>
    <w:p w:rsidR="00BD76EE" w:rsidRDefault="00BD76EE" w:rsidP="00BD76EE"/>
    <w:p w:rsidR="00BD76EE" w:rsidRDefault="00BD76EE" w:rsidP="00BD76EE">
      <w:r>
        <w:t>Show Commands: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proofErr w:type="gramStart"/>
      <w:r w:rsidRPr="00BD76EE">
        <w:rPr>
          <w:rFonts w:ascii="Courier New" w:hAnsi="Courier New" w:cs="Courier New"/>
          <w:i/>
        </w:rPr>
        <w:t>R2(</w:t>
      </w:r>
      <w:proofErr w:type="spellStart"/>
      <w:proofErr w:type="gramEnd"/>
      <w:r w:rsidRPr="00BD76EE">
        <w:rPr>
          <w:rFonts w:ascii="Courier New" w:hAnsi="Courier New" w:cs="Courier New"/>
          <w:i/>
        </w:rPr>
        <w:t>config</w:t>
      </w:r>
      <w:proofErr w:type="spellEnd"/>
      <w:r w:rsidRPr="00BD76EE">
        <w:rPr>
          <w:rFonts w:ascii="Courier New" w:hAnsi="Courier New" w:cs="Courier New"/>
          <w:i/>
        </w:rPr>
        <w:t xml:space="preserve">-router)#do  </w:t>
      </w:r>
      <w:proofErr w:type="spellStart"/>
      <w:r w:rsidRPr="00BD76EE">
        <w:rPr>
          <w:rFonts w:ascii="Courier New" w:hAnsi="Courier New" w:cs="Courier New"/>
          <w:i/>
        </w:rPr>
        <w:t>sh</w:t>
      </w:r>
      <w:proofErr w:type="spell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ip</w:t>
      </w:r>
      <w:proofErr w:type="spellEnd"/>
      <w:r w:rsidRPr="00BD76EE">
        <w:rPr>
          <w:rFonts w:ascii="Courier New" w:hAnsi="Courier New" w:cs="Courier New"/>
          <w:i/>
        </w:rPr>
        <w:t xml:space="preserve"> </w:t>
      </w:r>
      <w:proofErr w:type="spellStart"/>
      <w:r w:rsidRPr="00BD76EE">
        <w:rPr>
          <w:rFonts w:ascii="Courier New" w:hAnsi="Courier New" w:cs="Courier New"/>
          <w:i/>
        </w:rPr>
        <w:t>eigrp</w:t>
      </w:r>
      <w:proofErr w:type="spellEnd"/>
      <w:r w:rsidRPr="00BD76EE">
        <w:rPr>
          <w:rFonts w:ascii="Courier New" w:hAnsi="Courier New" w:cs="Courier New"/>
          <w:i/>
        </w:rPr>
        <w:t xml:space="preserve"> topology 192.168.4.0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EIGRP-IPv4 Topology Entry for </w:t>
      </w:r>
      <w:proofErr w:type="gramStart"/>
      <w:r w:rsidRPr="00BD76EE">
        <w:rPr>
          <w:rFonts w:ascii="Courier New" w:hAnsi="Courier New" w:cs="Courier New"/>
          <w:i/>
        </w:rPr>
        <w:t>AS(</w:t>
      </w:r>
      <w:proofErr w:type="gramEnd"/>
      <w:r w:rsidRPr="00BD76EE">
        <w:rPr>
          <w:rFonts w:ascii="Courier New" w:hAnsi="Courier New" w:cs="Courier New"/>
          <w:i/>
        </w:rPr>
        <w:t>20)/ID(192.168.2.2) for 192.168.4.0/24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State is Passive, Query origin flag is 1, 1 Successor(s), FD is 20906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Descriptor Blocks: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0.0.0.0, from Redistributed, Send flag is 0x0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Composite metric is (20906/0), route is External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Vector metric: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Minimum bandwidth is 1000 Kbit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Total delay is 900 microseconds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Reliability is 245/255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Load is 255/255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Minimum MTU is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Hop count is 0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    Originating router is 192.168.2.2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>Default networks accepted from incoming updates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Redistributing: </w:t>
      </w:r>
      <w:proofErr w:type="spellStart"/>
      <w:r w:rsidRPr="00BD76EE">
        <w:rPr>
          <w:rFonts w:ascii="Courier New" w:hAnsi="Courier New" w:cs="Courier New"/>
          <w:i/>
        </w:rPr>
        <w:t>ospf</w:t>
      </w:r>
      <w:proofErr w:type="spellEnd"/>
      <w:r w:rsidRPr="00BD76EE">
        <w:rPr>
          <w:rFonts w:ascii="Courier New" w:hAnsi="Courier New" w:cs="Courier New"/>
          <w:i/>
        </w:rPr>
        <w:t xml:space="preserve"> 1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EIGRP-IPv4 Protocol for </w:t>
      </w:r>
      <w:proofErr w:type="gramStart"/>
      <w:r w:rsidRPr="00BD76EE">
        <w:rPr>
          <w:rFonts w:ascii="Courier New" w:hAnsi="Courier New" w:cs="Courier New"/>
          <w:i/>
        </w:rPr>
        <w:t>AS(</w:t>
      </w:r>
      <w:proofErr w:type="gramEnd"/>
      <w:r w:rsidRPr="00BD76EE">
        <w:rPr>
          <w:rFonts w:ascii="Courier New" w:hAnsi="Courier New" w:cs="Courier New"/>
          <w:i/>
        </w:rPr>
        <w:t>20)</w:t>
      </w:r>
    </w:p>
    <w:p w:rsidR="00BD76EE" w:rsidRP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Metric weight K1=1, K2=1, K3=1, K4=1, K5=1</w:t>
      </w:r>
    </w:p>
    <w:p w:rsidR="00BD76EE" w:rsidRDefault="00BD76EE" w:rsidP="00BD76EE">
      <w:pPr>
        <w:rPr>
          <w:rFonts w:ascii="Courier New" w:hAnsi="Courier New" w:cs="Courier New"/>
          <w:i/>
        </w:rPr>
      </w:pPr>
      <w:r w:rsidRPr="00BD76EE">
        <w:rPr>
          <w:rFonts w:ascii="Courier New" w:hAnsi="Courier New" w:cs="Courier New"/>
          <w:i/>
        </w:rPr>
        <w:t xml:space="preserve">    NSF-aware route hold timer is 240</w:t>
      </w:r>
    </w:p>
    <w:p w:rsidR="00BD76EE" w:rsidRDefault="00BD76EE" w:rsidP="00BD76EE">
      <w:pPr>
        <w:rPr>
          <w:rFonts w:ascii="Courier New" w:hAnsi="Courier New" w:cs="Courier New"/>
          <w:i/>
        </w:rPr>
      </w:pPr>
    </w:p>
    <w:p w:rsidR="00BD76EE" w:rsidRDefault="00BD76EE" w:rsidP="00BD76EE">
      <w:pPr>
        <w:rPr>
          <w:rFonts w:ascii="Courier New" w:hAnsi="Courier New" w:cs="Courier New"/>
          <w:i/>
        </w:rPr>
      </w:pPr>
    </w:p>
    <w:p w:rsidR="00BD76EE" w:rsidRDefault="00BD76EE" w:rsidP="00BD76EE">
      <w:pPr>
        <w:rPr>
          <w:rFonts w:ascii="Courier New" w:hAnsi="Courier New" w:cs="Courier New"/>
          <w:i/>
        </w:rPr>
      </w:pPr>
    </w:p>
    <w:p w:rsidR="00BD76EE" w:rsidRDefault="00BD76EE" w:rsidP="00BD76EE">
      <w:pPr>
        <w:rPr>
          <w:rFonts w:ascii="Courier New" w:hAnsi="Courier New" w:cs="Courier New"/>
          <w:i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Default="00BD76EE" w:rsidP="00BD76EE">
      <w:pPr>
        <w:rPr>
          <w:rFonts w:cstheme="minorHAnsi"/>
        </w:rPr>
      </w:pPr>
    </w:p>
    <w:p w:rsidR="00BD76EE" w:rsidRPr="00EA4E0B" w:rsidRDefault="00BD76EE" w:rsidP="00BD76EE">
      <w:pPr>
        <w:rPr>
          <w:rFonts w:cstheme="minorHAnsi"/>
          <w:b/>
          <w:sz w:val="28"/>
        </w:rPr>
      </w:pPr>
      <w:r w:rsidRPr="00EA4E0B">
        <w:rPr>
          <w:rFonts w:cstheme="minorHAnsi"/>
          <w:b/>
          <w:sz w:val="28"/>
        </w:rPr>
        <w:t>Problems:</w:t>
      </w:r>
    </w:p>
    <w:p w:rsidR="00BD76EE" w:rsidRPr="00EA4E0B" w:rsidRDefault="00BD76EE" w:rsidP="00BD76EE">
      <w:pPr>
        <w:rPr>
          <w:rFonts w:cstheme="minorHAnsi"/>
          <w:sz w:val="24"/>
        </w:rPr>
      </w:pPr>
      <w:r w:rsidRPr="00EA4E0B">
        <w:rPr>
          <w:rFonts w:cstheme="minorHAnsi"/>
          <w:sz w:val="24"/>
        </w:rPr>
        <w:t xml:space="preserve">A few problems that I ran into to include not activating the k values that are down by default so they wouldn’t change. Another problem would include using the wrong routers and sometimes some simple mistakes such as wrong </w:t>
      </w:r>
      <w:proofErr w:type="spellStart"/>
      <w:r w:rsidRPr="00EA4E0B">
        <w:rPr>
          <w:rFonts w:cstheme="minorHAnsi"/>
          <w:sz w:val="24"/>
        </w:rPr>
        <w:t>ip</w:t>
      </w:r>
      <w:proofErr w:type="spellEnd"/>
      <w:r w:rsidRPr="00EA4E0B">
        <w:rPr>
          <w:rFonts w:cstheme="minorHAnsi"/>
          <w:sz w:val="24"/>
        </w:rPr>
        <w:t xml:space="preserve"> addresses, but I figured it all out in the end.</w:t>
      </w:r>
    </w:p>
    <w:p w:rsidR="00BD76EE" w:rsidRPr="00EA4E0B" w:rsidRDefault="00BD76EE" w:rsidP="00BD76EE">
      <w:pPr>
        <w:rPr>
          <w:rFonts w:cstheme="minorHAnsi"/>
          <w:b/>
          <w:sz w:val="28"/>
        </w:rPr>
      </w:pPr>
      <w:r w:rsidRPr="00EA4E0B">
        <w:rPr>
          <w:rFonts w:cstheme="minorHAnsi"/>
          <w:b/>
          <w:sz w:val="28"/>
        </w:rPr>
        <w:t>Conclusion:</w:t>
      </w:r>
    </w:p>
    <w:p w:rsidR="00BD76EE" w:rsidRPr="00EA4E0B" w:rsidRDefault="00BD76EE" w:rsidP="00BD76EE">
      <w:pPr>
        <w:rPr>
          <w:rFonts w:cstheme="minorHAnsi"/>
          <w:sz w:val="24"/>
        </w:rPr>
      </w:pPr>
      <w:r w:rsidRPr="00EA4E0B">
        <w:rPr>
          <w:rFonts w:cstheme="minorHAnsi"/>
          <w:sz w:val="24"/>
        </w:rPr>
        <w:t xml:space="preserve">I feel like this lab is a lab we should remember if we are going into networking in the future. It will be really helpful when you run into a problem similar to this one were you need </w:t>
      </w:r>
      <w:r w:rsidR="00EA4E0B">
        <w:rPr>
          <w:rFonts w:cstheme="minorHAnsi"/>
          <w:sz w:val="24"/>
        </w:rPr>
        <w:t>to combine 2 different networks with different routing protocols.</w:t>
      </w:r>
    </w:p>
    <w:sectPr w:rsidR="00BD76EE" w:rsidRPr="00EA4E0B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B32" w:rsidRDefault="00210B32">
      <w:r>
        <w:separator/>
      </w:r>
    </w:p>
    <w:p w:rsidR="00210B32" w:rsidRDefault="00210B32"/>
  </w:endnote>
  <w:endnote w:type="continuationSeparator" w:id="0">
    <w:p w:rsidR="00210B32" w:rsidRDefault="00210B32">
      <w:r>
        <w:continuationSeparator/>
      </w:r>
    </w:p>
    <w:p w:rsidR="00210B32" w:rsidRDefault="00210B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:rsidTr="005A54FA">
      <w:tc>
        <w:tcPr>
          <w:tcW w:w="750" w:type="pct"/>
        </w:tcPr>
        <w:p w:rsidR="00FC58C2" w:rsidRDefault="00382946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756F4E872E434B2294F986E1B481FE0F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66FA">
                <w:t>Date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1434B5C03557488EB09301E251736BB9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FC58C2" w:rsidRDefault="00210B32" w:rsidP="00547E56">
              <w:pPr>
                <w:pStyle w:val="Footer"/>
                <w:jc w:val="center"/>
              </w:pPr>
              <w:r>
                <w:t>redistribution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A4E0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B32" w:rsidRDefault="00210B32">
      <w:r>
        <w:separator/>
      </w:r>
    </w:p>
    <w:p w:rsidR="00210B32" w:rsidRDefault="00210B32"/>
  </w:footnote>
  <w:footnote w:type="continuationSeparator" w:id="0">
    <w:p w:rsidR="00210B32" w:rsidRDefault="00210B32">
      <w:r>
        <w:continuationSeparator/>
      </w:r>
    </w:p>
    <w:p w:rsidR="00210B32" w:rsidRDefault="00210B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8C2" w:rsidRDefault="00EA4E0B">
    <w:pPr>
      <w:pStyle w:val="Header"/>
    </w:pPr>
    <w:r>
      <w:t xml:space="preserve">CCNP 6-7 Redistribution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98DC491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32"/>
    <w:rsid w:val="001912B2"/>
    <w:rsid w:val="00210B32"/>
    <w:rsid w:val="00290347"/>
    <w:rsid w:val="002A0044"/>
    <w:rsid w:val="002A03C0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6E67C4"/>
    <w:rsid w:val="006F2718"/>
    <w:rsid w:val="007D770B"/>
    <w:rsid w:val="007F4B9C"/>
    <w:rsid w:val="007F6D58"/>
    <w:rsid w:val="008400AB"/>
    <w:rsid w:val="0090428B"/>
    <w:rsid w:val="00A638EC"/>
    <w:rsid w:val="00A94C93"/>
    <w:rsid w:val="00AA133F"/>
    <w:rsid w:val="00BD76EE"/>
    <w:rsid w:val="00BE0195"/>
    <w:rsid w:val="00D5350B"/>
    <w:rsid w:val="00EA4E0B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4025AB6"/>
  <w15:chartTrackingRefBased/>
  <w15:docId w15:val="{9AD643BC-ED8F-41A5-9E2F-F6BFB601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co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0B1608B47D4233913815FC8F48A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3D12B-2948-474C-A215-7F317E3EDC37}"/>
      </w:docPartPr>
      <w:docPartBody>
        <w:p w:rsidR="00B435EC" w:rsidRDefault="00B435EC">
          <w:pPr>
            <w:pStyle w:val="270B1608B47D4233913815FC8F48AC66"/>
          </w:pPr>
          <w:r w:rsidRPr="002A0044">
            <w:t>Tactical Marketing Plan</w:t>
          </w:r>
        </w:p>
      </w:docPartBody>
    </w:docPart>
    <w:docPart>
      <w:docPartPr>
        <w:name w:val="D07C44831BFE4E4693204B8134BD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95A-865F-44F6-A1CD-BC68724F0F45}"/>
      </w:docPartPr>
      <w:docPartBody>
        <w:p w:rsidR="00B435EC" w:rsidRDefault="00B435EC">
          <w:pPr>
            <w:pStyle w:val="D07C44831BFE4E4693204B8134BDFCCE"/>
          </w:pPr>
          <w:r w:rsidRPr="004D5282">
            <w:t>company name</w:t>
          </w:r>
        </w:p>
      </w:docPartBody>
    </w:docPart>
    <w:docPart>
      <w:docPartPr>
        <w:name w:val="756F4E872E434B2294F986E1B481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92C4A-C7B3-4829-A374-6180FDAB7C85}"/>
      </w:docPartPr>
      <w:docPartBody>
        <w:p w:rsidR="00B435EC" w:rsidRDefault="00B435EC">
          <w:pPr>
            <w:pStyle w:val="756F4E872E434B2294F986E1B481FE0F"/>
          </w:pPr>
          <w:r>
            <w:t>Define your pull-through offer.</w:t>
          </w:r>
        </w:p>
      </w:docPartBody>
    </w:docPart>
    <w:docPart>
      <w:docPartPr>
        <w:name w:val="1434B5C03557488EB09301E251736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292D0-4418-4E39-B1FB-2419C4BE2F12}"/>
      </w:docPartPr>
      <w:docPartBody>
        <w:p w:rsidR="00B435EC" w:rsidRDefault="00B435EC">
          <w:pPr>
            <w:pStyle w:val="1434B5C03557488EB09301E251736BB9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EC"/>
    <w:rsid w:val="00B4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BD2DACA7047128354DA8CD6046931">
    <w:name w:val="2FDBD2DACA7047128354DA8CD6046931"/>
  </w:style>
  <w:style w:type="paragraph" w:customStyle="1" w:styleId="A45ADA0DABB64A8D9A7C54F18E1A07DC">
    <w:name w:val="A45ADA0DABB64A8D9A7C54F18E1A07DC"/>
  </w:style>
  <w:style w:type="paragraph" w:customStyle="1" w:styleId="73FEFC8273A5421B866E9B05B71CE68B">
    <w:name w:val="73FEFC8273A5421B866E9B05B71CE68B"/>
  </w:style>
  <w:style w:type="paragraph" w:customStyle="1" w:styleId="270B1608B47D4233913815FC8F48AC66">
    <w:name w:val="270B1608B47D4233913815FC8F48AC66"/>
  </w:style>
  <w:style w:type="paragraph" w:customStyle="1" w:styleId="E499E34C4B97440590149F96DA05355A">
    <w:name w:val="E499E34C4B97440590149F96DA05355A"/>
  </w:style>
  <w:style w:type="paragraph" w:customStyle="1" w:styleId="41A9920C0EB54A41915448B85696D6E0">
    <w:name w:val="41A9920C0EB54A41915448B85696D6E0"/>
  </w:style>
  <w:style w:type="paragraph" w:customStyle="1" w:styleId="3393E752EC334B9599CEB90AEA290979">
    <w:name w:val="3393E752EC334B9599CEB90AEA290979"/>
  </w:style>
  <w:style w:type="paragraph" w:customStyle="1" w:styleId="D07C44831BFE4E4693204B8134BDFCCE">
    <w:name w:val="D07C44831BFE4E4693204B8134BDFCCE"/>
  </w:style>
  <w:style w:type="paragraph" w:customStyle="1" w:styleId="37461C20BBEE4919B0146C7DCD1A66D4">
    <w:name w:val="37461C20BBEE4919B0146C7DCD1A66D4"/>
  </w:style>
  <w:style w:type="paragraph" w:customStyle="1" w:styleId="9C07CCD9F6194D2FA37ECCEB7AE02DD2">
    <w:name w:val="9C07CCD9F6194D2FA37ECCEB7AE02DD2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CA994AF15B5F47C086B9C45140DC5B50">
    <w:name w:val="CA994AF15B5F47C086B9C45140DC5B50"/>
  </w:style>
  <w:style w:type="paragraph" w:customStyle="1" w:styleId="EDCB29174BF14A8A9ADA7E30F2023455">
    <w:name w:val="EDCB29174BF14A8A9ADA7E30F2023455"/>
  </w:style>
  <w:style w:type="paragraph" w:customStyle="1" w:styleId="8074C0B9D731451BA5F93DD5676E0C37">
    <w:name w:val="8074C0B9D731451BA5F93DD5676E0C37"/>
  </w:style>
  <w:style w:type="paragraph" w:customStyle="1" w:styleId="648E229E60A24ABAB6A2C3F1D7104FED">
    <w:name w:val="648E229E60A24ABAB6A2C3F1D7104FED"/>
  </w:style>
  <w:style w:type="paragraph" w:customStyle="1" w:styleId="BB63AAFFDA25474BAC515A537D3361F7">
    <w:name w:val="BB63AAFFDA25474BAC515A537D3361F7"/>
  </w:style>
  <w:style w:type="paragraph" w:customStyle="1" w:styleId="A72EDEA0FAD349D48606F1E37DB2245D">
    <w:name w:val="A72EDEA0FAD349D48606F1E37DB2245D"/>
  </w:style>
  <w:style w:type="paragraph" w:customStyle="1" w:styleId="71594475E42C436697593008776A535C">
    <w:name w:val="71594475E42C436697593008776A535C"/>
  </w:style>
  <w:style w:type="paragraph" w:customStyle="1" w:styleId="946CE036A3344F9895658B4E4F919082">
    <w:name w:val="946CE036A3344F9895658B4E4F919082"/>
  </w:style>
  <w:style w:type="paragraph" w:customStyle="1" w:styleId="EF6AB479BF174444827DF54ABB3EFAF9">
    <w:name w:val="EF6AB479BF174444827DF54ABB3EFAF9"/>
  </w:style>
  <w:style w:type="paragraph" w:customStyle="1" w:styleId="4698C7610C054FFCAB63FD4999B39C4A">
    <w:name w:val="4698C7610C054FFCAB63FD4999B39C4A"/>
  </w:style>
  <w:style w:type="paragraph" w:customStyle="1" w:styleId="2A81DF8580A24CC1AF60F7E8F08128A5">
    <w:name w:val="2A81DF8580A24CC1AF60F7E8F08128A5"/>
  </w:style>
  <w:style w:type="paragraph" w:customStyle="1" w:styleId="E8191077C439441BABFBD49FA314FBEE">
    <w:name w:val="E8191077C439441BABFBD49FA314FBEE"/>
  </w:style>
  <w:style w:type="paragraph" w:customStyle="1" w:styleId="5E652DC6385E45FF858F8BC809645594">
    <w:name w:val="5E652DC6385E45FF858F8BC809645594"/>
  </w:style>
  <w:style w:type="paragraph" w:customStyle="1" w:styleId="1C55AA791C2D4029BC8A59EF70826931">
    <w:name w:val="1C55AA791C2D4029BC8A59EF70826931"/>
  </w:style>
  <w:style w:type="paragraph" w:customStyle="1" w:styleId="7E0DBE714BE948A1B01AA4E4EB14A563">
    <w:name w:val="7E0DBE714BE948A1B01AA4E4EB14A563"/>
  </w:style>
  <w:style w:type="paragraph" w:customStyle="1" w:styleId="EFD024FFEF2F4515AE66F318AFA57408">
    <w:name w:val="EFD024FFEF2F4515AE66F318AFA57408"/>
  </w:style>
  <w:style w:type="paragraph" w:customStyle="1" w:styleId="2CDF87B2AFE24A0C8299BCD924AE0BF5">
    <w:name w:val="2CDF87B2AFE24A0C8299BCD924AE0BF5"/>
  </w:style>
  <w:style w:type="paragraph" w:customStyle="1" w:styleId="D2F7253E9C5E47FF8E509CCBE9D0816F">
    <w:name w:val="D2F7253E9C5E47FF8E509CCBE9D0816F"/>
  </w:style>
  <w:style w:type="paragraph" w:customStyle="1" w:styleId="76802F9D8A054BBABBD51EB7A48BF38B">
    <w:name w:val="76802F9D8A054BBABBD51EB7A48BF38B"/>
  </w:style>
  <w:style w:type="paragraph" w:customStyle="1" w:styleId="5DD11437CA234742B4A1017B54FE4FAD">
    <w:name w:val="5DD11437CA234742B4A1017B54FE4FAD"/>
  </w:style>
  <w:style w:type="paragraph" w:customStyle="1" w:styleId="B345C0B0F36E401AAD03337A3DDD8A68">
    <w:name w:val="B345C0B0F36E401AAD03337A3DDD8A68"/>
  </w:style>
  <w:style w:type="paragraph" w:customStyle="1" w:styleId="3E08867284824749AE5697F4A8F9EB6C">
    <w:name w:val="3E08867284824749AE5697F4A8F9EB6C"/>
  </w:style>
  <w:style w:type="paragraph" w:customStyle="1" w:styleId="419F82406D0E45AE94F0B7FA76CA1588">
    <w:name w:val="419F82406D0E45AE94F0B7FA76CA1588"/>
  </w:style>
  <w:style w:type="paragraph" w:customStyle="1" w:styleId="A59D827E948C41D19BE8960B620C0E43">
    <w:name w:val="A59D827E948C41D19BE8960B620C0E43"/>
  </w:style>
  <w:style w:type="paragraph" w:customStyle="1" w:styleId="7821479AA7E84084A41E0FE74F1B4956">
    <w:name w:val="7821479AA7E84084A41E0FE74F1B4956"/>
  </w:style>
  <w:style w:type="paragraph" w:customStyle="1" w:styleId="756F4E872E434B2294F986E1B481FE0F">
    <w:name w:val="756F4E872E434B2294F986E1B481FE0F"/>
  </w:style>
  <w:style w:type="paragraph" w:customStyle="1" w:styleId="1434B5C03557488EB09301E251736BB9">
    <w:name w:val="1434B5C03557488EB09301E251736BB9"/>
  </w:style>
  <w:style w:type="paragraph" w:customStyle="1" w:styleId="493853BC91234599824391498159D08A">
    <w:name w:val="493853BC91234599824391498159D08A"/>
  </w:style>
  <w:style w:type="paragraph" w:customStyle="1" w:styleId="EE0C8ADADED948439AB4A8C290493ED3">
    <w:name w:val="EE0C8ADADED948439AB4A8C290493ED3"/>
  </w:style>
  <w:style w:type="paragraph" w:customStyle="1" w:styleId="495A11BE38654D2998A9204524440663">
    <w:name w:val="495A11BE38654D2998A9204524440663"/>
  </w:style>
  <w:style w:type="paragraph" w:customStyle="1" w:styleId="D5F5E3487CA54D35B90C2DCEDA45CF18">
    <w:name w:val="D5F5E3487CA54D35B90C2DCEDA45CF18"/>
  </w:style>
  <w:style w:type="paragraph" w:customStyle="1" w:styleId="D42D9DC9D3CB4F33B3F034AAF8F7270B">
    <w:name w:val="D42D9DC9D3CB4F33B3F034AAF8F7270B"/>
  </w:style>
  <w:style w:type="paragraph" w:customStyle="1" w:styleId="0A853161ECAD4473AC78B15BB663EB1C">
    <w:name w:val="0A853161ECAD4473AC78B15BB663EB1C"/>
  </w:style>
  <w:style w:type="paragraph" w:customStyle="1" w:styleId="6FCA0448F24749B0BA64EF10BD099151">
    <w:name w:val="6FCA0448F24749B0BA64EF10BD099151"/>
  </w:style>
  <w:style w:type="paragraph" w:customStyle="1" w:styleId="5C8CE10805104FBDAFCF63B3D488CC26">
    <w:name w:val="5C8CE10805104FBDAFCF63B3D488CC26"/>
  </w:style>
  <w:style w:type="paragraph" w:customStyle="1" w:styleId="4EFFC7AC9B014EAAAEB9DB9B78038F95">
    <w:name w:val="4EFFC7AC9B014EAAAEB9DB9B78038F95"/>
  </w:style>
  <w:style w:type="paragraph" w:customStyle="1" w:styleId="25067A2D639248CAABC33847C2158E20">
    <w:name w:val="25067A2D639248CAABC33847C2158E20"/>
  </w:style>
  <w:style w:type="paragraph" w:customStyle="1" w:styleId="549DDE083A0B430280D7A9A78C54FEC4">
    <w:name w:val="549DDE083A0B430280D7A9A78C54FEC4"/>
  </w:style>
  <w:style w:type="paragraph" w:customStyle="1" w:styleId="0D716FD47A8D4061B1EE01EBF561F4D3">
    <w:name w:val="0D716FD47A8D4061B1EE01EBF561F4D3"/>
  </w:style>
  <w:style w:type="paragraph" w:customStyle="1" w:styleId="2F551318F7F247CCB6AA6E71EFE3E6D4">
    <w:name w:val="2F551318F7F247CCB6AA6E71EFE3E6D4"/>
  </w:style>
  <w:style w:type="paragraph" w:customStyle="1" w:styleId="C81CCF578CBE4F11AACE669DCAA1346C">
    <w:name w:val="C81CCF578CBE4F11AACE669DCAA1346C"/>
  </w:style>
  <w:style w:type="paragraph" w:customStyle="1" w:styleId="9CBE04E4A9A942B3BC8F7186E9F974A7">
    <w:name w:val="9CBE04E4A9A942B3BC8F7186E9F974A7"/>
  </w:style>
  <w:style w:type="paragraph" w:customStyle="1" w:styleId="AB0F0C94569D41CC97199A2EF96D0F71">
    <w:name w:val="AB0F0C94569D41CC97199A2EF96D0F71"/>
  </w:style>
  <w:style w:type="paragraph" w:customStyle="1" w:styleId="2FAEDFD1090A463B952815CE68224EE8">
    <w:name w:val="2FAEDFD1090A463B952815CE68224EE8"/>
  </w:style>
  <w:style w:type="paragraph" w:customStyle="1" w:styleId="06A925E5844C49ED827CF2F8BF989BDE">
    <w:name w:val="06A925E5844C49ED827CF2F8BF989BDE"/>
  </w:style>
  <w:style w:type="paragraph" w:customStyle="1" w:styleId="D39C024EE6374B5FA60F2B26F668B1E3">
    <w:name w:val="D39C024EE6374B5FA60F2B26F668B1E3"/>
  </w:style>
  <w:style w:type="paragraph" w:customStyle="1" w:styleId="B6D44B9CB40647008C25FAADEF703C52">
    <w:name w:val="B6D44B9CB40647008C25FAADEF703C52"/>
  </w:style>
  <w:style w:type="paragraph" w:customStyle="1" w:styleId="BF1C118DFAD84E1ABDEC1898F7493EA1">
    <w:name w:val="BF1C118DFAD84E1ABDEC1898F7493EA1"/>
  </w:style>
  <w:style w:type="paragraph" w:customStyle="1" w:styleId="12D62372882B448B95C61A487316FA3C">
    <w:name w:val="12D62372882B448B95C61A487316FA3C"/>
  </w:style>
  <w:style w:type="paragraph" w:customStyle="1" w:styleId="D15FBECBB7D946E4AE7CA48CCE4661B5">
    <w:name w:val="D15FBECBB7D946E4AE7CA48CCE4661B5"/>
  </w:style>
  <w:style w:type="paragraph" w:customStyle="1" w:styleId="7685AFD9B3684C92A585D9B06EABE722">
    <w:name w:val="7685AFD9B3684C92A585D9B06EABE722"/>
  </w:style>
  <w:style w:type="paragraph" w:customStyle="1" w:styleId="9005E9603C784F93B82FC4BD72AC1F7C">
    <w:name w:val="9005E9603C784F93B82FC4BD72AC1F7C"/>
  </w:style>
  <w:style w:type="paragraph" w:customStyle="1" w:styleId="5075CA2CAEBB45E88402200B15F6B4F5">
    <w:name w:val="5075CA2CAEBB45E88402200B15F6B4F5"/>
  </w:style>
  <w:style w:type="paragraph" w:customStyle="1" w:styleId="7508A26D42DA4EAD8637082D90B559CC">
    <w:name w:val="7508A26D42DA4EAD8637082D90B559CC"/>
  </w:style>
  <w:style w:type="paragraph" w:customStyle="1" w:styleId="58FAB659F9044AC18AEBD368DCAAF1B7">
    <w:name w:val="58FAB659F9044AC18AEBD368DCAAF1B7"/>
  </w:style>
  <w:style w:type="paragraph" w:customStyle="1" w:styleId="CD5760879C9442EAB2E7ECB808B5BAA2">
    <w:name w:val="CD5760879C9442EAB2E7ECB808B5BAA2"/>
  </w:style>
  <w:style w:type="paragraph" w:customStyle="1" w:styleId="48D6F6A712DF493A92AE669D34BDEBAB">
    <w:name w:val="48D6F6A712DF493A92AE669D34BDEBAB"/>
  </w:style>
  <w:style w:type="paragraph" w:customStyle="1" w:styleId="DE6E3C2C34844CD1BCCE051C27EA887B">
    <w:name w:val="DE6E3C2C34844CD1BCCE051C27EA887B"/>
  </w:style>
  <w:style w:type="paragraph" w:customStyle="1" w:styleId="211BB41A9DE04A64BC6D75C61D6B5EA6">
    <w:name w:val="211BB41A9DE04A64BC6D75C61D6B5EA6"/>
  </w:style>
  <w:style w:type="paragraph" w:customStyle="1" w:styleId="D52F499C52B749CBA696FCE59943B604">
    <w:name w:val="D52F499C52B749CBA696FCE59943B604"/>
  </w:style>
  <w:style w:type="paragraph" w:customStyle="1" w:styleId="EF9BCE526B234740AD61D69B7A194682">
    <w:name w:val="EF9BCE526B234740AD61D69B7A194682"/>
  </w:style>
  <w:style w:type="paragraph" w:customStyle="1" w:styleId="33EE0BDDCEEE436C8545D229F1114183">
    <w:name w:val="33EE0BDDCEEE436C8545D229F1114183"/>
  </w:style>
  <w:style w:type="paragraph" w:customStyle="1" w:styleId="115241573EFF40248D387BE31A15EC77">
    <w:name w:val="115241573EFF40248D387BE31A15EC77"/>
  </w:style>
  <w:style w:type="paragraph" w:customStyle="1" w:styleId="7633A13170834051B7FCEC62ECC9103C">
    <w:name w:val="7633A13170834051B7FCEC62ECC9103C"/>
  </w:style>
  <w:style w:type="paragraph" w:customStyle="1" w:styleId="8FC8F02179D34C348A76C3794EF60693">
    <w:name w:val="8FC8F02179D34C348A76C3794EF60693"/>
  </w:style>
  <w:style w:type="paragraph" w:customStyle="1" w:styleId="46C01913F362404E8793D99A4B070EBB">
    <w:name w:val="46C01913F362404E8793D99A4B070EBB"/>
  </w:style>
  <w:style w:type="paragraph" w:customStyle="1" w:styleId="8877FDAD78034EE6BF14896828B5722F">
    <w:name w:val="8877FDAD78034EE6BF14896828B5722F"/>
  </w:style>
  <w:style w:type="paragraph" w:customStyle="1" w:styleId="A48BD1FF519D485593923B30F8556412">
    <w:name w:val="A48BD1FF519D485593923B30F8556412"/>
  </w:style>
  <w:style w:type="paragraph" w:customStyle="1" w:styleId="7BEE222D32AE426DB606A5B8A718FB0F">
    <w:name w:val="7BEE222D32AE426DB606A5B8A718FB0F"/>
  </w:style>
  <w:style w:type="paragraph" w:customStyle="1" w:styleId="C4111D94AD9E4E67AB86FF748FF97706">
    <w:name w:val="C4111D94AD9E4E67AB86FF748FF97706"/>
  </w:style>
  <w:style w:type="paragraph" w:customStyle="1" w:styleId="257EF50FF9D14DA98818F421D418F35D">
    <w:name w:val="257EF50FF9D14DA98818F421D418F35D"/>
  </w:style>
  <w:style w:type="paragraph" w:customStyle="1" w:styleId="B302C591BD6D442493E1DA9BFB61E219">
    <w:name w:val="B302C591BD6D442493E1DA9BFB61E219"/>
  </w:style>
  <w:style w:type="paragraph" w:customStyle="1" w:styleId="037C5A80B13D41DB8E32A4FFAD2E2CCD">
    <w:name w:val="037C5A80B13D41DB8E32A4FFAD2E2CCD"/>
  </w:style>
  <w:style w:type="paragraph" w:customStyle="1" w:styleId="F619C7D9FEC041E2BC42622BC4F3CACB">
    <w:name w:val="F619C7D9FEC041E2BC42622BC4F3CACB"/>
  </w:style>
  <w:style w:type="paragraph" w:customStyle="1" w:styleId="DE69379B10FA499B889E5C77B8336F3E">
    <w:name w:val="DE69379B10FA499B889E5C77B8336F3E"/>
  </w:style>
  <w:style w:type="paragraph" w:customStyle="1" w:styleId="FB806702DDDB40B5A971DE7CE5CF0982">
    <w:name w:val="FB806702DDDB40B5A971DE7CE5CF0982"/>
  </w:style>
  <w:style w:type="paragraph" w:customStyle="1" w:styleId="8F59C0DB19D04FC7B03A8229782C87DA">
    <w:name w:val="8F59C0DB19D04FC7B03A8229782C87DA"/>
  </w:style>
  <w:style w:type="paragraph" w:customStyle="1" w:styleId="4791D98440C646D8AC84EADF6A191C5A">
    <w:name w:val="4791D98440C646D8AC84EADF6A191C5A"/>
  </w:style>
  <w:style w:type="paragraph" w:customStyle="1" w:styleId="EC020A99862D4C70B062C99A9D9462BC">
    <w:name w:val="EC020A99862D4C70B062C99A9D9462BC"/>
  </w:style>
  <w:style w:type="paragraph" w:customStyle="1" w:styleId="533350590C404B33AB100FEF5D9B2E84">
    <w:name w:val="533350590C404B33AB100FEF5D9B2E84"/>
  </w:style>
  <w:style w:type="paragraph" w:customStyle="1" w:styleId="CC5AC5DB3BF54D338784735FB0858C9F">
    <w:name w:val="CC5AC5DB3BF54D338784735FB0858C9F"/>
  </w:style>
  <w:style w:type="paragraph" w:customStyle="1" w:styleId="146376A502EC46E49D879AE1048F825E">
    <w:name w:val="146376A502EC46E49D879AE1048F825E"/>
  </w:style>
  <w:style w:type="paragraph" w:customStyle="1" w:styleId="DC6FC7D729F84726A17901A77FC0E007">
    <w:name w:val="DC6FC7D729F84726A17901A77FC0E007"/>
  </w:style>
  <w:style w:type="paragraph" w:customStyle="1" w:styleId="1EC0F6AB30DA46EBA321B8004893F4D9">
    <w:name w:val="1EC0F6AB30DA46EBA321B8004893F4D9"/>
  </w:style>
  <w:style w:type="paragraph" w:customStyle="1" w:styleId="7F4D50B00E8E48B18F1C8524B850B7AD">
    <w:name w:val="7F4D50B00E8E48B18F1C8524B850B7AD"/>
  </w:style>
  <w:style w:type="paragraph" w:customStyle="1" w:styleId="D170FDB9C23B4DD8B1E3D4B872BE965C">
    <w:name w:val="D170FDB9C23B4DD8B1E3D4B872BE965C"/>
  </w:style>
  <w:style w:type="paragraph" w:customStyle="1" w:styleId="8D5EC9EDEA3B44EA8B8D159A0B15C0A3">
    <w:name w:val="8D5EC9EDEA3B44EA8B8D159A0B15C0A3"/>
  </w:style>
  <w:style w:type="paragraph" w:customStyle="1" w:styleId="59F2CBC2F0F243EE8A70E413A6AE7C35">
    <w:name w:val="59F2CBC2F0F243EE8A70E413A6AE7C35"/>
  </w:style>
  <w:style w:type="paragraph" w:customStyle="1" w:styleId="CA7D94AFCFD94A98AAEFFC098CD6E5D3">
    <w:name w:val="CA7D94AFCFD94A98AAEFFC098CD6E5D3"/>
  </w:style>
  <w:style w:type="paragraph" w:customStyle="1" w:styleId="DD59B271A8FA4FF88473576009EA346A">
    <w:name w:val="DD59B271A8FA4FF88473576009EA346A"/>
  </w:style>
  <w:style w:type="paragraph" w:customStyle="1" w:styleId="B3853ED32CD446769B7A7B03B535A3A7">
    <w:name w:val="B3853ED32CD446769B7A7B03B535A3A7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8FE4A4AFC3DD48F0B222ECB330932DC5">
    <w:name w:val="8FE4A4AFC3DD48F0B222ECB330932DC5"/>
  </w:style>
  <w:style w:type="paragraph" w:customStyle="1" w:styleId="709811E3CDEB439887441578C1914DFB">
    <w:name w:val="709811E3CDEB439887441578C1914DFB"/>
  </w:style>
  <w:style w:type="paragraph" w:customStyle="1" w:styleId="534C741987EF4350943EC9B1ECF035B8">
    <w:name w:val="534C741987EF4350943EC9B1ECF035B8"/>
  </w:style>
  <w:style w:type="paragraph" w:customStyle="1" w:styleId="716C8F36130E4AFF872F2895C57CEA14">
    <w:name w:val="716C8F36130E4AFF872F2895C57CEA14"/>
  </w:style>
  <w:style w:type="paragraph" w:customStyle="1" w:styleId="D249A27CC58F48119B0B55AD0909880F">
    <w:name w:val="D249A27CC58F48119B0B55AD0909880F"/>
  </w:style>
  <w:style w:type="paragraph" w:customStyle="1" w:styleId="59C35CFA6F754E67ADE682121D8C1C6D">
    <w:name w:val="59C35CFA6F754E67ADE682121D8C1C6D"/>
  </w:style>
  <w:style w:type="paragraph" w:customStyle="1" w:styleId="CA610B7260DE44E2BEDA35EA71A0B0F0">
    <w:name w:val="CA610B7260DE44E2BEDA35EA71A0B0F0"/>
  </w:style>
  <w:style w:type="paragraph" w:customStyle="1" w:styleId="8FA7C6D57E724CFAAC457D8940EB8C92">
    <w:name w:val="8FA7C6D57E724CFAAC457D8940EB8C92"/>
  </w:style>
  <w:style w:type="paragraph" w:customStyle="1" w:styleId="CA45DAD877264507B1400EE9C2574470">
    <w:name w:val="CA45DAD877264507B1400EE9C2574470"/>
  </w:style>
  <w:style w:type="paragraph" w:customStyle="1" w:styleId="F822EB03E16E4CABB421CFB9227103F9">
    <w:name w:val="F822EB03E16E4CABB421CFB9227103F9"/>
  </w:style>
  <w:style w:type="paragraph" w:customStyle="1" w:styleId="DFBAE04351034AD0AF8A7E577B887D92">
    <w:name w:val="DFBAE04351034AD0AF8A7E577B887D92"/>
  </w:style>
  <w:style w:type="paragraph" w:customStyle="1" w:styleId="7E256943E171426F92B7B16D6819E9EC">
    <w:name w:val="7E256943E171426F92B7B16D6819E9EC"/>
  </w:style>
  <w:style w:type="paragraph" w:customStyle="1" w:styleId="D51124168ACE4B3AB85EEF31ECC509F4">
    <w:name w:val="D51124168ACE4B3AB85EEF31ECC509F4"/>
  </w:style>
  <w:style w:type="paragraph" w:customStyle="1" w:styleId="7087BDBD62654F2C9EAC1B74E185675D">
    <w:name w:val="7087BDBD62654F2C9EAC1B74E185675D"/>
  </w:style>
  <w:style w:type="paragraph" w:customStyle="1" w:styleId="A3E55BFED43F4B5D81DAD0C2EB7EE186">
    <w:name w:val="A3E55BFED43F4B5D81DAD0C2EB7EE186"/>
  </w:style>
  <w:style w:type="paragraph" w:customStyle="1" w:styleId="99EF28D66147465A882D23940E9C4E68">
    <w:name w:val="99EF28D66147465A882D23940E9C4E68"/>
  </w:style>
  <w:style w:type="paragraph" w:customStyle="1" w:styleId="F9636D6BD2184C85BF73FC2EA1C33AD4">
    <w:name w:val="F9636D6BD2184C85BF73FC2EA1C33AD4"/>
  </w:style>
  <w:style w:type="paragraph" w:customStyle="1" w:styleId="4913A4EA642F41C296CE0A6B418FB612">
    <w:name w:val="4913A4EA642F41C296CE0A6B418FB612"/>
  </w:style>
  <w:style w:type="paragraph" w:customStyle="1" w:styleId="6DF89422DBD94778A2EEDC3052282FA8">
    <w:name w:val="6DF89422DBD94778A2EEDC3052282FA8"/>
  </w:style>
  <w:style w:type="paragraph" w:customStyle="1" w:styleId="1073CEFEF82D40A684BAE53477742C92">
    <w:name w:val="1073CEFEF82D40A684BAE53477742C92"/>
  </w:style>
  <w:style w:type="paragraph" w:customStyle="1" w:styleId="00D4530A720B449793174C16F66ACDA2">
    <w:name w:val="00D4530A720B449793174C16F66ACDA2"/>
  </w:style>
  <w:style w:type="paragraph" w:customStyle="1" w:styleId="E7A82844425B451F8B46A27BC3B31DEF">
    <w:name w:val="E7A82844425B451F8B46A27BC3B31DEF"/>
  </w:style>
  <w:style w:type="paragraph" w:customStyle="1" w:styleId="9768251859104F50ADE4C100FC0D1686">
    <w:name w:val="9768251859104F50ADE4C100FC0D1686"/>
  </w:style>
  <w:style w:type="paragraph" w:customStyle="1" w:styleId="43AFA14A75B74087882FE37705EB4D32">
    <w:name w:val="43AFA14A75B74087882FE37705EB4D32"/>
  </w:style>
  <w:style w:type="paragraph" w:customStyle="1" w:styleId="B0430A5F4B25431AABC7B33C80115B54">
    <w:name w:val="B0430A5F4B25431AABC7B33C80115B54"/>
  </w:style>
  <w:style w:type="paragraph" w:customStyle="1" w:styleId="734E160A5E424921ACD2583754F97D95">
    <w:name w:val="734E160A5E424921ACD2583754F97D95"/>
  </w:style>
  <w:style w:type="paragraph" w:customStyle="1" w:styleId="28D29C22918845018A0E685BB868EFE9">
    <w:name w:val="28D29C22918845018A0E685BB868EFE9"/>
  </w:style>
  <w:style w:type="paragraph" w:customStyle="1" w:styleId="2B2A0AB8D1CF457CA05FBEEFE95387BA">
    <w:name w:val="2B2A0AB8D1CF457CA05FBEEFE95387BA"/>
  </w:style>
  <w:style w:type="paragraph" w:customStyle="1" w:styleId="70F91D72E84A426CB0A334C56642E55E">
    <w:name w:val="70F91D72E84A426CB0A334C56642E55E"/>
  </w:style>
  <w:style w:type="paragraph" w:customStyle="1" w:styleId="CA4F3504B2D14D37B7C975A5B3518452">
    <w:name w:val="CA4F3504B2D14D37B7C975A5B3518452"/>
  </w:style>
  <w:style w:type="paragraph" w:customStyle="1" w:styleId="1660BC5CCE8943CFB1ABE6A88AFC3389">
    <w:name w:val="1660BC5CCE8943CFB1ABE6A88AFC3389"/>
  </w:style>
  <w:style w:type="paragraph" w:customStyle="1" w:styleId="4A452C1DD7D04719B2D1C2893E25DDB4">
    <w:name w:val="4A452C1DD7D04719B2D1C2893E25DDB4"/>
  </w:style>
  <w:style w:type="paragraph" w:customStyle="1" w:styleId="47BCF2B284754DF39D894502DD4D659F">
    <w:name w:val="47BCF2B284754DF39D894502DD4D6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DF59F-A606-4D4A-A22B-4A1D8BEE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0</TotalTime>
  <Pages>13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6/13/19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Jia W (Student)</dc:creator>
  <cp:keywords>redistribution</cp:keywords>
  <cp:lastModifiedBy>Jeffrey Xu</cp:lastModifiedBy>
  <cp:revision>2</cp:revision>
  <dcterms:created xsi:type="dcterms:W3CDTF">2019-06-14T14:57:00Z</dcterms:created>
  <dcterms:modified xsi:type="dcterms:W3CDTF">2019-06-14T14:57:00Z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