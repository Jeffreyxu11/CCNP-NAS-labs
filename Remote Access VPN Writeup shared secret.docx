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8EC" w:rsidRDefault="00A638EC" w:rsidP="00A638EC">
      <w:pPr>
        <w:pStyle w:val="Subtitle"/>
      </w:pPr>
    </w:p>
    <w:p w:rsidR="00A638EC" w:rsidRDefault="00247392" w:rsidP="00A638EC">
      <w:pPr>
        <w:pStyle w:val="Subtitle"/>
      </w:pPr>
      <w:sdt>
        <w:sdtPr>
          <w:rPr>
            <w:kern w:val="0"/>
            <w14:ligatures w14:val="none"/>
          </w:rPr>
          <w:alias w:val="Enter date:"/>
          <w:tag w:val="Enter date:"/>
          <w:id w:val="-664086759"/>
          <w:placeholder>
            <w:docPart w:val="E2515CDBB0874E5A93AF0F540DF8ABE1"/>
          </w:placeholder>
          <w:dataBinding w:prefixMappings="xmlns:ns0='http://schemas.microsoft.com/office/2006/coverPageProps' " w:xpath="/ns0:CoverPageProperties[1]/ns0:CompanyFax[1]" w:storeItemID="{55AF091B-3C7A-41E3-B477-F2FDAA23CFDA}"/>
          <w15:appearance w15:val="hidden"/>
          <w:text/>
        </w:sdtPr>
        <w:sdtEndPr/>
        <w:sdtContent>
          <w:r w:rsidR="00D20F74">
            <w:rPr>
              <w:kern w:val="0"/>
              <w14:ligatures w14:val="none"/>
            </w:rPr>
            <w:t>1/28/19</w:t>
          </w:r>
        </w:sdtContent>
      </w:sdt>
    </w:p>
    <w:p w:rsidR="00A638EC" w:rsidRPr="00A638EC" w:rsidRDefault="00A638EC" w:rsidP="00A638EC">
      <w:pPr>
        <w:pStyle w:val="Logo"/>
      </w:pPr>
    </w:p>
    <w:sdt>
      <w:sdtPr>
        <w:alias w:val="Enter title:"/>
        <w:tag w:val=""/>
        <w:id w:val="390237733"/>
        <w:placeholder>
          <w:docPart w:val="A2AD3C71252E429E992464FB5B26249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A638EC" w:rsidRDefault="00316CEA" w:rsidP="00A638EC">
          <w:pPr>
            <w:pStyle w:val="Title"/>
          </w:pPr>
          <w:r>
            <w:t>Remote access VPN-AnyConnect</w:t>
          </w:r>
          <w:r w:rsidR="00B232A6">
            <w:t>-Shared Secret</w:t>
          </w:r>
        </w:p>
      </w:sdtContent>
    </w:sdt>
    <w:sdt>
      <w:sdtPr>
        <w:alias w:val="Enter subtitle:"/>
        <w:tag w:val="Enter subtitle:"/>
        <w:id w:val="1134748392"/>
        <w:placeholder>
          <w:docPart w:val="1F3F84630D0B45ECBE1A8A714DDBD85F"/>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638EC" w:rsidRDefault="00D50CB7" w:rsidP="00A638EC">
          <w:pPr>
            <w:pStyle w:val="Subtitle"/>
          </w:pPr>
          <w:r>
            <w:t>Cisco CCNAS Period 5</w:t>
          </w:r>
        </w:p>
      </w:sdtContent>
    </w:sdt>
    <w:p w:rsidR="00290347" w:rsidRDefault="00290347" w:rsidP="00290347">
      <w:pPr>
        <w:pStyle w:val="Contactinfo"/>
      </w:pPr>
    </w:p>
    <w:p w:rsidR="00D50CB7" w:rsidRDefault="00D50CB7" w:rsidP="00290347">
      <w:pPr>
        <w:pStyle w:val="Contactinfo"/>
      </w:pPr>
    </w:p>
    <w:p w:rsidR="00D50CB7" w:rsidRDefault="00D50CB7" w:rsidP="00290347">
      <w:pPr>
        <w:pStyle w:val="Contactinfo"/>
      </w:pPr>
    </w:p>
    <w:p w:rsidR="00D50CB7" w:rsidRDefault="00D50CB7" w:rsidP="00290347">
      <w:pPr>
        <w:pStyle w:val="Contactinfo"/>
      </w:pPr>
    </w:p>
    <w:p w:rsidR="00D50CB7" w:rsidRDefault="00D50CB7" w:rsidP="00290347">
      <w:pPr>
        <w:pStyle w:val="Contactinfo"/>
      </w:pPr>
    </w:p>
    <w:p w:rsidR="00D50CB7" w:rsidRDefault="00D50CB7" w:rsidP="00290347">
      <w:pPr>
        <w:pStyle w:val="Contactinfo"/>
      </w:pPr>
    </w:p>
    <w:p w:rsidR="00D50CB7" w:rsidRDefault="00D50CB7" w:rsidP="00290347">
      <w:pPr>
        <w:pStyle w:val="Contactinfo"/>
      </w:pPr>
    </w:p>
    <w:p w:rsidR="00D50CB7" w:rsidRDefault="00D50CB7" w:rsidP="00290347">
      <w:pPr>
        <w:pStyle w:val="Contactinfo"/>
      </w:pPr>
    </w:p>
    <w:p w:rsidR="00D50CB7" w:rsidRDefault="00D50CB7" w:rsidP="00290347">
      <w:pPr>
        <w:pStyle w:val="Contactinfo"/>
      </w:pPr>
    </w:p>
    <w:p w:rsidR="00D50CB7" w:rsidRPr="00D20F74" w:rsidRDefault="00D50CB7" w:rsidP="00D20F74">
      <w:pPr>
        <w:rPr>
          <w:sz w:val="40"/>
        </w:rPr>
      </w:pPr>
      <w:r w:rsidRPr="00316CEA">
        <w:rPr>
          <w:sz w:val="40"/>
        </w:rPr>
        <w:t>Purpose:</w:t>
      </w:r>
    </w:p>
    <w:p w:rsidR="00D50CB7" w:rsidRPr="00D20F74" w:rsidRDefault="00D50CB7" w:rsidP="00D50CB7">
      <w:pPr>
        <w:ind w:left="0"/>
        <w:rPr>
          <w:sz w:val="24"/>
        </w:rPr>
      </w:pPr>
      <w:r w:rsidRPr="00D20F74">
        <w:rPr>
          <w:sz w:val="24"/>
        </w:rPr>
        <w:t>This lab is a very practical lab, as where it can be used anywhere at any time. It’s a very important security implement for businesses for protection against data hack and loss.  Remote access VPN is slightly different</w:t>
      </w:r>
      <w:r w:rsidR="00B42F80" w:rsidRPr="00D20F74">
        <w:rPr>
          <w:sz w:val="24"/>
        </w:rPr>
        <w:t xml:space="preserve"> from Site-to-Site VPN. Were </w:t>
      </w:r>
      <w:r w:rsidRPr="00D20F74">
        <w:rPr>
          <w:sz w:val="24"/>
        </w:rPr>
        <w:t>Site to</w:t>
      </w:r>
      <w:r w:rsidR="00B42F80" w:rsidRPr="00D20F74">
        <w:rPr>
          <w:sz w:val="24"/>
        </w:rPr>
        <w:t xml:space="preserve"> Site is a secure connection between two company’s routers for security between two established locations. On the other hand, you have Remote access VPN, where you can be anywhere with internet connection and be able to browse the web securely with your own VPN.</w:t>
      </w:r>
    </w:p>
    <w:p w:rsidR="00B42F80" w:rsidRPr="00316CEA" w:rsidRDefault="00B42F80" w:rsidP="00D50CB7">
      <w:pPr>
        <w:ind w:left="0"/>
        <w:rPr>
          <w:sz w:val="28"/>
        </w:rPr>
      </w:pPr>
    </w:p>
    <w:p w:rsidR="00B42F80" w:rsidRPr="00D20F74" w:rsidRDefault="00B42F80" w:rsidP="00D50CB7">
      <w:pPr>
        <w:ind w:left="0"/>
        <w:rPr>
          <w:sz w:val="40"/>
        </w:rPr>
      </w:pPr>
      <w:r w:rsidRPr="00316CEA">
        <w:rPr>
          <w:sz w:val="40"/>
        </w:rPr>
        <w:t>Background:</w:t>
      </w:r>
    </w:p>
    <w:p w:rsidR="00D20F74" w:rsidRPr="00D20F74" w:rsidRDefault="00B42F80" w:rsidP="00D50CB7">
      <w:pPr>
        <w:ind w:left="0"/>
        <w:rPr>
          <w:sz w:val="24"/>
        </w:rPr>
      </w:pPr>
      <w:r w:rsidRPr="00D20F74">
        <w:rPr>
          <w:sz w:val="24"/>
        </w:rPr>
        <w:t xml:space="preserve">Remote access VPN had a few drops here and there, where we needed to research things about Split Tunneling and referring to applications and software such as Cisco AnyConnect. AnyConnect is a software that allows us to VPN through a set ASA with Remote access VPN setup on it to allow our traffic to be encrypted when accessing the public web. Split Tunneling allowed us to be able to connect to a public domain such as the internet and a local WAN or LAN simultaneously. The Wizard on the ASA allowed us to set up a Remote access VPN quite efficiently with only a few bumps. </w:t>
      </w:r>
      <w:r w:rsidR="00316CEA" w:rsidRPr="00D20F74">
        <w:rPr>
          <w:sz w:val="24"/>
        </w:rPr>
        <w:t>When the Remote access VPN is setup, it works like a secret message writer. First, the information you are trying to send out to the public network is sent to the VPN server you have connected to, then it will encrypt and send your information out from the VPN server, so the information looks like it’s coming from another place, successfully blocking anyone who wants to steal or track your information.</w:t>
      </w:r>
      <w:r w:rsidR="00D20F74" w:rsidRPr="00D20F74">
        <w:rPr>
          <w:sz w:val="24"/>
        </w:rPr>
        <w:t xml:space="preserve"> This lab is slightly different from remote access where in the wizard, there is only one choice for what type of authentication you want to use. But if you want to do Shared secret VPN, you just list certifications as none and continue the wizard and it will configure the VPN as a shared secret. Older versions then the Cisco ASA 5505(9.2(4)) might have the option in the wizard to choose shared secrets.</w:t>
      </w:r>
      <w:r w:rsidR="00D20F74">
        <w:rPr>
          <w:sz w:val="24"/>
        </w:rPr>
        <w:t xml:space="preserve"> The Shared secret uses a tunnel to transfer traffic and you can verify this in the cog button of your Cisco AnyConnect client, though it might take a while to show up. </w:t>
      </w:r>
    </w:p>
    <w:p w:rsidR="00316CEA" w:rsidRPr="00D20F74" w:rsidRDefault="00B42F80" w:rsidP="00D50CB7">
      <w:pPr>
        <w:ind w:left="0"/>
        <w:rPr>
          <w:sz w:val="28"/>
        </w:rPr>
      </w:pPr>
      <w:r w:rsidRPr="00316CEA">
        <w:rPr>
          <w:sz w:val="40"/>
        </w:rPr>
        <w:t>Lab Setup:</w:t>
      </w:r>
    </w:p>
    <w:p w:rsidR="00B42F80" w:rsidRPr="00D20F74" w:rsidRDefault="00B42F80" w:rsidP="00D50CB7">
      <w:pPr>
        <w:ind w:left="0"/>
        <w:rPr>
          <w:sz w:val="24"/>
        </w:rPr>
      </w:pPr>
      <w:r w:rsidRPr="00D20F74">
        <w:rPr>
          <w:sz w:val="24"/>
        </w:rPr>
        <w:t>Simple setup:</w:t>
      </w:r>
      <w:r w:rsidR="00316CEA" w:rsidRPr="00D20F74">
        <w:rPr>
          <w:sz w:val="24"/>
        </w:rPr>
        <w:t xml:space="preserve"> Cisco AnyConnect mobility client,</w:t>
      </w:r>
      <w:r w:rsidRPr="00D20F74">
        <w:rPr>
          <w:sz w:val="24"/>
        </w:rPr>
        <w:t xml:space="preserve"> 1</w:t>
      </w:r>
      <w:r w:rsidR="00316CEA" w:rsidRPr="00D20F74">
        <w:rPr>
          <w:sz w:val="24"/>
        </w:rPr>
        <w:t xml:space="preserve"> Cisco</w:t>
      </w:r>
      <w:r w:rsidRPr="00D20F74">
        <w:rPr>
          <w:sz w:val="24"/>
        </w:rPr>
        <w:t xml:space="preserve"> 2901 router, 1 </w:t>
      </w:r>
      <w:r w:rsidR="00316CEA" w:rsidRPr="00D20F74">
        <w:rPr>
          <w:sz w:val="24"/>
        </w:rPr>
        <w:t xml:space="preserve">Cisco </w:t>
      </w:r>
      <w:r w:rsidRPr="00D20F74">
        <w:rPr>
          <w:sz w:val="24"/>
        </w:rPr>
        <w:t xml:space="preserve">5505 ASA, and 2 Computers (one connected to the router and one on the inside interface of the ASA)  </w:t>
      </w:r>
    </w:p>
    <w:p w:rsidR="00316CEA" w:rsidRDefault="00316CEA" w:rsidP="00D50CB7">
      <w:pPr>
        <w:ind w:left="0"/>
        <w:rPr>
          <w:sz w:val="28"/>
        </w:rPr>
      </w:pPr>
    </w:p>
    <w:p w:rsidR="00316CEA" w:rsidRDefault="00316CEA" w:rsidP="00D50CB7">
      <w:pPr>
        <w:ind w:left="0"/>
        <w:rPr>
          <w:sz w:val="28"/>
        </w:rPr>
      </w:pPr>
    </w:p>
    <w:p w:rsidR="00D20F74" w:rsidRDefault="00D20F74" w:rsidP="00D50CB7">
      <w:pPr>
        <w:ind w:left="0"/>
        <w:rPr>
          <w:sz w:val="40"/>
        </w:rPr>
      </w:pPr>
    </w:p>
    <w:p w:rsidR="00D20F74" w:rsidRDefault="00D20F74" w:rsidP="00D50CB7">
      <w:pPr>
        <w:ind w:left="0"/>
        <w:rPr>
          <w:sz w:val="40"/>
        </w:rPr>
      </w:pPr>
    </w:p>
    <w:p w:rsidR="00D20F74" w:rsidRDefault="00D20F74" w:rsidP="00D50CB7">
      <w:pPr>
        <w:ind w:left="0"/>
        <w:rPr>
          <w:sz w:val="40"/>
        </w:rPr>
      </w:pPr>
    </w:p>
    <w:p w:rsidR="00316CEA" w:rsidRDefault="00316CEA" w:rsidP="00D50CB7">
      <w:pPr>
        <w:ind w:left="0"/>
        <w:rPr>
          <w:sz w:val="40"/>
        </w:rPr>
      </w:pPr>
      <w:r w:rsidRPr="00316CEA">
        <w:rPr>
          <w:sz w:val="40"/>
        </w:rPr>
        <w:t>Topology:</w:t>
      </w:r>
    </w:p>
    <w:p w:rsidR="00316CEA" w:rsidRDefault="00316CEA" w:rsidP="00D50CB7">
      <w:pPr>
        <w:ind w:left="0"/>
        <w:rPr>
          <w:sz w:val="40"/>
        </w:rPr>
      </w:pPr>
      <w:r>
        <w:rPr>
          <w:noProof/>
          <w:lang w:eastAsia="en-US"/>
        </w:rPr>
        <w:drawing>
          <wp:inline distT="0" distB="0" distL="0" distR="0" wp14:anchorId="78339E16" wp14:editId="6F44A89A">
            <wp:extent cx="5572125" cy="1933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1933575"/>
                    </a:xfrm>
                    <a:prstGeom prst="rect">
                      <a:avLst/>
                    </a:prstGeom>
                  </pic:spPr>
                </pic:pic>
              </a:graphicData>
            </a:graphic>
          </wp:inline>
        </w:drawing>
      </w: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BF08A9" w:rsidRDefault="00BF08A9" w:rsidP="00D50CB7">
      <w:pPr>
        <w:ind w:left="0"/>
        <w:rPr>
          <w:sz w:val="32"/>
        </w:rPr>
      </w:pPr>
    </w:p>
    <w:p w:rsidR="00D20F74" w:rsidRDefault="00D20F74" w:rsidP="00D50CB7">
      <w:pPr>
        <w:ind w:left="0"/>
        <w:rPr>
          <w:sz w:val="32"/>
        </w:rPr>
      </w:pPr>
    </w:p>
    <w:p w:rsidR="00D20F74" w:rsidRDefault="00D20F74" w:rsidP="00D50CB7">
      <w:pPr>
        <w:ind w:left="0"/>
        <w:rPr>
          <w:sz w:val="32"/>
        </w:rPr>
      </w:pPr>
    </w:p>
    <w:p w:rsidR="00D20F74" w:rsidRDefault="00D20F74" w:rsidP="00D50CB7">
      <w:pPr>
        <w:ind w:left="0"/>
        <w:rPr>
          <w:sz w:val="32"/>
        </w:rPr>
      </w:pPr>
    </w:p>
    <w:p w:rsidR="00316CEA" w:rsidRDefault="00316CEA" w:rsidP="00D50CB7">
      <w:pPr>
        <w:ind w:left="0"/>
        <w:rPr>
          <w:sz w:val="32"/>
        </w:rPr>
      </w:pPr>
      <w:r>
        <w:rPr>
          <w:sz w:val="32"/>
        </w:rPr>
        <w:t>ASA configurations:</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hostname JASA</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enable password 2KFQnbNIdI.2KYOU encrypted</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names</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spellStart"/>
      <w:r w:rsidRPr="00322C35">
        <w:rPr>
          <w:rFonts w:ascii="Courier New" w:eastAsia="Times New Roman" w:hAnsi="Courier New" w:cs="Courier New"/>
          <w:color w:val="000000"/>
          <w:kern w:val="0"/>
          <w:lang w:eastAsia="zh-CN"/>
          <w14:ligatures w14:val="none"/>
        </w:rPr>
        <w:t>ip</w:t>
      </w:r>
      <w:proofErr w:type="spellEnd"/>
      <w:r w:rsidRPr="00322C35">
        <w:rPr>
          <w:rFonts w:ascii="Courier New" w:eastAsia="Times New Roman" w:hAnsi="Courier New" w:cs="Courier New"/>
          <w:color w:val="000000"/>
          <w:kern w:val="0"/>
          <w:lang w:eastAsia="zh-CN"/>
          <w14:ligatures w14:val="none"/>
        </w:rPr>
        <w:t xml:space="preserve"> local pool </w:t>
      </w:r>
      <w:proofErr w:type="spellStart"/>
      <w:r w:rsidRPr="00322C35">
        <w:rPr>
          <w:rFonts w:ascii="Courier New" w:eastAsia="Times New Roman" w:hAnsi="Courier New" w:cs="Courier New"/>
          <w:color w:val="000000"/>
          <w:kern w:val="0"/>
          <w:lang w:eastAsia="zh-CN"/>
          <w14:ligatures w14:val="none"/>
        </w:rPr>
        <w:t>VPN_Pool</w:t>
      </w:r>
      <w:proofErr w:type="spellEnd"/>
      <w:r w:rsidRPr="00322C35">
        <w:rPr>
          <w:rFonts w:ascii="Courier New" w:eastAsia="Times New Roman" w:hAnsi="Courier New" w:cs="Courier New"/>
          <w:color w:val="000000"/>
          <w:kern w:val="0"/>
          <w:lang w:eastAsia="zh-CN"/>
          <w14:ligatures w14:val="none"/>
        </w:rPr>
        <w:t xml:space="preserve"> 10.14.0.5-10.14.0.20 mask 255.255.255.0</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spellStart"/>
      <w:r w:rsidRPr="00322C35">
        <w:rPr>
          <w:rFonts w:ascii="Courier New" w:eastAsia="Times New Roman" w:hAnsi="Courier New" w:cs="Courier New"/>
          <w:color w:val="000000"/>
          <w:kern w:val="0"/>
          <w:lang w:eastAsia="zh-CN"/>
          <w14:ligatures w14:val="none"/>
        </w:rPr>
        <w:t>ip</w:t>
      </w:r>
      <w:proofErr w:type="spellEnd"/>
      <w:r w:rsidRPr="00322C35">
        <w:rPr>
          <w:rFonts w:ascii="Courier New" w:eastAsia="Times New Roman" w:hAnsi="Courier New" w:cs="Courier New"/>
          <w:color w:val="000000"/>
          <w:kern w:val="0"/>
          <w:lang w:eastAsia="zh-CN"/>
          <w14:ligatures w14:val="none"/>
        </w:rPr>
        <w:t xml:space="preserve"> local pool </w:t>
      </w:r>
      <w:proofErr w:type="spellStart"/>
      <w:r w:rsidRPr="00322C35">
        <w:rPr>
          <w:rFonts w:ascii="Courier New" w:eastAsia="Times New Roman" w:hAnsi="Courier New" w:cs="Courier New"/>
          <w:color w:val="000000"/>
          <w:kern w:val="0"/>
          <w:lang w:eastAsia="zh-CN"/>
          <w14:ligatures w14:val="none"/>
        </w:rPr>
        <w:t>Net_Range</w:t>
      </w:r>
      <w:proofErr w:type="spellEnd"/>
      <w:r w:rsidRPr="00322C35">
        <w:rPr>
          <w:rFonts w:ascii="Courier New" w:eastAsia="Times New Roman" w:hAnsi="Courier New" w:cs="Courier New"/>
          <w:color w:val="000000"/>
          <w:kern w:val="0"/>
          <w:lang w:eastAsia="zh-CN"/>
          <w14:ligatures w14:val="none"/>
        </w:rPr>
        <w:t xml:space="preserve"> 15.0.0.1-15.0.0.10 mask 255.255.255.0</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interface Vlan1</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nameif</w:t>
      </w:r>
      <w:proofErr w:type="spellEnd"/>
      <w:r w:rsidRPr="00322C35">
        <w:rPr>
          <w:rFonts w:ascii="Courier New" w:eastAsia="Times New Roman" w:hAnsi="Courier New" w:cs="Courier New"/>
          <w:color w:val="000000"/>
          <w:kern w:val="0"/>
          <w:lang w:eastAsia="zh-CN"/>
          <w14:ligatures w14:val="none"/>
        </w:rPr>
        <w:t xml:space="preserve"> inside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security-level 50</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ip</w:t>
      </w:r>
      <w:proofErr w:type="spellEnd"/>
      <w:r w:rsidRPr="00322C35">
        <w:rPr>
          <w:rFonts w:ascii="Courier New" w:eastAsia="Times New Roman" w:hAnsi="Courier New" w:cs="Courier New"/>
          <w:color w:val="000000"/>
          <w:kern w:val="0"/>
          <w:lang w:eastAsia="zh-CN"/>
          <w14:ligatures w14:val="none"/>
        </w:rPr>
        <w:t xml:space="preserve"> address 10.14.0.1 255.255.255.0</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interface Vlan2</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nameif</w:t>
      </w:r>
      <w:proofErr w:type="spellEnd"/>
      <w:r w:rsidRPr="00322C35">
        <w:rPr>
          <w:rFonts w:ascii="Courier New" w:eastAsia="Times New Roman" w:hAnsi="Courier New" w:cs="Courier New"/>
          <w:color w:val="000000"/>
          <w:kern w:val="0"/>
          <w:lang w:eastAsia="zh-CN"/>
          <w14:ligatures w14:val="none"/>
        </w:rPr>
        <w:t xml:space="preserve"> outside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security-level 50</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ip</w:t>
      </w:r>
      <w:proofErr w:type="spellEnd"/>
      <w:r w:rsidRPr="00322C35">
        <w:rPr>
          <w:rFonts w:ascii="Courier New" w:eastAsia="Times New Roman" w:hAnsi="Courier New" w:cs="Courier New"/>
          <w:color w:val="000000"/>
          <w:kern w:val="0"/>
          <w:lang w:eastAsia="zh-CN"/>
          <w14:ligatures w14:val="none"/>
        </w:rPr>
        <w:t xml:space="preserve"> address 172.16.10.1 255.255.255.0</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ftp mode passive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same-security-traffic permit inter-interface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same-security-traffic permit intra-interface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object network </w:t>
      </w:r>
      <w:proofErr w:type="spellStart"/>
      <w:r w:rsidRPr="00322C35">
        <w:rPr>
          <w:rFonts w:ascii="Courier New" w:eastAsia="Times New Roman" w:hAnsi="Courier New" w:cs="Courier New"/>
          <w:color w:val="000000"/>
          <w:kern w:val="0"/>
          <w:lang w:eastAsia="zh-CN"/>
          <w14:ligatures w14:val="none"/>
        </w:rPr>
        <w:t>obj_any</w:t>
      </w:r>
      <w:proofErr w:type="spellEnd"/>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subnet 0.0.0.0 0.0.0.0</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object network NETWORK_OBJ_10.14.0.0_27</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subnet 10.14.0.0 255.255.255.224</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access-list </w:t>
      </w:r>
      <w:proofErr w:type="spellStart"/>
      <w:r w:rsidRPr="00322C35">
        <w:rPr>
          <w:rFonts w:ascii="Courier New" w:eastAsia="Times New Roman" w:hAnsi="Courier New" w:cs="Courier New"/>
          <w:color w:val="000000"/>
          <w:kern w:val="0"/>
          <w:lang w:eastAsia="zh-CN"/>
          <w14:ligatures w14:val="none"/>
        </w:rPr>
        <w:t>outside_access_out</w:t>
      </w:r>
      <w:proofErr w:type="spellEnd"/>
      <w:r w:rsidRPr="00322C35">
        <w:rPr>
          <w:rFonts w:ascii="Courier New" w:eastAsia="Times New Roman" w:hAnsi="Courier New" w:cs="Courier New"/>
          <w:color w:val="000000"/>
          <w:kern w:val="0"/>
          <w:lang w:eastAsia="zh-CN"/>
          <w14:ligatures w14:val="none"/>
        </w:rPr>
        <w:t xml:space="preserve"> extended permit </w:t>
      </w:r>
      <w:proofErr w:type="spellStart"/>
      <w:r w:rsidRPr="00322C35">
        <w:rPr>
          <w:rFonts w:ascii="Courier New" w:eastAsia="Times New Roman" w:hAnsi="Courier New" w:cs="Courier New"/>
          <w:color w:val="000000"/>
          <w:kern w:val="0"/>
          <w:lang w:eastAsia="zh-CN"/>
          <w14:ligatures w14:val="none"/>
        </w:rPr>
        <w:t>icmp</w:t>
      </w:r>
      <w:proofErr w:type="spellEnd"/>
      <w:r w:rsidRPr="00322C35">
        <w:rPr>
          <w:rFonts w:ascii="Courier New" w:eastAsia="Times New Roman" w:hAnsi="Courier New" w:cs="Courier New"/>
          <w:color w:val="000000"/>
          <w:kern w:val="0"/>
          <w:lang w:eastAsia="zh-CN"/>
          <w14:ligatures w14:val="none"/>
        </w:rPr>
        <w:t xml:space="preserve"> any </w:t>
      </w:r>
      <w:proofErr w:type="spellStart"/>
      <w:r w:rsidRPr="00322C35">
        <w:rPr>
          <w:rFonts w:ascii="Courier New" w:eastAsia="Times New Roman" w:hAnsi="Courier New" w:cs="Courier New"/>
          <w:color w:val="000000"/>
          <w:kern w:val="0"/>
          <w:lang w:eastAsia="zh-CN"/>
          <w14:ligatures w14:val="none"/>
        </w:rPr>
        <w:t>any</w:t>
      </w:r>
      <w:proofErr w:type="spellEnd"/>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access-list VPNACL standard permit 10.14.0.0 255.255.255.0</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pager lines 24</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gramStart"/>
      <w:r w:rsidRPr="00322C35">
        <w:rPr>
          <w:rFonts w:ascii="Courier New" w:eastAsia="Times New Roman" w:hAnsi="Courier New" w:cs="Courier New"/>
          <w:color w:val="000000"/>
          <w:kern w:val="0"/>
          <w:lang w:eastAsia="zh-CN"/>
          <w14:ligatures w14:val="none"/>
        </w:rPr>
        <w:t>logging</w:t>
      </w:r>
      <w:proofErr w:type="gramEnd"/>
      <w:r w:rsidRPr="00322C35">
        <w:rPr>
          <w:rFonts w:ascii="Courier New" w:eastAsia="Times New Roman" w:hAnsi="Courier New" w:cs="Courier New"/>
          <w:color w:val="000000"/>
          <w:kern w:val="0"/>
          <w:lang w:eastAsia="zh-CN"/>
          <w14:ligatures w14:val="none"/>
        </w:rPr>
        <w:t xml:space="preserve"> enable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logging </w:t>
      </w:r>
      <w:proofErr w:type="spellStart"/>
      <w:r w:rsidRPr="00322C35">
        <w:rPr>
          <w:rFonts w:ascii="Courier New" w:eastAsia="Times New Roman" w:hAnsi="Courier New" w:cs="Courier New"/>
          <w:color w:val="000000"/>
          <w:kern w:val="0"/>
          <w:lang w:eastAsia="zh-CN"/>
          <w14:ligatures w14:val="none"/>
        </w:rPr>
        <w:t>asdm</w:t>
      </w:r>
      <w:proofErr w:type="spellEnd"/>
      <w:r w:rsidRPr="00322C35">
        <w:rPr>
          <w:rFonts w:ascii="Courier New" w:eastAsia="Times New Roman" w:hAnsi="Courier New" w:cs="Courier New"/>
          <w:color w:val="000000"/>
          <w:kern w:val="0"/>
          <w:lang w:eastAsia="zh-CN"/>
          <w14:ligatures w14:val="none"/>
        </w:rPr>
        <w:t xml:space="preserve"> informational</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spellStart"/>
      <w:r w:rsidRPr="00322C35">
        <w:rPr>
          <w:rFonts w:ascii="Courier New" w:eastAsia="Times New Roman" w:hAnsi="Courier New" w:cs="Courier New"/>
          <w:color w:val="000000"/>
          <w:kern w:val="0"/>
          <w:lang w:eastAsia="zh-CN"/>
          <w14:ligatures w14:val="none"/>
        </w:rPr>
        <w:t>mtu</w:t>
      </w:r>
      <w:proofErr w:type="spellEnd"/>
      <w:r w:rsidRPr="00322C35">
        <w:rPr>
          <w:rFonts w:ascii="Courier New" w:eastAsia="Times New Roman" w:hAnsi="Courier New" w:cs="Courier New"/>
          <w:color w:val="000000"/>
          <w:kern w:val="0"/>
          <w:lang w:eastAsia="zh-CN"/>
          <w14:ligatures w14:val="none"/>
        </w:rPr>
        <w:t xml:space="preserve"> inside 1500</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spellStart"/>
      <w:r w:rsidRPr="00322C35">
        <w:rPr>
          <w:rFonts w:ascii="Courier New" w:eastAsia="Times New Roman" w:hAnsi="Courier New" w:cs="Courier New"/>
          <w:color w:val="000000"/>
          <w:kern w:val="0"/>
          <w:lang w:eastAsia="zh-CN"/>
          <w14:ligatures w14:val="none"/>
        </w:rPr>
        <w:t>mtu</w:t>
      </w:r>
      <w:proofErr w:type="spellEnd"/>
      <w:r w:rsidRPr="00322C35">
        <w:rPr>
          <w:rFonts w:ascii="Courier New" w:eastAsia="Times New Roman" w:hAnsi="Courier New" w:cs="Courier New"/>
          <w:color w:val="000000"/>
          <w:kern w:val="0"/>
          <w:lang w:eastAsia="zh-CN"/>
          <w14:ligatures w14:val="none"/>
        </w:rPr>
        <w:t xml:space="preserve"> outside 1500</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spellStart"/>
      <w:r w:rsidRPr="00322C35">
        <w:rPr>
          <w:rFonts w:ascii="Courier New" w:eastAsia="Times New Roman" w:hAnsi="Courier New" w:cs="Courier New"/>
          <w:color w:val="000000"/>
          <w:kern w:val="0"/>
          <w:lang w:eastAsia="zh-CN"/>
          <w14:ligatures w14:val="none"/>
        </w:rPr>
        <w:t>icmp</w:t>
      </w:r>
      <w:proofErr w:type="spellEnd"/>
      <w:r w:rsidRPr="00322C35">
        <w:rPr>
          <w:rFonts w:ascii="Courier New" w:eastAsia="Times New Roman" w:hAnsi="Courier New" w:cs="Courier New"/>
          <w:color w:val="000000"/>
          <w:kern w:val="0"/>
          <w:lang w:eastAsia="zh-CN"/>
          <w14:ligatures w14:val="none"/>
        </w:rPr>
        <w:t xml:space="preserve"> unreachable rate-limit 1 burst-size 1</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spellStart"/>
      <w:r w:rsidRPr="00322C35">
        <w:rPr>
          <w:rFonts w:ascii="Courier New" w:eastAsia="Times New Roman" w:hAnsi="Courier New" w:cs="Courier New"/>
          <w:color w:val="000000"/>
          <w:kern w:val="0"/>
          <w:lang w:eastAsia="zh-CN"/>
          <w14:ligatures w14:val="none"/>
        </w:rPr>
        <w:t>icmp</w:t>
      </w:r>
      <w:proofErr w:type="spellEnd"/>
      <w:r w:rsidRPr="00322C35">
        <w:rPr>
          <w:rFonts w:ascii="Courier New" w:eastAsia="Times New Roman" w:hAnsi="Courier New" w:cs="Courier New"/>
          <w:color w:val="000000"/>
          <w:kern w:val="0"/>
          <w:lang w:eastAsia="zh-CN"/>
          <w14:ligatures w14:val="none"/>
        </w:rPr>
        <w:t xml:space="preserve"> permit any inside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spellStart"/>
      <w:r w:rsidRPr="00322C35">
        <w:rPr>
          <w:rFonts w:ascii="Courier New" w:eastAsia="Times New Roman" w:hAnsi="Courier New" w:cs="Courier New"/>
          <w:color w:val="000000"/>
          <w:kern w:val="0"/>
          <w:lang w:eastAsia="zh-CN"/>
          <w14:ligatures w14:val="none"/>
        </w:rPr>
        <w:t>icmp</w:t>
      </w:r>
      <w:proofErr w:type="spellEnd"/>
      <w:r w:rsidRPr="00322C35">
        <w:rPr>
          <w:rFonts w:ascii="Courier New" w:eastAsia="Times New Roman" w:hAnsi="Courier New" w:cs="Courier New"/>
          <w:color w:val="000000"/>
          <w:kern w:val="0"/>
          <w:lang w:eastAsia="zh-CN"/>
          <w14:ligatures w14:val="none"/>
        </w:rPr>
        <w:t xml:space="preserve"> permit any outside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no </w:t>
      </w:r>
      <w:proofErr w:type="spellStart"/>
      <w:r w:rsidRPr="00322C35">
        <w:rPr>
          <w:rFonts w:ascii="Courier New" w:eastAsia="Times New Roman" w:hAnsi="Courier New" w:cs="Courier New"/>
          <w:color w:val="000000"/>
          <w:kern w:val="0"/>
          <w:lang w:eastAsia="zh-CN"/>
          <w14:ligatures w14:val="none"/>
        </w:rPr>
        <w:t>asdm</w:t>
      </w:r>
      <w:proofErr w:type="spellEnd"/>
      <w:r w:rsidRPr="00322C35">
        <w:rPr>
          <w:rFonts w:ascii="Courier New" w:eastAsia="Times New Roman" w:hAnsi="Courier New" w:cs="Courier New"/>
          <w:color w:val="000000"/>
          <w:kern w:val="0"/>
          <w:lang w:eastAsia="zh-CN"/>
          <w14:ligatures w14:val="none"/>
        </w:rPr>
        <w:t xml:space="preserve"> history enable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spellStart"/>
      <w:r w:rsidRPr="00322C35">
        <w:rPr>
          <w:rFonts w:ascii="Courier New" w:eastAsia="Times New Roman" w:hAnsi="Courier New" w:cs="Courier New"/>
          <w:color w:val="000000"/>
          <w:kern w:val="0"/>
          <w:lang w:eastAsia="zh-CN"/>
          <w14:ligatures w14:val="none"/>
        </w:rPr>
        <w:t>arp</w:t>
      </w:r>
      <w:proofErr w:type="spellEnd"/>
      <w:r w:rsidRPr="00322C35">
        <w:rPr>
          <w:rFonts w:ascii="Courier New" w:eastAsia="Times New Roman" w:hAnsi="Courier New" w:cs="Courier New"/>
          <w:color w:val="000000"/>
          <w:kern w:val="0"/>
          <w:lang w:eastAsia="zh-CN"/>
          <w14:ligatures w14:val="none"/>
        </w:rPr>
        <w:t xml:space="preserve"> timeout 14400</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no </w:t>
      </w:r>
      <w:proofErr w:type="spellStart"/>
      <w:r w:rsidRPr="00322C35">
        <w:rPr>
          <w:rFonts w:ascii="Courier New" w:eastAsia="Times New Roman" w:hAnsi="Courier New" w:cs="Courier New"/>
          <w:color w:val="000000"/>
          <w:kern w:val="0"/>
          <w:lang w:eastAsia="zh-CN"/>
          <w14:ligatures w14:val="none"/>
        </w:rPr>
        <w:t>arp</w:t>
      </w:r>
      <w:proofErr w:type="spellEnd"/>
      <w:r w:rsidRPr="00322C35">
        <w:rPr>
          <w:rFonts w:ascii="Courier New" w:eastAsia="Times New Roman" w:hAnsi="Courier New" w:cs="Courier New"/>
          <w:color w:val="000000"/>
          <w:kern w:val="0"/>
          <w:lang w:eastAsia="zh-CN"/>
          <w14:ligatures w14:val="none"/>
        </w:rPr>
        <w:t xml:space="preserve"> permit-</w:t>
      </w:r>
      <w:proofErr w:type="spellStart"/>
      <w:r w:rsidRPr="00322C35">
        <w:rPr>
          <w:rFonts w:ascii="Courier New" w:eastAsia="Times New Roman" w:hAnsi="Courier New" w:cs="Courier New"/>
          <w:color w:val="000000"/>
          <w:kern w:val="0"/>
          <w:lang w:eastAsia="zh-CN"/>
          <w14:ligatures w14:val="none"/>
        </w:rPr>
        <w:t>nonconnected</w:t>
      </w:r>
      <w:proofErr w:type="spellEnd"/>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spellStart"/>
      <w:proofErr w:type="gramStart"/>
      <w:r w:rsidRPr="00322C35">
        <w:rPr>
          <w:rFonts w:ascii="Courier New" w:eastAsia="Times New Roman" w:hAnsi="Courier New" w:cs="Courier New"/>
          <w:color w:val="000000"/>
          <w:kern w:val="0"/>
          <w:lang w:eastAsia="zh-CN"/>
          <w14:ligatures w14:val="none"/>
        </w:rPr>
        <w:t>nat</w:t>
      </w:r>
      <w:proofErr w:type="spellEnd"/>
      <w:proofErr w:type="gramEnd"/>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inside,outside</w:t>
      </w:r>
      <w:proofErr w:type="spellEnd"/>
      <w:r w:rsidRPr="00322C35">
        <w:rPr>
          <w:rFonts w:ascii="Courier New" w:eastAsia="Times New Roman" w:hAnsi="Courier New" w:cs="Courier New"/>
          <w:color w:val="000000"/>
          <w:kern w:val="0"/>
          <w:lang w:eastAsia="zh-CN"/>
          <w14:ligatures w14:val="none"/>
        </w:rPr>
        <w:t xml:space="preserve">) source static any </w:t>
      </w:r>
      <w:proofErr w:type="spellStart"/>
      <w:r w:rsidRPr="00322C35">
        <w:rPr>
          <w:rFonts w:ascii="Courier New" w:eastAsia="Times New Roman" w:hAnsi="Courier New" w:cs="Courier New"/>
          <w:color w:val="000000"/>
          <w:kern w:val="0"/>
          <w:lang w:eastAsia="zh-CN"/>
          <w14:ligatures w14:val="none"/>
        </w:rPr>
        <w:t>any</w:t>
      </w:r>
      <w:proofErr w:type="spellEnd"/>
      <w:r w:rsidRPr="00322C35">
        <w:rPr>
          <w:rFonts w:ascii="Courier New" w:eastAsia="Times New Roman" w:hAnsi="Courier New" w:cs="Courier New"/>
          <w:color w:val="000000"/>
          <w:kern w:val="0"/>
          <w:lang w:eastAsia="zh-CN"/>
          <w14:ligatures w14:val="none"/>
        </w:rPr>
        <w:t xml:space="preserve"> destination static NETWORK_OBJ_10.14.0.0_27 </w:t>
      </w:r>
      <w:proofErr w:type="spellStart"/>
      <w:r w:rsidRPr="00322C35">
        <w:rPr>
          <w:rFonts w:ascii="Courier New" w:eastAsia="Times New Roman" w:hAnsi="Courier New" w:cs="Courier New"/>
          <w:color w:val="000000"/>
          <w:kern w:val="0"/>
          <w:lang w:eastAsia="zh-CN"/>
          <w14:ligatures w14:val="none"/>
        </w:rPr>
        <w:t>NETWORK_OBJ_10.14.0.0_27</w:t>
      </w:r>
      <w:proofErr w:type="spellEnd"/>
      <w:r w:rsidRPr="00322C35">
        <w:rPr>
          <w:rFonts w:ascii="Courier New" w:eastAsia="Times New Roman" w:hAnsi="Courier New" w:cs="Courier New"/>
          <w:color w:val="000000"/>
          <w:kern w:val="0"/>
          <w:lang w:eastAsia="zh-CN"/>
          <w14:ligatures w14:val="none"/>
        </w:rPr>
        <w:t xml:space="preserve"> no-proxy-</w:t>
      </w:r>
      <w:proofErr w:type="spellStart"/>
      <w:r w:rsidRPr="00322C35">
        <w:rPr>
          <w:rFonts w:ascii="Courier New" w:eastAsia="Times New Roman" w:hAnsi="Courier New" w:cs="Courier New"/>
          <w:color w:val="000000"/>
          <w:kern w:val="0"/>
          <w:lang w:eastAsia="zh-CN"/>
          <w14:ligatures w14:val="none"/>
        </w:rPr>
        <w:t>arp</w:t>
      </w:r>
      <w:proofErr w:type="spellEnd"/>
      <w:r w:rsidRPr="00322C35">
        <w:rPr>
          <w:rFonts w:ascii="Courier New" w:eastAsia="Times New Roman" w:hAnsi="Courier New" w:cs="Courier New"/>
          <w:color w:val="000000"/>
          <w:kern w:val="0"/>
          <w:lang w:eastAsia="zh-CN"/>
          <w14:ligatures w14:val="none"/>
        </w:rPr>
        <w:t xml:space="preserve"> route-lookup</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object network </w:t>
      </w:r>
      <w:proofErr w:type="spellStart"/>
      <w:r w:rsidRPr="00322C35">
        <w:rPr>
          <w:rFonts w:ascii="Courier New" w:eastAsia="Times New Roman" w:hAnsi="Courier New" w:cs="Courier New"/>
          <w:color w:val="000000"/>
          <w:kern w:val="0"/>
          <w:lang w:eastAsia="zh-CN"/>
          <w14:ligatures w14:val="none"/>
        </w:rPr>
        <w:t>obj_any</w:t>
      </w:r>
      <w:proofErr w:type="spellEnd"/>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t>
      </w:r>
      <w:proofErr w:type="spellStart"/>
      <w:proofErr w:type="gramStart"/>
      <w:r w:rsidRPr="00322C35">
        <w:rPr>
          <w:rFonts w:ascii="Courier New" w:eastAsia="Times New Roman" w:hAnsi="Courier New" w:cs="Courier New"/>
          <w:color w:val="000000"/>
          <w:kern w:val="0"/>
          <w:lang w:eastAsia="zh-CN"/>
          <w14:ligatures w14:val="none"/>
        </w:rPr>
        <w:t>nat</w:t>
      </w:r>
      <w:proofErr w:type="spellEnd"/>
      <w:proofErr w:type="gramEnd"/>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inside,outside</w:t>
      </w:r>
      <w:proofErr w:type="spellEnd"/>
      <w:r w:rsidRPr="00322C35">
        <w:rPr>
          <w:rFonts w:ascii="Courier New" w:eastAsia="Times New Roman" w:hAnsi="Courier New" w:cs="Courier New"/>
          <w:color w:val="000000"/>
          <w:kern w:val="0"/>
          <w:lang w:eastAsia="zh-CN"/>
          <w14:ligatures w14:val="none"/>
        </w:rPr>
        <w:t>) dynamic interface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access-group </w:t>
      </w:r>
      <w:proofErr w:type="spellStart"/>
      <w:r w:rsidRPr="00322C35">
        <w:rPr>
          <w:rFonts w:ascii="Courier New" w:eastAsia="Times New Roman" w:hAnsi="Courier New" w:cs="Courier New"/>
          <w:color w:val="000000"/>
          <w:kern w:val="0"/>
          <w:lang w:eastAsia="zh-CN"/>
          <w14:ligatures w14:val="none"/>
        </w:rPr>
        <w:t>outside_access_out</w:t>
      </w:r>
      <w:proofErr w:type="spellEnd"/>
      <w:r w:rsidRPr="00322C35">
        <w:rPr>
          <w:rFonts w:ascii="Courier New" w:eastAsia="Times New Roman" w:hAnsi="Courier New" w:cs="Courier New"/>
          <w:color w:val="000000"/>
          <w:kern w:val="0"/>
          <w:lang w:eastAsia="zh-CN"/>
          <w14:ligatures w14:val="none"/>
        </w:rPr>
        <w:t xml:space="preserve"> out interface outside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route outside 192.168.1.2 255.255.255.255 172.16.10.2 1</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user-identity default-domain LOCAL</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gramStart"/>
      <w:r w:rsidRPr="00322C35">
        <w:rPr>
          <w:rFonts w:ascii="Courier New" w:eastAsia="Times New Roman" w:hAnsi="Courier New" w:cs="Courier New"/>
          <w:color w:val="000000"/>
          <w:kern w:val="0"/>
          <w:lang w:eastAsia="zh-CN"/>
          <w14:ligatures w14:val="none"/>
        </w:rPr>
        <w:lastRenderedPageBreak/>
        <w:t>http</w:t>
      </w:r>
      <w:proofErr w:type="gramEnd"/>
      <w:r w:rsidRPr="00322C35">
        <w:rPr>
          <w:rFonts w:ascii="Courier New" w:eastAsia="Times New Roman" w:hAnsi="Courier New" w:cs="Courier New"/>
          <w:color w:val="000000"/>
          <w:kern w:val="0"/>
          <w:lang w:eastAsia="zh-CN"/>
          <w14:ligatures w14:val="none"/>
        </w:rPr>
        <w:t xml:space="preserve"> server enable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http 192.168.1.0 255.255.255.0 inside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http 10.14.0.0 255.255.255.0 inside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http 172.16.10.0 255.255.255.0 outside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http 10.14.0.0 255.255.255.0 outside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no </w:t>
      </w:r>
      <w:proofErr w:type="spellStart"/>
      <w:r w:rsidRPr="00322C35">
        <w:rPr>
          <w:rFonts w:ascii="Courier New" w:eastAsia="Times New Roman" w:hAnsi="Courier New" w:cs="Courier New"/>
          <w:color w:val="000000"/>
          <w:kern w:val="0"/>
          <w:lang w:eastAsia="zh-CN"/>
          <w14:ligatures w14:val="none"/>
        </w:rPr>
        <w:t>snmp</w:t>
      </w:r>
      <w:proofErr w:type="spellEnd"/>
      <w:r w:rsidRPr="00322C35">
        <w:rPr>
          <w:rFonts w:ascii="Courier New" w:eastAsia="Times New Roman" w:hAnsi="Courier New" w:cs="Courier New"/>
          <w:color w:val="000000"/>
          <w:kern w:val="0"/>
          <w:lang w:eastAsia="zh-CN"/>
          <w14:ligatures w14:val="none"/>
        </w:rPr>
        <w:t>-server location</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no </w:t>
      </w:r>
      <w:proofErr w:type="spellStart"/>
      <w:r w:rsidRPr="00322C35">
        <w:rPr>
          <w:rFonts w:ascii="Courier New" w:eastAsia="Times New Roman" w:hAnsi="Courier New" w:cs="Courier New"/>
          <w:color w:val="000000"/>
          <w:kern w:val="0"/>
          <w:lang w:eastAsia="zh-CN"/>
          <w14:ligatures w14:val="none"/>
        </w:rPr>
        <w:t>snmp</w:t>
      </w:r>
      <w:proofErr w:type="spellEnd"/>
      <w:r w:rsidRPr="00322C35">
        <w:rPr>
          <w:rFonts w:ascii="Courier New" w:eastAsia="Times New Roman" w:hAnsi="Courier New" w:cs="Courier New"/>
          <w:color w:val="000000"/>
          <w:kern w:val="0"/>
          <w:lang w:eastAsia="zh-CN"/>
          <w14:ligatures w14:val="none"/>
        </w:rPr>
        <w:t>-server contact</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crypto </w:t>
      </w:r>
      <w:proofErr w:type="spellStart"/>
      <w:r w:rsidRPr="00322C35">
        <w:rPr>
          <w:rFonts w:ascii="Courier New" w:eastAsia="Times New Roman" w:hAnsi="Courier New" w:cs="Courier New"/>
          <w:color w:val="000000"/>
          <w:kern w:val="0"/>
          <w:lang w:eastAsia="zh-CN"/>
          <w14:ligatures w14:val="none"/>
        </w:rPr>
        <w:t>ipsec</w:t>
      </w:r>
      <w:proofErr w:type="spellEnd"/>
      <w:r w:rsidRPr="00322C35">
        <w:rPr>
          <w:rFonts w:ascii="Courier New" w:eastAsia="Times New Roman" w:hAnsi="Courier New" w:cs="Courier New"/>
          <w:color w:val="000000"/>
          <w:kern w:val="0"/>
          <w:lang w:eastAsia="zh-CN"/>
          <w14:ligatures w14:val="none"/>
        </w:rPr>
        <w:t xml:space="preserve"> security-association </w:t>
      </w:r>
      <w:proofErr w:type="spellStart"/>
      <w:r w:rsidRPr="00322C35">
        <w:rPr>
          <w:rFonts w:ascii="Courier New" w:eastAsia="Times New Roman" w:hAnsi="Courier New" w:cs="Courier New"/>
          <w:color w:val="000000"/>
          <w:kern w:val="0"/>
          <w:lang w:eastAsia="zh-CN"/>
          <w14:ligatures w14:val="none"/>
        </w:rPr>
        <w:t>pmtu</w:t>
      </w:r>
      <w:proofErr w:type="spellEnd"/>
      <w:r w:rsidRPr="00322C35">
        <w:rPr>
          <w:rFonts w:ascii="Courier New" w:eastAsia="Times New Roman" w:hAnsi="Courier New" w:cs="Courier New"/>
          <w:color w:val="000000"/>
          <w:kern w:val="0"/>
          <w:lang w:eastAsia="zh-CN"/>
          <w14:ligatures w14:val="none"/>
        </w:rPr>
        <w:t>-aging infinite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crypto ca </w:t>
      </w:r>
      <w:proofErr w:type="spellStart"/>
      <w:r w:rsidRPr="00322C35">
        <w:rPr>
          <w:rFonts w:ascii="Courier New" w:eastAsia="Times New Roman" w:hAnsi="Courier New" w:cs="Courier New"/>
          <w:color w:val="000000"/>
          <w:kern w:val="0"/>
          <w:lang w:eastAsia="zh-CN"/>
          <w14:ligatures w14:val="none"/>
        </w:rPr>
        <w:t>trustpoint</w:t>
      </w:r>
      <w:proofErr w:type="spellEnd"/>
      <w:r w:rsidRPr="00322C35">
        <w:rPr>
          <w:rFonts w:ascii="Courier New" w:eastAsia="Times New Roman" w:hAnsi="Courier New" w:cs="Courier New"/>
          <w:color w:val="000000"/>
          <w:kern w:val="0"/>
          <w:lang w:eastAsia="zh-CN"/>
          <w14:ligatures w14:val="none"/>
        </w:rPr>
        <w:t xml:space="preserve"> _</w:t>
      </w:r>
      <w:proofErr w:type="spellStart"/>
      <w:r w:rsidRPr="00322C35">
        <w:rPr>
          <w:rFonts w:ascii="Courier New" w:eastAsia="Times New Roman" w:hAnsi="Courier New" w:cs="Courier New"/>
          <w:color w:val="000000"/>
          <w:kern w:val="0"/>
          <w:lang w:eastAsia="zh-CN"/>
          <w14:ligatures w14:val="none"/>
        </w:rPr>
        <w:t>SmartCallHome_ServerCA</w:t>
      </w:r>
      <w:proofErr w:type="spellEnd"/>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no validation-usage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crl</w:t>
      </w:r>
      <w:proofErr w:type="spellEnd"/>
      <w:r w:rsidRPr="00322C35">
        <w:rPr>
          <w:rFonts w:ascii="Courier New" w:eastAsia="Times New Roman" w:hAnsi="Courier New" w:cs="Courier New"/>
          <w:color w:val="000000"/>
          <w:kern w:val="0"/>
          <w:lang w:eastAsia="zh-CN"/>
          <w14:ligatures w14:val="none"/>
        </w:rPr>
        <w:t xml:space="preserve"> configure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crypto ca </w:t>
      </w:r>
      <w:proofErr w:type="spellStart"/>
      <w:r w:rsidRPr="00322C35">
        <w:rPr>
          <w:rFonts w:ascii="Courier New" w:eastAsia="Times New Roman" w:hAnsi="Courier New" w:cs="Courier New"/>
          <w:color w:val="000000"/>
          <w:kern w:val="0"/>
          <w:lang w:eastAsia="zh-CN"/>
          <w14:ligatures w14:val="none"/>
        </w:rPr>
        <w:t>trustpoint</w:t>
      </w:r>
      <w:proofErr w:type="spellEnd"/>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Jeffs</w:t>
      </w:r>
      <w:proofErr w:type="spellEnd"/>
      <w:r w:rsidRPr="00322C35">
        <w:rPr>
          <w:rFonts w:ascii="Courier New" w:eastAsia="Times New Roman" w:hAnsi="Courier New" w:cs="Courier New"/>
          <w:color w:val="000000"/>
          <w:kern w:val="0"/>
          <w:lang w:eastAsia="zh-CN"/>
          <w14:ligatures w14:val="none"/>
        </w:rPr>
        <w:t>-</w:t>
      </w:r>
      <w:proofErr w:type="spellStart"/>
      <w:r w:rsidRPr="00322C35">
        <w:rPr>
          <w:rFonts w:ascii="Courier New" w:eastAsia="Times New Roman" w:hAnsi="Courier New" w:cs="Courier New"/>
          <w:color w:val="000000"/>
          <w:kern w:val="0"/>
          <w:lang w:eastAsia="zh-CN"/>
          <w14:ligatures w14:val="none"/>
        </w:rPr>
        <w:t>vpn</w:t>
      </w:r>
      <w:proofErr w:type="spellEnd"/>
      <w:r w:rsidRPr="00322C35">
        <w:rPr>
          <w:rFonts w:ascii="Courier New" w:eastAsia="Times New Roman" w:hAnsi="Courier New" w:cs="Courier New"/>
          <w:color w:val="000000"/>
          <w:kern w:val="0"/>
          <w:lang w:eastAsia="zh-CN"/>
          <w14:ligatures w14:val="none"/>
        </w:rPr>
        <w:t>-Cert</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enrollment self</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subject-name CN=</w:t>
      </w:r>
      <w:proofErr w:type="spellStart"/>
      <w:r w:rsidRPr="00322C35">
        <w:rPr>
          <w:rFonts w:ascii="Courier New" w:eastAsia="Times New Roman" w:hAnsi="Courier New" w:cs="Courier New"/>
          <w:color w:val="000000"/>
          <w:kern w:val="0"/>
          <w:lang w:eastAsia="zh-CN"/>
          <w14:ligatures w14:val="none"/>
        </w:rPr>
        <w:t>ciscoasa</w:t>
      </w:r>
      <w:proofErr w:type="spellEnd"/>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keypair CCNP_VPN_KEY</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crl</w:t>
      </w:r>
      <w:proofErr w:type="spellEnd"/>
      <w:r w:rsidRPr="00322C35">
        <w:rPr>
          <w:rFonts w:ascii="Courier New" w:eastAsia="Times New Roman" w:hAnsi="Courier New" w:cs="Courier New"/>
          <w:color w:val="000000"/>
          <w:kern w:val="0"/>
          <w:lang w:eastAsia="zh-CN"/>
          <w14:ligatures w14:val="none"/>
        </w:rPr>
        <w:t xml:space="preserve"> configure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telnet timeout 5</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no </w:t>
      </w:r>
      <w:proofErr w:type="spellStart"/>
      <w:r w:rsidRPr="00322C35">
        <w:rPr>
          <w:rFonts w:ascii="Courier New" w:eastAsia="Times New Roman" w:hAnsi="Courier New" w:cs="Courier New"/>
          <w:color w:val="000000"/>
          <w:kern w:val="0"/>
          <w:lang w:eastAsia="zh-CN"/>
          <w14:ligatures w14:val="none"/>
        </w:rPr>
        <w:t>ssh</w:t>
      </w:r>
      <w:proofErr w:type="spellEnd"/>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stricthostkeycheck</w:t>
      </w:r>
      <w:proofErr w:type="spellEnd"/>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spellStart"/>
      <w:r w:rsidRPr="00322C35">
        <w:rPr>
          <w:rFonts w:ascii="Courier New" w:eastAsia="Times New Roman" w:hAnsi="Courier New" w:cs="Courier New"/>
          <w:color w:val="000000"/>
          <w:kern w:val="0"/>
          <w:lang w:eastAsia="zh-CN"/>
          <w14:ligatures w14:val="none"/>
        </w:rPr>
        <w:t>ssh</w:t>
      </w:r>
      <w:proofErr w:type="spellEnd"/>
      <w:r w:rsidRPr="00322C35">
        <w:rPr>
          <w:rFonts w:ascii="Courier New" w:eastAsia="Times New Roman" w:hAnsi="Courier New" w:cs="Courier New"/>
          <w:color w:val="000000"/>
          <w:kern w:val="0"/>
          <w:lang w:eastAsia="zh-CN"/>
          <w14:ligatures w14:val="none"/>
        </w:rPr>
        <w:t xml:space="preserve"> timeout 5</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spellStart"/>
      <w:r w:rsidRPr="00322C35">
        <w:rPr>
          <w:rFonts w:ascii="Courier New" w:eastAsia="Times New Roman" w:hAnsi="Courier New" w:cs="Courier New"/>
          <w:color w:val="000000"/>
          <w:kern w:val="0"/>
          <w:lang w:eastAsia="zh-CN"/>
          <w14:ligatures w14:val="none"/>
        </w:rPr>
        <w:t>ssh</w:t>
      </w:r>
      <w:proofErr w:type="spellEnd"/>
      <w:r w:rsidRPr="00322C35">
        <w:rPr>
          <w:rFonts w:ascii="Courier New" w:eastAsia="Times New Roman" w:hAnsi="Courier New" w:cs="Courier New"/>
          <w:color w:val="000000"/>
          <w:kern w:val="0"/>
          <w:lang w:eastAsia="zh-CN"/>
          <w14:ligatures w14:val="none"/>
        </w:rPr>
        <w:t xml:space="preserve"> key-exchange group dh-group1-sha1</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console timeout 0</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spellStart"/>
      <w:r w:rsidRPr="00322C35">
        <w:rPr>
          <w:rFonts w:ascii="Courier New" w:eastAsia="Times New Roman" w:hAnsi="Courier New" w:cs="Courier New"/>
          <w:color w:val="000000"/>
          <w:kern w:val="0"/>
          <w:lang w:eastAsia="zh-CN"/>
          <w14:ligatures w14:val="none"/>
        </w:rPr>
        <w:t>dhcpd</w:t>
      </w:r>
      <w:proofErr w:type="spellEnd"/>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auto_config</w:t>
      </w:r>
      <w:proofErr w:type="spellEnd"/>
      <w:r w:rsidRPr="00322C35">
        <w:rPr>
          <w:rFonts w:ascii="Courier New" w:eastAsia="Times New Roman" w:hAnsi="Courier New" w:cs="Courier New"/>
          <w:color w:val="000000"/>
          <w:kern w:val="0"/>
          <w:lang w:eastAsia="zh-CN"/>
          <w14:ligatures w14:val="none"/>
        </w:rPr>
        <w:t xml:space="preserve"> outside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threat-detection basic-threat</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threat-detection statistics access-list</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no threat-detection statistics </w:t>
      </w:r>
      <w:proofErr w:type="spellStart"/>
      <w:r w:rsidRPr="00322C35">
        <w:rPr>
          <w:rFonts w:ascii="Courier New" w:eastAsia="Times New Roman" w:hAnsi="Courier New" w:cs="Courier New"/>
          <w:color w:val="000000"/>
          <w:kern w:val="0"/>
          <w:lang w:eastAsia="zh-CN"/>
          <w14:ligatures w14:val="none"/>
        </w:rPr>
        <w:t>tcp</w:t>
      </w:r>
      <w:proofErr w:type="spellEnd"/>
      <w:r w:rsidRPr="00322C35">
        <w:rPr>
          <w:rFonts w:ascii="Courier New" w:eastAsia="Times New Roman" w:hAnsi="Courier New" w:cs="Courier New"/>
          <w:color w:val="000000"/>
          <w:kern w:val="0"/>
          <w:lang w:eastAsia="zh-CN"/>
          <w14:ligatures w14:val="none"/>
        </w:rPr>
        <w:t>-intercept</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spellStart"/>
      <w:r w:rsidRPr="00322C35">
        <w:rPr>
          <w:rFonts w:ascii="Courier New" w:eastAsia="Times New Roman" w:hAnsi="Courier New" w:cs="Courier New"/>
          <w:color w:val="000000"/>
          <w:kern w:val="0"/>
          <w:lang w:eastAsia="zh-CN"/>
          <w14:ligatures w14:val="none"/>
        </w:rPr>
        <w:t>webvpn</w:t>
      </w:r>
      <w:proofErr w:type="spellEnd"/>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enable inside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enable outside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anyconnect</w:t>
      </w:r>
      <w:proofErr w:type="spellEnd"/>
      <w:r w:rsidRPr="00322C35">
        <w:rPr>
          <w:rFonts w:ascii="Courier New" w:eastAsia="Times New Roman" w:hAnsi="Courier New" w:cs="Courier New"/>
          <w:color w:val="000000"/>
          <w:kern w:val="0"/>
          <w:lang w:eastAsia="zh-CN"/>
          <w14:ligatures w14:val="none"/>
        </w:rPr>
        <w:t xml:space="preserve"> image disk0:/anyconnect-win-2.0.0343-k9.pkg 1</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t>
      </w:r>
      <w:proofErr w:type="spellStart"/>
      <w:proofErr w:type="gramStart"/>
      <w:r w:rsidRPr="00322C35">
        <w:rPr>
          <w:rFonts w:ascii="Courier New" w:eastAsia="Times New Roman" w:hAnsi="Courier New" w:cs="Courier New"/>
          <w:color w:val="000000"/>
          <w:kern w:val="0"/>
          <w:lang w:eastAsia="zh-CN"/>
          <w14:ligatures w14:val="none"/>
        </w:rPr>
        <w:t>anyconnect</w:t>
      </w:r>
      <w:proofErr w:type="spellEnd"/>
      <w:proofErr w:type="gramEnd"/>
      <w:r w:rsidRPr="00322C35">
        <w:rPr>
          <w:rFonts w:ascii="Courier New" w:eastAsia="Times New Roman" w:hAnsi="Courier New" w:cs="Courier New"/>
          <w:color w:val="000000"/>
          <w:kern w:val="0"/>
          <w:lang w:eastAsia="zh-CN"/>
          <w14:ligatures w14:val="none"/>
        </w:rPr>
        <w:t xml:space="preserve"> enable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t>
      </w:r>
      <w:proofErr w:type="gramStart"/>
      <w:r w:rsidRPr="00322C35">
        <w:rPr>
          <w:rFonts w:ascii="Courier New" w:eastAsia="Times New Roman" w:hAnsi="Courier New" w:cs="Courier New"/>
          <w:color w:val="000000"/>
          <w:kern w:val="0"/>
          <w:lang w:eastAsia="zh-CN"/>
          <w14:ligatures w14:val="none"/>
        </w:rPr>
        <w:t>tunnel-group-list</w:t>
      </w:r>
      <w:proofErr w:type="gramEnd"/>
      <w:r w:rsidRPr="00322C35">
        <w:rPr>
          <w:rFonts w:ascii="Courier New" w:eastAsia="Times New Roman" w:hAnsi="Courier New" w:cs="Courier New"/>
          <w:color w:val="000000"/>
          <w:kern w:val="0"/>
          <w:lang w:eastAsia="zh-CN"/>
          <w14:ligatures w14:val="none"/>
        </w:rPr>
        <w:t xml:space="preserve"> enable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group-policy </w:t>
      </w:r>
      <w:proofErr w:type="spellStart"/>
      <w:r w:rsidRPr="00322C35">
        <w:rPr>
          <w:rFonts w:ascii="Courier New" w:eastAsia="Times New Roman" w:hAnsi="Courier New" w:cs="Courier New"/>
          <w:color w:val="000000"/>
          <w:kern w:val="0"/>
          <w:lang w:eastAsia="zh-CN"/>
          <w14:ligatures w14:val="none"/>
        </w:rPr>
        <w:t>GroupPolicy_SSL_VPN</w:t>
      </w:r>
      <w:proofErr w:type="spellEnd"/>
      <w:r w:rsidRPr="00322C35">
        <w:rPr>
          <w:rFonts w:ascii="Courier New" w:eastAsia="Times New Roman" w:hAnsi="Courier New" w:cs="Courier New"/>
          <w:color w:val="000000"/>
          <w:kern w:val="0"/>
          <w:lang w:eastAsia="zh-CN"/>
          <w14:ligatures w14:val="none"/>
        </w:rPr>
        <w:t xml:space="preserve"> internal</w:t>
      </w:r>
      <w:bookmarkStart w:id="0" w:name="_GoBack"/>
      <w:bookmarkEnd w:id="0"/>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group-policy </w:t>
      </w:r>
      <w:proofErr w:type="spellStart"/>
      <w:r w:rsidRPr="00322C35">
        <w:rPr>
          <w:rFonts w:ascii="Courier New" w:eastAsia="Times New Roman" w:hAnsi="Courier New" w:cs="Courier New"/>
          <w:color w:val="000000"/>
          <w:kern w:val="0"/>
          <w:lang w:eastAsia="zh-CN"/>
          <w14:ligatures w14:val="none"/>
        </w:rPr>
        <w:t>GroupPolicy_SSL_VPN</w:t>
      </w:r>
      <w:proofErr w:type="spellEnd"/>
      <w:r w:rsidRPr="00322C35">
        <w:rPr>
          <w:rFonts w:ascii="Courier New" w:eastAsia="Times New Roman" w:hAnsi="Courier New" w:cs="Courier New"/>
          <w:color w:val="000000"/>
          <w:kern w:val="0"/>
          <w:lang w:eastAsia="zh-CN"/>
          <w14:ligatures w14:val="none"/>
        </w:rPr>
        <w:t xml:space="preserve"> attributes</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wins-server value 8.8.8.8</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dns</w:t>
      </w:r>
      <w:proofErr w:type="spellEnd"/>
      <w:r w:rsidRPr="00322C35">
        <w:rPr>
          <w:rFonts w:ascii="Courier New" w:eastAsia="Times New Roman" w:hAnsi="Courier New" w:cs="Courier New"/>
          <w:color w:val="000000"/>
          <w:kern w:val="0"/>
          <w:lang w:eastAsia="zh-CN"/>
          <w14:ligatures w14:val="none"/>
        </w:rPr>
        <w:t>-server value 8.8.8.8</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vpn</w:t>
      </w:r>
      <w:proofErr w:type="spellEnd"/>
      <w:r w:rsidRPr="00322C35">
        <w:rPr>
          <w:rFonts w:ascii="Courier New" w:eastAsia="Times New Roman" w:hAnsi="Courier New" w:cs="Courier New"/>
          <w:color w:val="000000"/>
          <w:kern w:val="0"/>
          <w:lang w:eastAsia="zh-CN"/>
          <w14:ligatures w14:val="none"/>
        </w:rPr>
        <w:t xml:space="preserve">-tunnel-protocol </w:t>
      </w:r>
      <w:proofErr w:type="spellStart"/>
      <w:r w:rsidRPr="00322C35">
        <w:rPr>
          <w:rFonts w:ascii="Courier New" w:eastAsia="Times New Roman" w:hAnsi="Courier New" w:cs="Courier New"/>
          <w:color w:val="000000"/>
          <w:kern w:val="0"/>
          <w:lang w:eastAsia="zh-CN"/>
          <w14:ligatures w14:val="none"/>
        </w:rPr>
        <w:t>ssl</w:t>
      </w:r>
      <w:proofErr w:type="spellEnd"/>
      <w:r w:rsidRPr="00322C35">
        <w:rPr>
          <w:rFonts w:ascii="Courier New" w:eastAsia="Times New Roman" w:hAnsi="Courier New" w:cs="Courier New"/>
          <w:color w:val="000000"/>
          <w:kern w:val="0"/>
          <w:lang w:eastAsia="zh-CN"/>
          <w14:ligatures w14:val="none"/>
        </w:rPr>
        <w:t>-client</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split-tunnel-network-list value VPNACL</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default-domain value cisco.com</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group-policy </w:t>
      </w:r>
      <w:proofErr w:type="spellStart"/>
      <w:r w:rsidRPr="00322C35">
        <w:rPr>
          <w:rFonts w:ascii="Courier New" w:eastAsia="Times New Roman" w:hAnsi="Courier New" w:cs="Courier New"/>
          <w:color w:val="000000"/>
          <w:kern w:val="0"/>
          <w:lang w:eastAsia="zh-CN"/>
          <w14:ligatures w14:val="none"/>
        </w:rPr>
        <w:t>GroupPolicy_Jeffrey</w:t>
      </w:r>
      <w:proofErr w:type="spellEnd"/>
      <w:r w:rsidRPr="00322C35">
        <w:rPr>
          <w:rFonts w:ascii="Courier New" w:eastAsia="Times New Roman" w:hAnsi="Courier New" w:cs="Courier New"/>
          <w:color w:val="000000"/>
          <w:kern w:val="0"/>
          <w:lang w:eastAsia="zh-CN"/>
          <w14:ligatures w14:val="none"/>
        </w:rPr>
        <w:t>-VPN internal</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group-policy </w:t>
      </w:r>
      <w:proofErr w:type="spellStart"/>
      <w:r w:rsidRPr="00322C35">
        <w:rPr>
          <w:rFonts w:ascii="Courier New" w:eastAsia="Times New Roman" w:hAnsi="Courier New" w:cs="Courier New"/>
          <w:color w:val="000000"/>
          <w:kern w:val="0"/>
          <w:lang w:eastAsia="zh-CN"/>
          <w14:ligatures w14:val="none"/>
        </w:rPr>
        <w:t>GroupPolicy_Jeffrey</w:t>
      </w:r>
      <w:proofErr w:type="spellEnd"/>
      <w:r w:rsidRPr="00322C35">
        <w:rPr>
          <w:rFonts w:ascii="Courier New" w:eastAsia="Times New Roman" w:hAnsi="Courier New" w:cs="Courier New"/>
          <w:color w:val="000000"/>
          <w:kern w:val="0"/>
          <w:lang w:eastAsia="zh-CN"/>
          <w14:ligatures w14:val="none"/>
        </w:rPr>
        <w:t>-VPN attributes</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wins-server value 8.8.8.8</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dns</w:t>
      </w:r>
      <w:proofErr w:type="spellEnd"/>
      <w:r w:rsidRPr="00322C35">
        <w:rPr>
          <w:rFonts w:ascii="Courier New" w:eastAsia="Times New Roman" w:hAnsi="Courier New" w:cs="Courier New"/>
          <w:color w:val="000000"/>
          <w:kern w:val="0"/>
          <w:lang w:eastAsia="zh-CN"/>
          <w14:ligatures w14:val="none"/>
        </w:rPr>
        <w:t>-server value 8.8.8.8</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vpn</w:t>
      </w:r>
      <w:proofErr w:type="spellEnd"/>
      <w:r w:rsidRPr="00322C35">
        <w:rPr>
          <w:rFonts w:ascii="Courier New" w:eastAsia="Times New Roman" w:hAnsi="Courier New" w:cs="Courier New"/>
          <w:color w:val="000000"/>
          <w:kern w:val="0"/>
          <w:lang w:eastAsia="zh-CN"/>
          <w14:ligatures w14:val="none"/>
        </w:rPr>
        <w:t xml:space="preserve">-tunnel-protocol </w:t>
      </w:r>
      <w:proofErr w:type="spellStart"/>
      <w:r w:rsidRPr="00322C35">
        <w:rPr>
          <w:rFonts w:ascii="Courier New" w:eastAsia="Times New Roman" w:hAnsi="Courier New" w:cs="Courier New"/>
          <w:color w:val="000000"/>
          <w:kern w:val="0"/>
          <w:lang w:eastAsia="zh-CN"/>
          <w14:ligatures w14:val="none"/>
        </w:rPr>
        <w:t>ssl</w:t>
      </w:r>
      <w:proofErr w:type="spellEnd"/>
      <w:r w:rsidRPr="00322C35">
        <w:rPr>
          <w:rFonts w:ascii="Courier New" w:eastAsia="Times New Roman" w:hAnsi="Courier New" w:cs="Courier New"/>
          <w:color w:val="000000"/>
          <w:kern w:val="0"/>
          <w:lang w:eastAsia="zh-CN"/>
          <w14:ligatures w14:val="none"/>
        </w:rPr>
        <w:t>-client</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default-domain value Cisco.com</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proofErr w:type="gramStart"/>
      <w:r w:rsidRPr="00322C35">
        <w:rPr>
          <w:rFonts w:ascii="Courier New" w:eastAsia="Times New Roman" w:hAnsi="Courier New" w:cs="Courier New"/>
          <w:color w:val="000000"/>
          <w:kern w:val="0"/>
          <w:lang w:eastAsia="zh-CN"/>
          <w14:ligatures w14:val="none"/>
        </w:rPr>
        <w:t>username</w:t>
      </w:r>
      <w:proofErr w:type="gramEnd"/>
      <w:r w:rsidRPr="00322C35">
        <w:rPr>
          <w:rFonts w:ascii="Courier New" w:eastAsia="Times New Roman" w:hAnsi="Courier New" w:cs="Courier New"/>
          <w:color w:val="000000"/>
          <w:kern w:val="0"/>
          <w:lang w:eastAsia="zh-CN"/>
          <w14:ligatures w14:val="none"/>
        </w:rPr>
        <w:t xml:space="preserve"> </w:t>
      </w:r>
      <w:proofErr w:type="spellStart"/>
      <w:r w:rsidRPr="00322C35">
        <w:rPr>
          <w:rFonts w:ascii="Courier New" w:eastAsia="Times New Roman" w:hAnsi="Courier New" w:cs="Courier New"/>
          <w:color w:val="000000"/>
          <w:kern w:val="0"/>
          <w:lang w:eastAsia="zh-CN"/>
          <w14:ligatures w14:val="none"/>
        </w:rPr>
        <w:t>jeffrey</w:t>
      </w:r>
      <w:proofErr w:type="spellEnd"/>
      <w:r w:rsidRPr="00322C35">
        <w:rPr>
          <w:rFonts w:ascii="Courier New" w:eastAsia="Times New Roman" w:hAnsi="Courier New" w:cs="Courier New"/>
          <w:color w:val="000000"/>
          <w:kern w:val="0"/>
          <w:lang w:eastAsia="zh-CN"/>
          <w14:ligatures w14:val="none"/>
        </w:rPr>
        <w:t xml:space="preserve"> password F.se0xFQ7j.paL/Y encrypted</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tunnel-group SSL_VPN type remote-access</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tunnel-group SSL_VPN general-attributes</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address-pool </w:t>
      </w:r>
      <w:proofErr w:type="spellStart"/>
      <w:r w:rsidRPr="00322C35">
        <w:rPr>
          <w:rFonts w:ascii="Courier New" w:eastAsia="Times New Roman" w:hAnsi="Courier New" w:cs="Courier New"/>
          <w:color w:val="000000"/>
          <w:kern w:val="0"/>
          <w:lang w:eastAsia="zh-CN"/>
          <w14:ligatures w14:val="none"/>
        </w:rPr>
        <w:t>VPN_Pool</w:t>
      </w:r>
      <w:proofErr w:type="spellEnd"/>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address-pool </w:t>
      </w:r>
      <w:proofErr w:type="spellStart"/>
      <w:r w:rsidRPr="00322C35">
        <w:rPr>
          <w:rFonts w:ascii="Courier New" w:eastAsia="Times New Roman" w:hAnsi="Courier New" w:cs="Courier New"/>
          <w:color w:val="000000"/>
          <w:kern w:val="0"/>
          <w:lang w:eastAsia="zh-CN"/>
          <w14:ligatures w14:val="none"/>
        </w:rPr>
        <w:t>Net_Range</w:t>
      </w:r>
      <w:proofErr w:type="spellEnd"/>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lastRenderedPageBreak/>
        <w:t xml:space="preserve"> default-group-policy </w:t>
      </w:r>
      <w:proofErr w:type="spellStart"/>
      <w:r w:rsidRPr="00322C35">
        <w:rPr>
          <w:rFonts w:ascii="Courier New" w:eastAsia="Times New Roman" w:hAnsi="Courier New" w:cs="Courier New"/>
          <w:color w:val="000000"/>
          <w:kern w:val="0"/>
          <w:lang w:eastAsia="zh-CN"/>
          <w14:ligatures w14:val="none"/>
        </w:rPr>
        <w:t>GroupPolicy_SSL_VPN</w:t>
      </w:r>
      <w:proofErr w:type="spellEnd"/>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tunnel-group SSL_VPN </w:t>
      </w:r>
      <w:proofErr w:type="spellStart"/>
      <w:r w:rsidRPr="00322C35">
        <w:rPr>
          <w:rFonts w:ascii="Courier New" w:eastAsia="Times New Roman" w:hAnsi="Courier New" w:cs="Courier New"/>
          <w:color w:val="000000"/>
          <w:kern w:val="0"/>
          <w:lang w:eastAsia="zh-CN"/>
          <w14:ligatures w14:val="none"/>
        </w:rPr>
        <w:t>webvpn</w:t>
      </w:r>
      <w:proofErr w:type="spellEnd"/>
      <w:r w:rsidRPr="00322C35">
        <w:rPr>
          <w:rFonts w:ascii="Courier New" w:eastAsia="Times New Roman" w:hAnsi="Courier New" w:cs="Courier New"/>
          <w:color w:val="000000"/>
          <w:kern w:val="0"/>
          <w:lang w:eastAsia="zh-CN"/>
          <w14:ligatures w14:val="none"/>
        </w:rPr>
        <w:t>-attributes</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group-alias SSL_VPN enable</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tunnel-group Jeffrey-VPN type remote-access</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tunnel-group Jeffrey-VPN general-attributes</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address-pool </w:t>
      </w:r>
      <w:proofErr w:type="spellStart"/>
      <w:r w:rsidRPr="00322C35">
        <w:rPr>
          <w:rFonts w:ascii="Courier New" w:eastAsia="Times New Roman" w:hAnsi="Courier New" w:cs="Courier New"/>
          <w:color w:val="000000"/>
          <w:kern w:val="0"/>
          <w:lang w:eastAsia="zh-CN"/>
          <w14:ligatures w14:val="none"/>
        </w:rPr>
        <w:t>VPN_Pool</w:t>
      </w:r>
      <w:proofErr w:type="spellEnd"/>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default-group-policy </w:t>
      </w:r>
      <w:proofErr w:type="spellStart"/>
      <w:r w:rsidRPr="00322C35">
        <w:rPr>
          <w:rFonts w:ascii="Courier New" w:eastAsia="Times New Roman" w:hAnsi="Courier New" w:cs="Courier New"/>
          <w:color w:val="000000"/>
          <w:kern w:val="0"/>
          <w:lang w:eastAsia="zh-CN"/>
          <w14:ligatures w14:val="none"/>
        </w:rPr>
        <w:t>GroupPolicy_Jeffrey</w:t>
      </w:r>
      <w:proofErr w:type="spellEnd"/>
      <w:r w:rsidRPr="00322C35">
        <w:rPr>
          <w:rFonts w:ascii="Courier New" w:eastAsia="Times New Roman" w:hAnsi="Courier New" w:cs="Courier New"/>
          <w:color w:val="000000"/>
          <w:kern w:val="0"/>
          <w:lang w:eastAsia="zh-CN"/>
          <w14:ligatures w14:val="none"/>
        </w:rPr>
        <w:t>-VPN</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tunnel-group Jeffrey-VPN </w:t>
      </w:r>
      <w:proofErr w:type="spellStart"/>
      <w:r w:rsidRPr="00322C35">
        <w:rPr>
          <w:rFonts w:ascii="Courier New" w:eastAsia="Times New Roman" w:hAnsi="Courier New" w:cs="Courier New"/>
          <w:color w:val="000000"/>
          <w:kern w:val="0"/>
          <w:lang w:eastAsia="zh-CN"/>
          <w14:ligatures w14:val="none"/>
        </w:rPr>
        <w:t>webvpn</w:t>
      </w:r>
      <w:proofErr w:type="spellEnd"/>
      <w:r w:rsidRPr="00322C35">
        <w:rPr>
          <w:rFonts w:ascii="Courier New" w:eastAsia="Times New Roman" w:hAnsi="Courier New" w:cs="Courier New"/>
          <w:color w:val="000000"/>
          <w:kern w:val="0"/>
          <w:lang w:eastAsia="zh-CN"/>
          <w14:ligatures w14:val="none"/>
        </w:rPr>
        <w:t>-attributes</w:t>
      </w:r>
    </w:p>
    <w:p w:rsidR="00322C35" w:rsidRPr="00322C35" w:rsidRDefault="00322C35" w:rsidP="00322C35">
      <w:pPr>
        <w:spacing w:before="0"/>
        <w:ind w:left="0" w:right="0"/>
        <w:rPr>
          <w:rFonts w:ascii="Courier New" w:eastAsia="Times New Roman" w:hAnsi="Courier New" w:cs="Courier New"/>
          <w:kern w:val="0"/>
          <w:sz w:val="24"/>
          <w:szCs w:val="24"/>
          <w:lang w:eastAsia="zh-CN"/>
          <w14:ligatures w14:val="none"/>
        </w:rPr>
      </w:pPr>
      <w:r w:rsidRPr="00322C35">
        <w:rPr>
          <w:rFonts w:ascii="Courier New" w:eastAsia="Times New Roman" w:hAnsi="Courier New" w:cs="Courier New"/>
          <w:color w:val="000000"/>
          <w:kern w:val="0"/>
          <w:lang w:eastAsia="zh-CN"/>
          <w14:ligatures w14:val="none"/>
        </w:rPr>
        <w:t xml:space="preserve"> group-alias Jeffrey-VPN enable</w:t>
      </w:r>
    </w:p>
    <w:p w:rsidR="00316CEA" w:rsidRPr="00322C35" w:rsidRDefault="00316CEA" w:rsidP="00316CEA">
      <w:pPr>
        <w:ind w:left="0"/>
        <w:rPr>
          <w:rFonts w:ascii="Courier New" w:hAnsi="Courier New" w:cs="Courier New"/>
          <w:sz w:val="24"/>
        </w:rPr>
      </w:pPr>
    </w:p>
    <w:p w:rsidR="00316CEA" w:rsidRDefault="00322C35" w:rsidP="00322C35">
      <w:pPr>
        <w:tabs>
          <w:tab w:val="left" w:pos="3720"/>
        </w:tabs>
        <w:ind w:left="0"/>
        <w:rPr>
          <w:rFonts w:ascii="Courier New" w:hAnsi="Courier New" w:cs="Courier New"/>
          <w:sz w:val="24"/>
        </w:rPr>
      </w:pPr>
      <w:r>
        <w:rPr>
          <w:rFonts w:ascii="Courier New" w:hAnsi="Courier New" w:cs="Courier New"/>
          <w:sz w:val="24"/>
        </w:rPr>
        <w:tab/>
      </w: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Default="00322C35" w:rsidP="00322C35">
      <w:pPr>
        <w:tabs>
          <w:tab w:val="left" w:pos="3720"/>
        </w:tabs>
        <w:ind w:left="0"/>
        <w:rPr>
          <w:rFonts w:ascii="Courier New" w:hAnsi="Courier New" w:cs="Courier New"/>
          <w:sz w:val="24"/>
        </w:rPr>
      </w:pPr>
    </w:p>
    <w:p w:rsidR="00322C35" w:rsidRPr="00322C35" w:rsidRDefault="00322C35" w:rsidP="00322C35">
      <w:pPr>
        <w:tabs>
          <w:tab w:val="left" w:pos="3720"/>
        </w:tabs>
        <w:ind w:left="0"/>
        <w:rPr>
          <w:rFonts w:ascii="Courier New" w:hAnsi="Courier New" w:cs="Courier New"/>
          <w:sz w:val="24"/>
        </w:rPr>
      </w:pPr>
    </w:p>
    <w:p w:rsidR="00316CEA" w:rsidRPr="00322C35"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Pr="00316CEA" w:rsidRDefault="00316CEA" w:rsidP="00316CEA">
      <w:pPr>
        <w:ind w:left="0"/>
        <w:rPr>
          <w:rFonts w:asciiTheme="majorHAnsi" w:hAnsiTheme="majorHAnsi" w:cstheme="majorHAnsi"/>
          <w:sz w:val="32"/>
        </w:rPr>
      </w:pPr>
      <w:r w:rsidRPr="00316CEA">
        <w:rPr>
          <w:rFonts w:asciiTheme="majorHAnsi" w:hAnsiTheme="majorHAnsi" w:cstheme="majorHAnsi"/>
          <w:sz w:val="32"/>
        </w:rPr>
        <w:t>Router Configurations:</w:t>
      </w:r>
    </w:p>
    <w:p w:rsidR="00316CEA" w:rsidRDefault="00316CEA" w:rsidP="00316CEA">
      <w:pPr>
        <w:ind w:left="0"/>
        <w:rPr>
          <w:rFonts w:asciiTheme="majorHAnsi" w:hAnsiTheme="majorHAnsi" w:cstheme="majorHAnsi"/>
          <w:sz w:val="24"/>
        </w:rPr>
      </w:pPr>
    </w:p>
    <w:p w:rsidR="00316CEA" w:rsidRDefault="00316CEA" w:rsidP="00316CEA">
      <w:pPr>
        <w:ind w:left="0"/>
        <w:rPr>
          <w:rFonts w:asciiTheme="majorHAnsi" w:hAnsiTheme="majorHAnsi" w:cstheme="majorHAnsi"/>
          <w:sz w:val="24"/>
        </w:rPr>
      </w:pPr>
      <w:r>
        <w:rPr>
          <w:rFonts w:asciiTheme="majorHAnsi" w:hAnsiTheme="majorHAnsi" w:cstheme="majorHAnsi"/>
          <w:sz w:val="24"/>
        </w:rPr>
        <w:t>Basic router Configurations such as ip address:</w:t>
      </w:r>
    </w:p>
    <w:p w:rsidR="00316CEA" w:rsidRDefault="00316CEA" w:rsidP="00316CEA">
      <w:pPr>
        <w:ind w:left="0"/>
        <w:rPr>
          <w:rFonts w:asciiTheme="majorHAnsi" w:hAnsiTheme="majorHAnsi" w:cstheme="majorHAnsi"/>
          <w:sz w:val="24"/>
        </w:rPr>
      </w:pPr>
      <w:r>
        <w:rPr>
          <w:rFonts w:asciiTheme="majorHAnsi" w:hAnsiTheme="majorHAnsi" w:cstheme="majorHAnsi"/>
          <w:sz w:val="24"/>
        </w:rPr>
        <w:t>&lt;Omitted for it is redundant&gt;</w:t>
      </w: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r>
        <w:rPr>
          <w:rFonts w:asciiTheme="majorHAnsi" w:hAnsiTheme="majorHAnsi" w:cstheme="majorHAnsi"/>
          <w:sz w:val="24"/>
        </w:rPr>
        <w:t>Screen Shots:</w:t>
      </w:r>
    </w:p>
    <w:p w:rsidR="004F4FCF" w:rsidRDefault="004F4FCF" w:rsidP="00316CEA">
      <w:pPr>
        <w:ind w:left="0"/>
        <w:rPr>
          <w:rFonts w:asciiTheme="majorHAnsi" w:hAnsiTheme="majorHAnsi" w:cstheme="majorHAnsi"/>
          <w:sz w:val="24"/>
        </w:rPr>
      </w:pPr>
      <w:r w:rsidRPr="004F4FCF">
        <w:rPr>
          <w:rFonts w:asciiTheme="majorHAnsi" w:hAnsiTheme="majorHAnsi" w:cstheme="majorHAnsi"/>
          <w:noProof/>
          <w:sz w:val="24"/>
          <w:lang w:eastAsia="en-US"/>
        </w:rPr>
        <w:drawing>
          <wp:inline distT="0" distB="0" distL="0" distR="0">
            <wp:extent cx="4000500" cy="1704975"/>
            <wp:effectExtent l="0" t="0" r="0" b="9525"/>
            <wp:docPr id="5" name="Picture 5" descr="H:\Remote Access VPN\Anyconnect 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emote Access VPN\Anyconnect Val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1704975"/>
                    </a:xfrm>
                    <a:prstGeom prst="rect">
                      <a:avLst/>
                    </a:prstGeom>
                    <a:noFill/>
                    <a:ln>
                      <a:noFill/>
                    </a:ln>
                  </pic:spPr>
                </pic:pic>
              </a:graphicData>
            </a:graphic>
          </wp:inline>
        </w:drawing>
      </w:r>
    </w:p>
    <w:p w:rsidR="004F4FCF" w:rsidRDefault="004F4FCF" w:rsidP="00316CEA">
      <w:pPr>
        <w:ind w:left="0"/>
        <w:rPr>
          <w:rFonts w:asciiTheme="majorHAnsi" w:hAnsiTheme="majorHAnsi" w:cstheme="majorHAnsi"/>
          <w:sz w:val="24"/>
        </w:rPr>
      </w:pPr>
      <w:r>
        <w:rPr>
          <w:rFonts w:asciiTheme="majorHAnsi" w:hAnsiTheme="majorHAnsi" w:cstheme="majorHAnsi"/>
          <w:sz w:val="24"/>
        </w:rPr>
        <w:t>This is the AnyConnect Client working and connected to my ASA’s external IP Address</w:t>
      </w: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r w:rsidRPr="004F4FCF">
        <w:rPr>
          <w:rFonts w:asciiTheme="majorHAnsi" w:hAnsiTheme="majorHAnsi" w:cstheme="majorHAnsi"/>
          <w:noProof/>
          <w:sz w:val="24"/>
          <w:lang w:eastAsia="en-US"/>
        </w:rPr>
        <w:drawing>
          <wp:inline distT="0" distB="0" distL="0" distR="0">
            <wp:extent cx="3771900" cy="3419475"/>
            <wp:effectExtent l="0" t="0" r="0" b="9525"/>
            <wp:docPr id="6" name="Picture 6" descr="H:\Remote Access VPN\Encrypted 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emote Access VPN\Encrypted Pack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3419475"/>
                    </a:xfrm>
                    <a:prstGeom prst="rect">
                      <a:avLst/>
                    </a:prstGeom>
                    <a:noFill/>
                    <a:ln>
                      <a:noFill/>
                    </a:ln>
                  </pic:spPr>
                </pic:pic>
              </a:graphicData>
            </a:graphic>
          </wp:inline>
        </w:drawing>
      </w:r>
    </w:p>
    <w:p w:rsidR="004F4FCF" w:rsidRDefault="004F4FCF" w:rsidP="00316CEA">
      <w:pPr>
        <w:ind w:left="0"/>
        <w:rPr>
          <w:rFonts w:asciiTheme="majorHAnsi" w:hAnsiTheme="majorHAnsi" w:cstheme="majorHAnsi"/>
          <w:sz w:val="24"/>
        </w:rPr>
      </w:pPr>
      <w:r>
        <w:rPr>
          <w:rFonts w:asciiTheme="majorHAnsi" w:hAnsiTheme="majorHAnsi" w:cstheme="majorHAnsi"/>
          <w:sz w:val="24"/>
        </w:rPr>
        <w:t>This is the Monitoring on the Cisco ASA where it tells us how many packets have been encapsulated or encrypted and decrypted.</w:t>
      </w:r>
    </w:p>
    <w:p w:rsidR="004F4FCF" w:rsidRDefault="004F4FCF" w:rsidP="00316CEA">
      <w:pPr>
        <w:ind w:left="0"/>
        <w:rPr>
          <w:rFonts w:asciiTheme="majorHAnsi" w:hAnsiTheme="majorHAnsi" w:cstheme="majorHAnsi"/>
          <w:sz w:val="24"/>
        </w:rPr>
      </w:pPr>
    </w:p>
    <w:p w:rsidR="00316CEA" w:rsidRDefault="004F4FCF" w:rsidP="00316CEA">
      <w:pPr>
        <w:ind w:left="0"/>
        <w:rPr>
          <w:rFonts w:asciiTheme="majorHAnsi" w:hAnsiTheme="majorHAnsi" w:cstheme="majorHAnsi"/>
          <w:sz w:val="24"/>
        </w:rPr>
      </w:pPr>
      <w:r w:rsidRPr="004F4FCF">
        <w:rPr>
          <w:rFonts w:asciiTheme="majorHAnsi" w:hAnsiTheme="majorHAnsi" w:cstheme="majorHAnsi"/>
          <w:noProof/>
          <w:sz w:val="24"/>
          <w:lang w:eastAsia="en-US"/>
        </w:rPr>
        <w:drawing>
          <wp:inline distT="0" distB="0" distL="0" distR="0">
            <wp:extent cx="5943600" cy="534425"/>
            <wp:effectExtent l="0" t="0" r="0" b="0"/>
            <wp:docPr id="10" name="Picture 10" descr="H:\Remote Access VPN\SSL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Remote Access VPN\SSL 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4425"/>
                    </a:xfrm>
                    <a:prstGeom prst="rect">
                      <a:avLst/>
                    </a:prstGeom>
                    <a:noFill/>
                    <a:ln>
                      <a:noFill/>
                    </a:ln>
                  </pic:spPr>
                </pic:pic>
              </a:graphicData>
            </a:graphic>
          </wp:inline>
        </w:drawing>
      </w:r>
    </w:p>
    <w:p w:rsidR="00316CEA" w:rsidRDefault="00316CEA" w:rsidP="00316CEA">
      <w:pPr>
        <w:ind w:left="0"/>
        <w:rPr>
          <w:rFonts w:asciiTheme="majorHAnsi" w:hAnsiTheme="majorHAnsi" w:cstheme="majorHAnsi"/>
          <w:sz w:val="24"/>
        </w:rPr>
      </w:pPr>
    </w:p>
    <w:p w:rsidR="00316CEA" w:rsidRDefault="004F4FCF" w:rsidP="00316CEA">
      <w:pPr>
        <w:ind w:left="0"/>
        <w:rPr>
          <w:rFonts w:asciiTheme="majorHAnsi" w:hAnsiTheme="majorHAnsi" w:cstheme="majorHAnsi"/>
          <w:sz w:val="24"/>
        </w:rPr>
      </w:pPr>
      <w:r>
        <w:rPr>
          <w:rFonts w:asciiTheme="majorHAnsi" w:hAnsiTheme="majorHAnsi" w:cstheme="majorHAnsi"/>
          <w:sz w:val="24"/>
        </w:rPr>
        <w:t>This is the SSL client that I made on the ASA with the Wizard.</w:t>
      </w:r>
    </w:p>
    <w:p w:rsidR="00342BB1" w:rsidRDefault="00342BB1" w:rsidP="00316CEA">
      <w:pPr>
        <w:ind w:left="0"/>
        <w:rPr>
          <w:rFonts w:asciiTheme="majorHAnsi" w:hAnsiTheme="majorHAnsi" w:cstheme="majorHAnsi"/>
          <w:sz w:val="24"/>
        </w:rPr>
      </w:pPr>
    </w:p>
    <w:p w:rsidR="00316CEA" w:rsidRPr="00CD342D" w:rsidRDefault="00316CEA" w:rsidP="00316CEA">
      <w:pPr>
        <w:ind w:left="0"/>
        <w:rPr>
          <w:rFonts w:asciiTheme="majorHAnsi" w:hAnsiTheme="majorHAnsi" w:cstheme="majorHAnsi"/>
          <w:sz w:val="32"/>
        </w:rPr>
      </w:pPr>
      <w:r w:rsidRPr="00CD342D">
        <w:rPr>
          <w:rFonts w:asciiTheme="majorHAnsi" w:hAnsiTheme="majorHAnsi" w:cstheme="majorHAnsi"/>
          <w:sz w:val="32"/>
        </w:rPr>
        <w:t>Problems:</w:t>
      </w:r>
    </w:p>
    <w:p w:rsidR="00316CEA" w:rsidRDefault="00316CEA" w:rsidP="00316CEA">
      <w:pPr>
        <w:ind w:left="0"/>
        <w:rPr>
          <w:rFonts w:asciiTheme="majorHAnsi" w:hAnsiTheme="majorHAnsi" w:cstheme="majorHAnsi"/>
          <w:sz w:val="32"/>
        </w:rPr>
      </w:pPr>
    </w:p>
    <w:p w:rsidR="00D20F74" w:rsidRPr="00D20F74" w:rsidRDefault="00D20F74" w:rsidP="00316CEA">
      <w:pPr>
        <w:ind w:left="0"/>
        <w:rPr>
          <w:rFonts w:asciiTheme="majorHAnsi" w:hAnsiTheme="majorHAnsi" w:cstheme="majorHAnsi"/>
          <w:sz w:val="28"/>
        </w:rPr>
      </w:pPr>
      <w:r>
        <w:rPr>
          <w:rFonts w:asciiTheme="majorHAnsi" w:hAnsiTheme="majorHAnsi" w:cstheme="majorHAnsi"/>
          <w:sz w:val="28"/>
        </w:rPr>
        <w:t>No problems this time around except for the fact that we couldn’t find the button for shared secret and found out that it is just leaving the certificates blank. There were no up to date guides online for use to use but everything was the same with setting it up.</w:t>
      </w:r>
      <w:r w:rsidR="006D60A4">
        <w:rPr>
          <w:rFonts w:asciiTheme="majorHAnsi" w:hAnsiTheme="majorHAnsi" w:cstheme="majorHAnsi"/>
          <w:sz w:val="28"/>
        </w:rPr>
        <w:t xml:space="preserve"> Also, for some reason, Jaxon’s computer couldn’t RDP out, but I could RDP in. And everything was checked to allow it.</w:t>
      </w:r>
    </w:p>
    <w:p w:rsidR="00316CEA" w:rsidRDefault="006D60A4" w:rsidP="00316CEA">
      <w:pPr>
        <w:ind w:left="0"/>
        <w:rPr>
          <w:rFonts w:asciiTheme="majorHAnsi" w:hAnsiTheme="majorHAnsi" w:cstheme="majorHAnsi"/>
          <w:sz w:val="32"/>
        </w:rPr>
      </w:pPr>
      <w:r>
        <w:rPr>
          <w:rFonts w:asciiTheme="majorHAnsi" w:hAnsiTheme="majorHAnsi" w:cstheme="majorHAnsi"/>
          <w:sz w:val="32"/>
        </w:rPr>
        <w:t>Conclusion:</w:t>
      </w:r>
    </w:p>
    <w:p w:rsidR="006D60A4" w:rsidRPr="006D60A4" w:rsidRDefault="006D60A4" w:rsidP="00316CEA">
      <w:pPr>
        <w:ind w:left="0"/>
        <w:rPr>
          <w:rFonts w:asciiTheme="majorHAnsi" w:hAnsiTheme="majorHAnsi" w:cstheme="majorHAnsi"/>
          <w:sz w:val="32"/>
        </w:rPr>
      </w:pPr>
    </w:p>
    <w:p w:rsidR="00316CEA" w:rsidRPr="00CD342D" w:rsidRDefault="00D20F74" w:rsidP="00316CEA">
      <w:pPr>
        <w:ind w:left="0"/>
        <w:rPr>
          <w:rFonts w:asciiTheme="majorHAnsi" w:hAnsiTheme="majorHAnsi" w:cstheme="majorHAnsi"/>
          <w:sz w:val="28"/>
        </w:rPr>
      </w:pPr>
      <w:r>
        <w:rPr>
          <w:rFonts w:asciiTheme="majorHAnsi" w:hAnsiTheme="majorHAnsi" w:cstheme="majorHAnsi"/>
          <w:sz w:val="28"/>
        </w:rPr>
        <w:t xml:space="preserve">Not feeling that it was any different from </w:t>
      </w:r>
      <w:r w:rsidR="006D60A4">
        <w:rPr>
          <w:rFonts w:asciiTheme="majorHAnsi" w:hAnsiTheme="majorHAnsi" w:cstheme="majorHAnsi"/>
          <w:sz w:val="28"/>
        </w:rPr>
        <w:t xml:space="preserve">Certificate VPN. Only the set-up wizard was a bit different. </w:t>
      </w:r>
    </w:p>
    <w:sectPr w:rsidR="00316CEA" w:rsidRPr="00CD342D">
      <w:headerReference w:type="default" r:id="rId12"/>
      <w:footerReference w:type="default" r:id="rId13"/>
      <w:headerReference w:type="first" r:id="rId14"/>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223" w:rsidRDefault="005D6223">
      <w:r>
        <w:separator/>
      </w:r>
    </w:p>
    <w:p w:rsidR="005D6223" w:rsidRDefault="005D6223"/>
  </w:endnote>
  <w:endnote w:type="continuationSeparator" w:id="0">
    <w:p w:rsidR="005D6223" w:rsidRDefault="005D6223">
      <w:r>
        <w:continuationSeparator/>
      </w:r>
    </w:p>
    <w:p w:rsidR="005D6223" w:rsidRDefault="005D62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D20F74" w:rsidTr="005A54FA">
      <w:tc>
        <w:tcPr>
          <w:tcW w:w="750" w:type="pct"/>
        </w:tcPr>
        <w:p w:rsidR="00D20F74" w:rsidRDefault="00247392" w:rsidP="00547E56">
          <w:pPr>
            <w:pStyle w:val="Footer"/>
          </w:pPr>
          <w:sdt>
            <w:sdtPr>
              <w:alias w:val="Date:"/>
              <w:tag w:val="Date:"/>
              <w:id w:val="-581765881"/>
              <w:placeholder>
                <w:docPart w:val="8281439217884A64A5D312288F220F90"/>
              </w:placeholder>
              <w:dataBinding w:prefixMappings="xmlns:ns0='http://schemas.microsoft.com/office/2006/coverPageProps' " w:xpath="/ns0:CoverPageProperties[1]/ns0:CompanyFax[1]" w:storeItemID="{55AF091B-3C7A-41E3-B477-F2FDAA23CFDA}"/>
              <w15:appearance w15:val="hidden"/>
              <w:text/>
            </w:sdtPr>
            <w:sdtEndPr/>
            <w:sdtContent>
              <w:r w:rsidR="00D20F74">
                <w:t>1/28/19</w:t>
              </w:r>
            </w:sdtContent>
          </w:sdt>
        </w:p>
      </w:tc>
      <w:tc>
        <w:tcPr>
          <w:tcW w:w="3500" w:type="pct"/>
        </w:tcPr>
        <w:sdt>
          <w:sdtPr>
            <w:alias w:val="Title:"/>
            <w:tag w:val="Title:"/>
            <w:id w:val="1369803302"/>
            <w:placeholder>
              <w:docPart w:val="607DBFD2B81F418EBAB53D5F390857DB"/>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D20F74" w:rsidRDefault="00B232A6" w:rsidP="00547E56">
              <w:pPr>
                <w:pStyle w:val="Footer"/>
                <w:jc w:val="center"/>
              </w:pPr>
              <w:r>
                <w:t>Remote access VPN-AnyConnect-Shared Secret</w:t>
              </w:r>
            </w:p>
          </w:sdtContent>
        </w:sdt>
      </w:tc>
      <w:tc>
        <w:tcPr>
          <w:tcW w:w="750" w:type="pct"/>
        </w:tcPr>
        <w:p w:rsidR="00D20F74" w:rsidRDefault="00D20F74" w:rsidP="00547E56">
          <w:pPr>
            <w:pStyle w:val="Footer"/>
            <w:jc w:val="right"/>
          </w:pPr>
          <w:r>
            <w:fldChar w:fldCharType="begin"/>
          </w:r>
          <w:r>
            <w:instrText xml:space="preserve"> PAGE   \* MERGEFORMAT </w:instrText>
          </w:r>
          <w:r>
            <w:fldChar w:fldCharType="separate"/>
          </w:r>
          <w:r w:rsidR="00564F36">
            <w:rPr>
              <w:noProof/>
            </w:rPr>
            <w:t>5</w:t>
          </w:r>
          <w:r>
            <w:rPr>
              <w:noProof/>
            </w:rPr>
            <w:fldChar w:fldCharType="end"/>
          </w:r>
        </w:p>
      </w:tc>
    </w:tr>
  </w:tbl>
  <w:p w:rsidR="00D20F74" w:rsidRDefault="00D20F74">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223" w:rsidRDefault="005D6223">
      <w:r>
        <w:separator/>
      </w:r>
    </w:p>
    <w:p w:rsidR="005D6223" w:rsidRDefault="005D6223"/>
  </w:footnote>
  <w:footnote w:type="continuationSeparator" w:id="0">
    <w:p w:rsidR="005D6223" w:rsidRDefault="005D6223">
      <w:r>
        <w:continuationSeparator/>
      </w:r>
    </w:p>
    <w:p w:rsidR="005D6223" w:rsidRDefault="005D622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F74" w:rsidRDefault="00D20F74">
    <w:pPr>
      <w:pStyle w:val="Header"/>
    </w:pPr>
    <w:r>
      <w:rPr>
        <w:noProof/>
        <w:lang w:eastAsia="en-US"/>
      </w:rPr>
      <mc:AlternateContent>
        <mc:Choice Requires="wpg">
          <w:drawing>
            <wp:anchor distT="0" distB="0" distL="114300" distR="114300" simplePos="0" relativeHeight="251661312" behindDoc="0" locked="1" layoutInCell="1" allowOverlap="1" wp14:anchorId="6B71892C" wp14:editId="7DA83FF6">
              <wp:simplePos x="0" y="0"/>
              <wp:positionH relativeFrom="page">
                <wp:posOffset>381000</wp:posOffset>
              </wp:positionH>
              <wp:positionV relativeFrom="page">
                <wp:posOffset>450850</wp:posOffset>
              </wp:positionV>
              <wp:extent cx="228600" cy="9144000"/>
              <wp:effectExtent l="0" t="0" r="3175" b="635"/>
              <wp:wrapNone/>
              <wp:docPr id="7" name="Group 7"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8" name="Rectangle 8"/>
                      <wps:cNvSpPr/>
                      <wps:spPr>
                        <a:xfrm>
                          <a:off x="0" y="0"/>
                          <a:ext cx="228600" cy="8782050"/>
                        </a:xfrm>
                        <a:prstGeom prst="rect">
                          <a:avLst/>
                        </a:prstGeom>
                        <a:solidFill>
                          <a:srgbClr val="DD80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a:spLocks noChangeAspect="1"/>
                      </wps:cNvSpPr>
                      <wps:spPr>
                        <a:xfrm>
                          <a:off x="0" y="8915400"/>
                          <a:ext cx="228600" cy="228600"/>
                        </a:xfrm>
                        <a:prstGeom prst="rect">
                          <a:avLst/>
                        </a:prstGeom>
                        <a:solidFill>
                          <a:srgbClr val="94B6D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3EC5387" id="Group 7" o:spid="_x0000_s1026" alt="Decorative sidebar" style="position:absolute;margin-left:30pt;margin-top:35.5pt;width:18pt;height:10in;z-index:251661312;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">
              <v:rect id="Rectangle 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" fillcolor="#dd8047" stroked="f" strokeweight="1pt"/>
              <v:rect id="Rectangle 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" fillcolor="#94b6d2" stroked="f" strokeweight="1pt">
                <v:path arrowok="t"/>
                <o:lock v:ext="edit" aspectratio="t"/>
              </v:rect>
              <w10:wrap anchorx="page" anchory="page"/>
              <w10:anchorlock/>
            </v:group>
          </w:pict>
        </mc:Fallback>
      </mc:AlternateContent>
    </w:r>
    <w:r>
      <w:t>CCNAS P5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F74" w:rsidRDefault="00D20F74">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48FDF5B"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" fillcolor="#94b6d2 [3204]" stroked="f" strokeweight="1pt">
                <v:path arrowok="t"/>
                <o:lock v:ext="edit" aspectratio="t"/>
              </v:rect>
              <w10:wrap anchorx="page" anchory="page"/>
              <w10:anchorlock/>
            </v:group>
          </w:pict>
        </mc:Fallback>
      </mc:AlternateContent>
    </w:r>
    <w:r>
      <w:t>Jeffrey Xu P5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0"/>
  </w:num>
  <w:num w:numId="3">
    <w:abstractNumId w:val="8"/>
  </w:num>
  <w:num w:numId="4">
    <w:abstractNumId w:val="8"/>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B7"/>
    <w:rsid w:val="001912B2"/>
    <w:rsid w:val="00247392"/>
    <w:rsid w:val="00290347"/>
    <w:rsid w:val="002A0044"/>
    <w:rsid w:val="00316CEA"/>
    <w:rsid w:val="00322C35"/>
    <w:rsid w:val="00342BB1"/>
    <w:rsid w:val="003A445F"/>
    <w:rsid w:val="003A4FE1"/>
    <w:rsid w:val="003C0801"/>
    <w:rsid w:val="003F66FA"/>
    <w:rsid w:val="004224CB"/>
    <w:rsid w:val="00474746"/>
    <w:rsid w:val="004D5282"/>
    <w:rsid w:val="004F0E9B"/>
    <w:rsid w:val="004F4FCF"/>
    <w:rsid w:val="00547E56"/>
    <w:rsid w:val="00564F36"/>
    <w:rsid w:val="005A54FA"/>
    <w:rsid w:val="005B2EAF"/>
    <w:rsid w:val="005B3755"/>
    <w:rsid w:val="005D6223"/>
    <w:rsid w:val="006032FB"/>
    <w:rsid w:val="006D60A4"/>
    <w:rsid w:val="006E67C4"/>
    <w:rsid w:val="006F2718"/>
    <w:rsid w:val="007D770B"/>
    <w:rsid w:val="007F4B9C"/>
    <w:rsid w:val="007F6D58"/>
    <w:rsid w:val="008400AB"/>
    <w:rsid w:val="0090428B"/>
    <w:rsid w:val="009A7769"/>
    <w:rsid w:val="00A638EC"/>
    <w:rsid w:val="00A94C93"/>
    <w:rsid w:val="00AA133F"/>
    <w:rsid w:val="00B232A6"/>
    <w:rsid w:val="00B42F80"/>
    <w:rsid w:val="00BE0195"/>
    <w:rsid w:val="00BF08A9"/>
    <w:rsid w:val="00C82C9C"/>
    <w:rsid w:val="00CD342D"/>
    <w:rsid w:val="00D20F74"/>
    <w:rsid w:val="00D50CB7"/>
    <w:rsid w:val="00D5350B"/>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4607A77"/>
  <w15:chartTrackingRefBased/>
  <w15:docId w15:val="{D19DAD55-8890-4571-8557-0C8E1061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BalloonText">
    <w:name w:val="Balloon Text"/>
    <w:basedOn w:val="Normal"/>
    <w:link w:val="BalloonTextChar"/>
    <w:uiPriority w:val="99"/>
    <w:semiHidden/>
    <w:unhideWhenUsed/>
    <w:rsid w:val="004F4FC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FCF"/>
    <w:rPr>
      <w:rFonts w:ascii="Segoe UI" w:hAnsi="Segoe UI" w:cs="Segoe UI"/>
      <w:sz w:val="18"/>
      <w:szCs w:val="18"/>
    </w:rPr>
  </w:style>
  <w:style w:type="paragraph" w:styleId="NormalWeb">
    <w:name w:val="Normal (Web)"/>
    <w:basedOn w:val="Normal"/>
    <w:uiPriority w:val="99"/>
    <w:semiHidden/>
    <w:unhideWhenUsed/>
    <w:rsid w:val="00322C35"/>
    <w:pPr>
      <w:spacing w:before="100" w:beforeAutospacing="1" w:after="100" w:afterAutospacing="1"/>
      <w:ind w:left="0" w:right="0"/>
    </w:pPr>
    <w:rPr>
      <w:rFonts w:ascii="Times New Roman" w:eastAsia="Times New Roman" w:hAnsi="Times New Roman" w:cs="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92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xujia\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515CDBB0874E5A93AF0F540DF8ABE1"/>
        <w:category>
          <w:name w:val="General"/>
          <w:gallery w:val="placeholder"/>
        </w:category>
        <w:types>
          <w:type w:val="bbPlcHdr"/>
        </w:types>
        <w:behaviors>
          <w:behavior w:val="content"/>
        </w:behaviors>
        <w:guid w:val="{17788502-2234-435D-AEC7-8538B26BC339}"/>
      </w:docPartPr>
      <w:docPartBody>
        <w:p w:rsidR="00F73DDB" w:rsidRDefault="00F73DDB">
          <w:pPr>
            <w:pStyle w:val="E2515CDBB0874E5A93AF0F540DF8ABE1"/>
          </w:pPr>
          <w:r>
            <w:t>Date</w:t>
          </w:r>
        </w:p>
      </w:docPartBody>
    </w:docPart>
    <w:docPart>
      <w:docPartPr>
        <w:name w:val="A2AD3C71252E429E992464FB5B26249D"/>
        <w:category>
          <w:name w:val="General"/>
          <w:gallery w:val="placeholder"/>
        </w:category>
        <w:types>
          <w:type w:val="bbPlcHdr"/>
        </w:types>
        <w:behaviors>
          <w:behavior w:val="content"/>
        </w:behaviors>
        <w:guid w:val="{B7EDC52E-61DC-4B66-AE15-E5BF3F9B3D0B}"/>
      </w:docPartPr>
      <w:docPartBody>
        <w:p w:rsidR="00F73DDB" w:rsidRDefault="00F73DDB">
          <w:pPr>
            <w:pStyle w:val="A2AD3C71252E429E992464FB5B26249D"/>
          </w:pPr>
          <w:r w:rsidRPr="002A0044">
            <w:t>Tactical Marketing Plan</w:t>
          </w:r>
        </w:p>
      </w:docPartBody>
    </w:docPart>
    <w:docPart>
      <w:docPartPr>
        <w:name w:val="1F3F84630D0B45ECBE1A8A714DDBD85F"/>
        <w:category>
          <w:name w:val="General"/>
          <w:gallery w:val="placeholder"/>
        </w:category>
        <w:types>
          <w:type w:val="bbPlcHdr"/>
        </w:types>
        <w:behaviors>
          <w:behavior w:val="content"/>
        </w:behaviors>
        <w:guid w:val="{608CB290-A40E-4DC8-9AE1-19EFC9056E44}"/>
      </w:docPartPr>
      <w:docPartBody>
        <w:p w:rsidR="00F73DDB" w:rsidRDefault="00F73DDB">
          <w:pPr>
            <w:pStyle w:val="1F3F84630D0B45ECBE1A8A714DDBD85F"/>
          </w:pPr>
          <w:r>
            <w:t>Document subtitle</w:t>
          </w:r>
        </w:p>
      </w:docPartBody>
    </w:docPart>
    <w:docPart>
      <w:docPartPr>
        <w:name w:val="8281439217884A64A5D312288F220F90"/>
        <w:category>
          <w:name w:val="General"/>
          <w:gallery w:val="placeholder"/>
        </w:category>
        <w:types>
          <w:type w:val="bbPlcHdr"/>
        </w:types>
        <w:behaviors>
          <w:behavior w:val="content"/>
        </w:behaviors>
        <w:guid w:val="{667A304A-76AA-4C9E-8E5E-9B6E15AB8971}"/>
      </w:docPartPr>
      <w:docPartBody>
        <w:p w:rsidR="00F73DDB" w:rsidRDefault="00F73DDB">
          <w:pPr>
            <w:pStyle w:val="8281439217884A64A5D312288F220F90"/>
          </w:pPr>
          <w:r>
            <w:t>Define your pull-through offer.</w:t>
          </w:r>
        </w:p>
      </w:docPartBody>
    </w:docPart>
    <w:docPart>
      <w:docPartPr>
        <w:name w:val="607DBFD2B81F418EBAB53D5F390857DB"/>
        <w:category>
          <w:name w:val="General"/>
          <w:gallery w:val="placeholder"/>
        </w:category>
        <w:types>
          <w:type w:val="bbPlcHdr"/>
        </w:types>
        <w:behaviors>
          <w:behavior w:val="content"/>
        </w:behaviors>
        <w:guid w:val="{948DFE6F-9F6C-4460-B28C-9A8E4D6F094B}"/>
      </w:docPartPr>
      <w:docPartBody>
        <w:p w:rsidR="00F73DDB" w:rsidRDefault="00F73DDB">
          <w:pPr>
            <w:pStyle w:val="607DBFD2B81F418EBAB53D5F390857DB"/>
          </w:pPr>
          <w:r>
            <w:t>Process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DDB"/>
    <w:rsid w:val="00C600B6"/>
    <w:rsid w:val="00F73D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9E448CB4A04995983BEEBF810957BC">
    <w:name w:val="6C9E448CB4A04995983BEEBF810957BC"/>
  </w:style>
  <w:style w:type="paragraph" w:customStyle="1" w:styleId="950D4B12ABE04F96B712107C26F19642">
    <w:name w:val="950D4B12ABE04F96B712107C26F19642"/>
  </w:style>
  <w:style w:type="paragraph" w:customStyle="1" w:styleId="E2515CDBB0874E5A93AF0F540DF8ABE1">
    <w:name w:val="E2515CDBB0874E5A93AF0F540DF8ABE1"/>
  </w:style>
  <w:style w:type="paragraph" w:customStyle="1" w:styleId="A2AD3C71252E429E992464FB5B26249D">
    <w:name w:val="A2AD3C71252E429E992464FB5B26249D"/>
  </w:style>
  <w:style w:type="paragraph" w:customStyle="1" w:styleId="1F3F84630D0B45ECBE1A8A714DDBD85F">
    <w:name w:val="1F3F84630D0B45ECBE1A8A714DDBD85F"/>
  </w:style>
  <w:style w:type="paragraph" w:customStyle="1" w:styleId="955C7FE540B24F719F30DC35959AA08E">
    <w:name w:val="955C7FE540B24F719F30DC35959AA08E"/>
  </w:style>
  <w:style w:type="paragraph" w:customStyle="1" w:styleId="E72EBF5898F34B969B701233CC957C95">
    <w:name w:val="E72EBF5898F34B969B701233CC957C95"/>
  </w:style>
  <w:style w:type="paragraph" w:customStyle="1" w:styleId="857B5BA6C87D439B9E81DD29E6FC3B54">
    <w:name w:val="857B5BA6C87D439B9E81DD29E6FC3B54"/>
  </w:style>
  <w:style w:type="paragraph" w:customStyle="1" w:styleId="B5104E4D0AA045E19526092DCB3620D3">
    <w:name w:val="B5104E4D0AA045E19526092DCB3620D3"/>
  </w:style>
  <w:style w:type="paragraph" w:customStyle="1" w:styleId="129803760E584493BB7E365A44DEDC1F">
    <w:name w:val="129803760E584493BB7E365A44DEDC1F"/>
  </w:style>
  <w:style w:type="character" w:styleId="Emphasis">
    <w:name w:val="Emphasis"/>
    <w:basedOn w:val="DefaultParagraphFont"/>
    <w:uiPriority w:val="20"/>
    <w:rPr>
      <w:i/>
      <w:iCs/>
      <w:color w:val="595959" w:themeColor="text1" w:themeTint="A6"/>
    </w:rPr>
  </w:style>
  <w:style w:type="paragraph" w:customStyle="1" w:styleId="1F33A237DB954A698368983361157AF2">
    <w:name w:val="1F33A237DB954A698368983361157AF2"/>
  </w:style>
  <w:style w:type="paragraph" w:customStyle="1" w:styleId="C22A63B6DE9140B0973057733DE1FE37">
    <w:name w:val="C22A63B6DE9140B0973057733DE1FE37"/>
  </w:style>
  <w:style w:type="paragraph" w:customStyle="1" w:styleId="1764DE28A050489295C0CC0622B9B901">
    <w:name w:val="1764DE28A050489295C0CC0622B9B901"/>
  </w:style>
  <w:style w:type="paragraph" w:customStyle="1" w:styleId="031705803178475E9B598AC385AE751E">
    <w:name w:val="031705803178475E9B598AC385AE751E"/>
  </w:style>
  <w:style w:type="paragraph" w:customStyle="1" w:styleId="5B95D506FD8340DC9A9267D703B66AAB">
    <w:name w:val="5B95D506FD8340DC9A9267D703B66AAB"/>
  </w:style>
  <w:style w:type="paragraph" w:customStyle="1" w:styleId="4EA436ECAF86498D83F72E3667210745">
    <w:name w:val="4EA436ECAF86498D83F72E3667210745"/>
  </w:style>
  <w:style w:type="paragraph" w:customStyle="1" w:styleId="0198E13182314756BD71EB7B557B395E">
    <w:name w:val="0198E13182314756BD71EB7B557B395E"/>
  </w:style>
  <w:style w:type="paragraph" w:customStyle="1" w:styleId="95CE076A08FD4C709CBF65CEFA1DF484">
    <w:name w:val="95CE076A08FD4C709CBF65CEFA1DF484"/>
  </w:style>
  <w:style w:type="paragraph" w:customStyle="1" w:styleId="58E68638C29E4580AD9BA937197A0BA3">
    <w:name w:val="58E68638C29E4580AD9BA937197A0BA3"/>
  </w:style>
  <w:style w:type="paragraph" w:customStyle="1" w:styleId="690860CAFE3E4058A4FC912969008EE9">
    <w:name w:val="690860CAFE3E4058A4FC912969008EE9"/>
  </w:style>
  <w:style w:type="paragraph" w:customStyle="1" w:styleId="B3056A70EB57457C91B7193B79346D09">
    <w:name w:val="B3056A70EB57457C91B7193B79346D09"/>
  </w:style>
  <w:style w:type="paragraph" w:customStyle="1" w:styleId="34D41347492D44CCB47C09CF783ABF27">
    <w:name w:val="34D41347492D44CCB47C09CF783ABF27"/>
  </w:style>
  <w:style w:type="paragraph" w:customStyle="1" w:styleId="18ACCDDE5FB64856895EB762B583575C">
    <w:name w:val="18ACCDDE5FB64856895EB762B583575C"/>
  </w:style>
  <w:style w:type="paragraph" w:customStyle="1" w:styleId="C0F4FC0553034DED9EF9B7DB6305152A">
    <w:name w:val="C0F4FC0553034DED9EF9B7DB6305152A"/>
  </w:style>
  <w:style w:type="paragraph" w:customStyle="1" w:styleId="42676E678EA44BFAA16E04B76A613F5C">
    <w:name w:val="42676E678EA44BFAA16E04B76A613F5C"/>
  </w:style>
  <w:style w:type="paragraph" w:customStyle="1" w:styleId="59FC38608B9C41678013519002D4178C">
    <w:name w:val="59FC38608B9C41678013519002D4178C"/>
  </w:style>
  <w:style w:type="paragraph" w:customStyle="1" w:styleId="376B297AFB38478F85F75B6DE81E7590">
    <w:name w:val="376B297AFB38478F85F75B6DE81E7590"/>
  </w:style>
  <w:style w:type="paragraph" w:customStyle="1" w:styleId="6F0175FBE31F437A87EF39E6EFD172C4">
    <w:name w:val="6F0175FBE31F437A87EF39E6EFD172C4"/>
  </w:style>
  <w:style w:type="paragraph" w:customStyle="1" w:styleId="08D6443D7FEF40E79629D15159F85A96">
    <w:name w:val="08D6443D7FEF40E79629D15159F85A96"/>
  </w:style>
  <w:style w:type="paragraph" w:customStyle="1" w:styleId="88B9CCF3D5EE4D19A51755AC5FCA5BD7">
    <w:name w:val="88B9CCF3D5EE4D19A51755AC5FCA5BD7"/>
  </w:style>
  <w:style w:type="paragraph" w:customStyle="1" w:styleId="78535D5B38DD416DBA2E2BFADD6B187B">
    <w:name w:val="78535D5B38DD416DBA2E2BFADD6B187B"/>
  </w:style>
  <w:style w:type="paragraph" w:customStyle="1" w:styleId="ABA1C8EF11744587B22740D94BE15440">
    <w:name w:val="ABA1C8EF11744587B22740D94BE15440"/>
  </w:style>
  <w:style w:type="paragraph" w:customStyle="1" w:styleId="67ED4212B60F42D8B51AA7A85CD60D41">
    <w:name w:val="67ED4212B60F42D8B51AA7A85CD60D41"/>
  </w:style>
  <w:style w:type="paragraph" w:customStyle="1" w:styleId="E7F44DD263D940FAA7E7D064E9134CCC">
    <w:name w:val="E7F44DD263D940FAA7E7D064E9134CCC"/>
  </w:style>
  <w:style w:type="paragraph" w:customStyle="1" w:styleId="6C0B94189A4245E4AEDB2ED390EE2DA3">
    <w:name w:val="6C0B94189A4245E4AEDB2ED390EE2DA3"/>
  </w:style>
  <w:style w:type="paragraph" w:customStyle="1" w:styleId="8281439217884A64A5D312288F220F90">
    <w:name w:val="8281439217884A64A5D312288F220F90"/>
  </w:style>
  <w:style w:type="paragraph" w:customStyle="1" w:styleId="607DBFD2B81F418EBAB53D5F390857DB">
    <w:name w:val="607DBFD2B81F418EBAB53D5F390857DB"/>
  </w:style>
  <w:style w:type="paragraph" w:customStyle="1" w:styleId="C9A76197F93544999027E583D48F3127">
    <w:name w:val="C9A76197F93544999027E583D48F3127"/>
  </w:style>
  <w:style w:type="paragraph" w:customStyle="1" w:styleId="272B5ECF606F45F6A29B138CDA14645E">
    <w:name w:val="272B5ECF606F45F6A29B138CDA14645E"/>
  </w:style>
  <w:style w:type="paragraph" w:customStyle="1" w:styleId="1CB502F8579D465DAFCA163A3A046D86">
    <w:name w:val="1CB502F8579D465DAFCA163A3A046D86"/>
  </w:style>
  <w:style w:type="paragraph" w:customStyle="1" w:styleId="2DE4F80B94EA42E389BCD1BD003F5676">
    <w:name w:val="2DE4F80B94EA42E389BCD1BD003F5676"/>
  </w:style>
  <w:style w:type="paragraph" w:customStyle="1" w:styleId="743888DD20D54DA3B4D66E9399F1C408">
    <w:name w:val="743888DD20D54DA3B4D66E9399F1C408"/>
  </w:style>
  <w:style w:type="paragraph" w:customStyle="1" w:styleId="3D5DCC25F8AD49D681D897B33FC98684">
    <w:name w:val="3D5DCC25F8AD49D681D897B33FC98684"/>
  </w:style>
  <w:style w:type="paragraph" w:customStyle="1" w:styleId="510E9B5C0E674993B497100FF94102C0">
    <w:name w:val="510E9B5C0E674993B497100FF94102C0"/>
  </w:style>
  <w:style w:type="paragraph" w:customStyle="1" w:styleId="E4038BD71A1244F080C92EEE6A8229A8">
    <w:name w:val="E4038BD71A1244F080C92EEE6A8229A8"/>
  </w:style>
  <w:style w:type="paragraph" w:customStyle="1" w:styleId="CD0C5BBB5BB248E3A4ABCFCDC3E81655">
    <w:name w:val="CD0C5BBB5BB248E3A4ABCFCDC3E81655"/>
  </w:style>
  <w:style w:type="paragraph" w:customStyle="1" w:styleId="EEF66163A64845F6A19CC30408A92CDD">
    <w:name w:val="EEF66163A64845F6A19CC30408A92CDD"/>
  </w:style>
  <w:style w:type="paragraph" w:customStyle="1" w:styleId="0B4F117A46C34918B4C62EF731461232">
    <w:name w:val="0B4F117A46C34918B4C62EF731461232"/>
  </w:style>
  <w:style w:type="paragraph" w:customStyle="1" w:styleId="E8AA50F415BC4C04881C2EC0A6E5067A">
    <w:name w:val="E8AA50F415BC4C04881C2EC0A6E5067A"/>
  </w:style>
  <w:style w:type="paragraph" w:customStyle="1" w:styleId="3EE3430B77BF4190B69FFF73506B2451">
    <w:name w:val="3EE3430B77BF4190B69FFF73506B2451"/>
  </w:style>
  <w:style w:type="paragraph" w:customStyle="1" w:styleId="7648D4165E96492CB0CC8C1BFD7EB8A5">
    <w:name w:val="7648D4165E96492CB0CC8C1BFD7EB8A5"/>
  </w:style>
  <w:style w:type="paragraph" w:customStyle="1" w:styleId="96887E42C406482F96CA90888393B2AB">
    <w:name w:val="96887E42C406482F96CA90888393B2AB"/>
  </w:style>
  <w:style w:type="paragraph" w:customStyle="1" w:styleId="7E3A01FC0F3A4B0991369DAE1822905D">
    <w:name w:val="7E3A01FC0F3A4B0991369DAE1822905D"/>
  </w:style>
  <w:style w:type="paragraph" w:customStyle="1" w:styleId="5D2C4766CAAA413F83F032503C3CB23C">
    <w:name w:val="5D2C4766CAAA413F83F032503C3CB23C"/>
  </w:style>
  <w:style w:type="paragraph" w:customStyle="1" w:styleId="D9D743858FEB4667A8507C160AB8750C">
    <w:name w:val="D9D743858FEB4667A8507C160AB8750C"/>
  </w:style>
  <w:style w:type="paragraph" w:customStyle="1" w:styleId="03EB351BF1384CC18BCAABA56DD9FCB8">
    <w:name w:val="03EB351BF1384CC18BCAABA56DD9FCB8"/>
  </w:style>
  <w:style w:type="paragraph" w:customStyle="1" w:styleId="15EEEB0F469D4288B8956AF0B90B0BAD">
    <w:name w:val="15EEEB0F469D4288B8956AF0B90B0BAD"/>
  </w:style>
  <w:style w:type="paragraph" w:customStyle="1" w:styleId="48BB4F69894A4AD9BA2FA85181BEF0B3">
    <w:name w:val="48BB4F69894A4AD9BA2FA85181BEF0B3"/>
  </w:style>
  <w:style w:type="paragraph" w:customStyle="1" w:styleId="DB8E022BE2874EA3ADB828CD3C5FB97F">
    <w:name w:val="DB8E022BE2874EA3ADB828CD3C5FB97F"/>
  </w:style>
  <w:style w:type="paragraph" w:customStyle="1" w:styleId="E6ACC0007C4F4FA7832D41161E441B13">
    <w:name w:val="E6ACC0007C4F4FA7832D41161E441B13"/>
  </w:style>
  <w:style w:type="paragraph" w:customStyle="1" w:styleId="C7365AE3753E407BA99D5F3472600E00">
    <w:name w:val="C7365AE3753E407BA99D5F3472600E00"/>
  </w:style>
  <w:style w:type="paragraph" w:customStyle="1" w:styleId="F544C131ADC94432815A863C7FFB2F0B">
    <w:name w:val="F544C131ADC94432815A863C7FFB2F0B"/>
  </w:style>
  <w:style w:type="paragraph" w:customStyle="1" w:styleId="91933FF5061C4FCDBB8D3D345769B842">
    <w:name w:val="91933FF5061C4FCDBB8D3D345769B842"/>
  </w:style>
  <w:style w:type="paragraph" w:customStyle="1" w:styleId="03F6175A31DC484CBDCF3628C3ADBCC5">
    <w:name w:val="03F6175A31DC484CBDCF3628C3ADBCC5"/>
  </w:style>
  <w:style w:type="paragraph" w:customStyle="1" w:styleId="889820BC14C7455DB4E53490B64247F6">
    <w:name w:val="889820BC14C7455DB4E53490B64247F6"/>
  </w:style>
  <w:style w:type="paragraph" w:customStyle="1" w:styleId="5D804FE9AA324FF89AA85F8E5A7DA846">
    <w:name w:val="5D804FE9AA324FF89AA85F8E5A7DA846"/>
  </w:style>
  <w:style w:type="paragraph" w:customStyle="1" w:styleId="159D768BB2A64F0F92D58449F453B8CE">
    <w:name w:val="159D768BB2A64F0F92D58449F453B8CE"/>
  </w:style>
  <w:style w:type="paragraph" w:customStyle="1" w:styleId="B9728BF388AD43899D79638D3802E244">
    <w:name w:val="B9728BF388AD43899D79638D3802E244"/>
  </w:style>
  <w:style w:type="paragraph" w:customStyle="1" w:styleId="62A53C449186461695C0EDE6EA9BF0D0">
    <w:name w:val="62A53C449186461695C0EDE6EA9BF0D0"/>
  </w:style>
  <w:style w:type="paragraph" w:customStyle="1" w:styleId="6DB32BD1F5C847CEB4DF174DD967A882">
    <w:name w:val="6DB32BD1F5C847CEB4DF174DD967A882"/>
  </w:style>
  <w:style w:type="paragraph" w:customStyle="1" w:styleId="7FCA9B036AC24B84BE3AC5741C70D2A6">
    <w:name w:val="7FCA9B036AC24B84BE3AC5741C70D2A6"/>
  </w:style>
  <w:style w:type="paragraph" w:customStyle="1" w:styleId="6AA1F74845234160AEEC0A7DDB656255">
    <w:name w:val="6AA1F74845234160AEEC0A7DDB656255"/>
  </w:style>
  <w:style w:type="paragraph" w:customStyle="1" w:styleId="E3E78248DC84479EB3B8F47DACFED015">
    <w:name w:val="E3E78248DC84479EB3B8F47DACFED015"/>
  </w:style>
  <w:style w:type="paragraph" w:customStyle="1" w:styleId="1866972403AF41E3AFEB2B5F618870AC">
    <w:name w:val="1866972403AF41E3AFEB2B5F618870AC"/>
  </w:style>
  <w:style w:type="paragraph" w:customStyle="1" w:styleId="0C0219654D354A12976800DC6C47F3C6">
    <w:name w:val="0C0219654D354A12976800DC6C47F3C6"/>
  </w:style>
  <w:style w:type="paragraph" w:customStyle="1" w:styleId="C2147890CB93436A93B15FC918BE31D4">
    <w:name w:val="C2147890CB93436A93B15FC918BE31D4"/>
  </w:style>
  <w:style w:type="paragraph" w:customStyle="1" w:styleId="32308C575CFC4985AC75D542D261D700">
    <w:name w:val="32308C575CFC4985AC75D542D261D700"/>
  </w:style>
  <w:style w:type="paragraph" w:customStyle="1" w:styleId="BB2187BF0F5B49DB8EEAA0226F4ED4C5">
    <w:name w:val="BB2187BF0F5B49DB8EEAA0226F4ED4C5"/>
  </w:style>
  <w:style w:type="paragraph" w:customStyle="1" w:styleId="DB10B74E8A754A74A9A4E3E08A10AE75">
    <w:name w:val="DB10B74E8A754A74A9A4E3E08A10AE75"/>
  </w:style>
  <w:style w:type="paragraph" w:customStyle="1" w:styleId="3FE78AC1C612456FA2CE285AE67BF49E">
    <w:name w:val="3FE78AC1C612456FA2CE285AE67BF49E"/>
  </w:style>
  <w:style w:type="paragraph" w:customStyle="1" w:styleId="75C3973DEC594733A410FC0E459684E0">
    <w:name w:val="75C3973DEC594733A410FC0E459684E0"/>
  </w:style>
  <w:style w:type="paragraph" w:customStyle="1" w:styleId="0170D010A697440DB2EA6306DAD84485">
    <w:name w:val="0170D010A697440DB2EA6306DAD84485"/>
  </w:style>
  <w:style w:type="paragraph" w:customStyle="1" w:styleId="6A8857D2DB5042A1AD0339E03F60A7A3">
    <w:name w:val="6A8857D2DB5042A1AD0339E03F60A7A3"/>
  </w:style>
  <w:style w:type="paragraph" w:customStyle="1" w:styleId="2971668D9DD3424FA56F92243760FC1B">
    <w:name w:val="2971668D9DD3424FA56F92243760FC1B"/>
  </w:style>
  <w:style w:type="paragraph" w:customStyle="1" w:styleId="2CD0670C61FF47FCB3221D64A69E8ABE">
    <w:name w:val="2CD0670C61FF47FCB3221D64A69E8ABE"/>
  </w:style>
  <w:style w:type="paragraph" w:customStyle="1" w:styleId="80A24D2C6785403984E62491B1251BB8">
    <w:name w:val="80A24D2C6785403984E62491B1251BB8"/>
  </w:style>
  <w:style w:type="paragraph" w:customStyle="1" w:styleId="B3C6DC313D274A6EB9860FC968E3441D">
    <w:name w:val="B3C6DC313D274A6EB9860FC968E3441D"/>
  </w:style>
  <w:style w:type="paragraph" w:customStyle="1" w:styleId="F0D2D9B4B48F4EC6AE611A0B091CF80C">
    <w:name w:val="F0D2D9B4B48F4EC6AE611A0B091CF80C"/>
  </w:style>
  <w:style w:type="paragraph" w:customStyle="1" w:styleId="B28915F452F5426E865F95DD0845CB16">
    <w:name w:val="B28915F452F5426E865F95DD0845CB16"/>
  </w:style>
  <w:style w:type="paragraph" w:customStyle="1" w:styleId="50B9AEC1D3064B429606AE04A92B56E3">
    <w:name w:val="50B9AEC1D3064B429606AE04A92B56E3"/>
  </w:style>
  <w:style w:type="paragraph" w:customStyle="1" w:styleId="52788DBCF2B74EE4A77494A154B75645">
    <w:name w:val="52788DBCF2B74EE4A77494A154B75645"/>
  </w:style>
  <w:style w:type="paragraph" w:customStyle="1" w:styleId="2D3A615791EA4664AB2CFA36328ADD7B">
    <w:name w:val="2D3A615791EA4664AB2CFA36328ADD7B"/>
  </w:style>
  <w:style w:type="paragraph" w:customStyle="1" w:styleId="CA9C4125D35D4DB29C0686D5E6A21991">
    <w:name w:val="CA9C4125D35D4DB29C0686D5E6A21991"/>
  </w:style>
  <w:style w:type="paragraph" w:customStyle="1" w:styleId="3C103CE9475E4159B5278CC659A55C44">
    <w:name w:val="3C103CE9475E4159B5278CC659A55C44"/>
  </w:style>
  <w:style w:type="paragraph" w:customStyle="1" w:styleId="A6D31484D64C40319873E679FEFAE16C">
    <w:name w:val="A6D31484D64C40319873E679FEFAE16C"/>
  </w:style>
  <w:style w:type="paragraph" w:customStyle="1" w:styleId="2E48320694994287971B7A2ACA005DED">
    <w:name w:val="2E48320694994287971B7A2ACA005DED"/>
  </w:style>
  <w:style w:type="paragraph" w:customStyle="1" w:styleId="6466E64737FD466994CECE1F13CF2386">
    <w:name w:val="6466E64737FD466994CECE1F13CF2386"/>
  </w:style>
  <w:style w:type="paragraph" w:customStyle="1" w:styleId="624413928CDF41FFAFB942D68F86BD1C">
    <w:name w:val="624413928CDF41FFAFB942D68F86BD1C"/>
  </w:style>
  <w:style w:type="paragraph" w:customStyle="1" w:styleId="8DCAF0E13AFD4181AFC5D390B0E47639">
    <w:name w:val="8DCAF0E13AFD4181AFC5D390B0E47639"/>
  </w:style>
  <w:style w:type="paragraph" w:customStyle="1" w:styleId="3B82826162A64CE59ECD6B3565B41A6C">
    <w:name w:val="3B82826162A64CE59ECD6B3565B41A6C"/>
  </w:style>
  <w:style w:type="paragraph" w:customStyle="1" w:styleId="2F4A7163B318464F895FF6C175D66FA5">
    <w:name w:val="2F4A7163B318464F895FF6C175D66FA5"/>
  </w:style>
  <w:style w:type="character" w:styleId="PlaceholderText">
    <w:name w:val="Placeholder Text"/>
    <w:basedOn w:val="DefaultParagraphFont"/>
    <w:uiPriority w:val="2"/>
    <w:rPr>
      <w:i/>
      <w:iCs/>
      <w:color w:val="808080"/>
    </w:rPr>
  </w:style>
  <w:style w:type="paragraph" w:customStyle="1" w:styleId="675E08F7963441A7A6DBF85C2478E318">
    <w:name w:val="675E08F7963441A7A6DBF85C2478E318"/>
  </w:style>
  <w:style w:type="paragraph" w:customStyle="1" w:styleId="B7BEBEC2D4DF45E1BE51F0333379F80A">
    <w:name w:val="B7BEBEC2D4DF45E1BE51F0333379F80A"/>
  </w:style>
  <w:style w:type="paragraph" w:customStyle="1" w:styleId="8C4469B5415F4B5B8897ACBC0C1D2220">
    <w:name w:val="8C4469B5415F4B5B8897ACBC0C1D2220"/>
  </w:style>
  <w:style w:type="paragraph" w:customStyle="1" w:styleId="7F0A3C7020094F5C9C9DAFC1157EB201">
    <w:name w:val="7F0A3C7020094F5C9C9DAFC1157EB201"/>
  </w:style>
  <w:style w:type="paragraph" w:customStyle="1" w:styleId="0B8514E70B3A45E5970C13404346D30B">
    <w:name w:val="0B8514E70B3A45E5970C13404346D30B"/>
  </w:style>
  <w:style w:type="paragraph" w:customStyle="1" w:styleId="88B8CEEA97C544088352199FC8DC4493">
    <w:name w:val="88B8CEEA97C544088352199FC8DC4493"/>
  </w:style>
  <w:style w:type="paragraph" w:customStyle="1" w:styleId="2F77DA40903145018ACD4F9803054B3D">
    <w:name w:val="2F77DA40903145018ACD4F9803054B3D"/>
  </w:style>
  <w:style w:type="paragraph" w:customStyle="1" w:styleId="CF09F0F33FF74B4C804A3FDDE2A6948F">
    <w:name w:val="CF09F0F33FF74B4C804A3FDDE2A6948F"/>
  </w:style>
  <w:style w:type="paragraph" w:customStyle="1" w:styleId="F707C52E2FC24D919E57BC5D236C9834">
    <w:name w:val="F707C52E2FC24D919E57BC5D236C9834"/>
  </w:style>
  <w:style w:type="paragraph" w:customStyle="1" w:styleId="FD776FED1D6746BDB6746FDCBE5A63BB">
    <w:name w:val="FD776FED1D6746BDB6746FDCBE5A63BB"/>
  </w:style>
  <w:style w:type="paragraph" w:customStyle="1" w:styleId="8A358C095CDC4A2E80B8084E94A6192F">
    <w:name w:val="8A358C095CDC4A2E80B8084E94A6192F"/>
  </w:style>
  <w:style w:type="paragraph" w:customStyle="1" w:styleId="1BB6D4D944184437A6671A3426F4FA54">
    <w:name w:val="1BB6D4D944184437A6671A3426F4FA54"/>
  </w:style>
  <w:style w:type="paragraph" w:customStyle="1" w:styleId="C300A762E561442E950312FBAAD3E49A">
    <w:name w:val="C300A762E561442E950312FBAAD3E49A"/>
  </w:style>
  <w:style w:type="paragraph" w:customStyle="1" w:styleId="BF70FDBB83E44177BA123523CA4B1792">
    <w:name w:val="BF70FDBB83E44177BA123523CA4B1792"/>
  </w:style>
  <w:style w:type="paragraph" w:customStyle="1" w:styleId="3DB49C177D544AC9A85D3A233442CE59">
    <w:name w:val="3DB49C177D544AC9A85D3A233442CE59"/>
  </w:style>
  <w:style w:type="paragraph" w:customStyle="1" w:styleId="3B627B79E0C348A481D36C0B47360785">
    <w:name w:val="3B627B79E0C348A481D36C0B47360785"/>
  </w:style>
  <w:style w:type="paragraph" w:customStyle="1" w:styleId="F08E4C98132844C88F7E9025A68F85DD">
    <w:name w:val="F08E4C98132844C88F7E9025A68F85DD"/>
  </w:style>
  <w:style w:type="paragraph" w:customStyle="1" w:styleId="FAA62AF3BBB049A29E880ED93405172A">
    <w:name w:val="FAA62AF3BBB049A29E880ED93405172A"/>
  </w:style>
  <w:style w:type="paragraph" w:customStyle="1" w:styleId="42FBA02CF88A48B883898857B10FD34E">
    <w:name w:val="42FBA02CF88A48B883898857B10FD34E"/>
  </w:style>
  <w:style w:type="paragraph" w:customStyle="1" w:styleId="1115FD38F87A4BE8915897FB63D2B604">
    <w:name w:val="1115FD38F87A4BE8915897FB63D2B604"/>
  </w:style>
  <w:style w:type="paragraph" w:customStyle="1" w:styleId="E9C75ED6847349028888CF4004625B9E">
    <w:name w:val="E9C75ED6847349028888CF4004625B9E"/>
  </w:style>
  <w:style w:type="paragraph" w:customStyle="1" w:styleId="1AF9A011A227440A962D672B9B2823BF">
    <w:name w:val="1AF9A011A227440A962D672B9B2823BF"/>
  </w:style>
  <w:style w:type="paragraph" w:customStyle="1" w:styleId="B157B2B2D80B4A2E9C577320706F998F">
    <w:name w:val="B157B2B2D80B4A2E9C577320706F998F"/>
  </w:style>
  <w:style w:type="paragraph" w:customStyle="1" w:styleId="CD548468ED7E45838F407597A24F3A0F">
    <w:name w:val="CD548468ED7E45838F407597A24F3A0F"/>
  </w:style>
  <w:style w:type="paragraph" w:customStyle="1" w:styleId="9A2EBE9E621040A3B19FFF4F72F605EA">
    <w:name w:val="9A2EBE9E621040A3B19FFF4F72F605EA"/>
  </w:style>
  <w:style w:type="paragraph" w:customStyle="1" w:styleId="E713E921C9F643AFA53D8E28E33BA687">
    <w:name w:val="E713E921C9F643AFA53D8E28E33BA687"/>
  </w:style>
  <w:style w:type="paragraph" w:customStyle="1" w:styleId="BD1803286A94451F85111B57340945FA">
    <w:name w:val="BD1803286A94451F85111B57340945FA"/>
  </w:style>
  <w:style w:type="paragraph" w:customStyle="1" w:styleId="9E8B45CBD5D94FEC93C4214A8D03F631">
    <w:name w:val="9E8B45CBD5D94FEC93C4214A8D03F631"/>
  </w:style>
  <w:style w:type="paragraph" w:customStyle="1" w:styleId="D7C3E67C12D444F4A19E31FC19F8EFB7">
    <w:name w:val="D7C3E67C12D444F4A19E31FC19F8EFB7"/>
  </w:style>
  <w:style w:type="paragraph" w:customStyle="1" w:styleId="5DE48F1D856C4EF38F578A68530D71F3">
    <w:name w:val="5DE48F1D856C4EF38F578A68530D71F3"/>
  </w:style>
  <w:style w:type="paragraph" w:customStyle="1" w:styleId="8F1C5F90F81B4EAB90CF265653275C25">
    <w:name w:val="8F1C5F90F81B4EAB90CF265653275C25"/>
  </w:style>
  <w:style w:type="paragraph" w:customStyle="1" w:styleId="297D06A774064624861CAF49D9945D7E">
    <w:name w:val="297D06A774064624861CAF49D9945D7E"/>
  </w:style>
  <w:style w:type="paragraph" w:customStyle="1" w:styleId="7D878F48D49D4CBEA6B18B9A681CDCB3">
    <w:name w:val="7D878F48D49D4CBEA6B18B9A681CD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1/28/19</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1066</TotalTime>
  <Pages>9</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Cisco CCNAS Period 5</dc:subject>
  <dc:creator>Windows User</dc:creator>
  <cp:keywords>Remote access VPN-AnyConnect-Shared Secret</cp:keywords>
  <cp:lastModifiedBy>Diamante, Roberto L (Student)</cp:lastModifiedBy>
  <cp:revision>9</cp:revision>
  <cp:lastPrinted>2018-12-10T21:55:00Z</cp:lastPrinted>
  <dcterms:created xsi:type="dcterms:W3CDTF">2018-12-10T21:12:00Z</dcterms:created>
  <dcterms:modified xsi:type="dcterms:W3CDTF">2019-06-10T21:55:00Z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