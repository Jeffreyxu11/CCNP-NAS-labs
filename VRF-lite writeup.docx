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613" w:rsidRDefault="003F0613" w:rsidP="00A638EC">
      <w:pPr>
        <w:pStyle w:val="Subtitle"/>
      </w:pPr>
      <w:r>
        <w:t>CCNP Period 6-7</w:t>
      </w:r>
    </w:p>
    <w:p w:rsidR="00A638EC" w:rsidRDefault="00F51EFB" w:rsidP="00A638EC">
      <w:pPr>
        <w:pStyle w:val="Subtitle"/>
      </w:pPr>
      <w:sdt>
        <w:sdtPr>
          <w:alias w:val="Enter date:"/>
          <w:tag w:val="Enter date:"/>
          <w:id w:val="-664086759"/>
          <w:placeholder>
            <w:docPart w:val="37E43510F554488CA42108353374CD38"/>
          </w:placeholder>
          <w:dataBinding w:prefixMappings="xmlns:ns0='http://schemas.microsoft.com/office/2006/coverPageProps' " w:xpath="/ns0:CoverPageProperties[1]/ns0:CompanyFax[1]" w:storeItemID="{55AF091B-3C7A-41E3-B477-F2FDAA23CFDA}"/>
          <w15:appearance w15:val="hidden"/>
          <w:text/>
        </w:sdtPr>
        <w:sdtEndPr/>
        <w:sdtContent>
          <w:r w:rsidR="003F0613">
            <w:t>1/14/18</w:t>
          </w:r>
        </w:sdtContent>
      </w:sdt>
    </w:p>
    <w:p w:rsidR="00A638EC" w:rsidRPr="00A638EC" w:rsidRDefault="00A638EC" w:rsidP="00A638EC">
      <w:pPr>
        <w:pStyle w:val="Logo"/>
      </w:pPr>
    </w:p>
    <w:sdt>
      <w:sdtPr>
        <w:alias w:val="Enter title:"/>
        <w:tag w:val=""/>
        <w:id w:val="390237733"/>
        <w:placeholder>
          <w:docPart w:val="59162A623C5840DFA990A0D508D5F7C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3F0613" w:rsidP="00A638EC">
          <w:pPr>
            <w:pStyle w:val="Title"/>
          </w:pPr>
          <w:r>
            <w:t xml:space="preserve">VRF </w:t>
          </w:r>
          <w:r w:rsidR="00D25C64">
            <w:t>lite</w:t>
          </w:r>
          <w:r>
            <w:t>– Virtual routing and forwarding</w:t>
          </w:r>
        </w:p>
      </w:sdtContent>
    </w:sdt>
    <w:sdt>
      <w:sdtPr>
        <w:rPr>
          <w:sz w:val="32"/>
        </w:rPr>
        <w:alias w:val="Enter subtitle:"/>
        <w:tag w:val="Enter subtitle:"/>
        <w:id w:val="1134748392"/>
        <w:placeholder>
          <w:docPart w:val="944EDDF98AA848CBAF4D6FF0D77373B3"/>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290347" w:rsidRPr="003F0613" w:rsidRDefault="003F0613" w:rsidP="003F0613">
          <w:pPr>
            <w:jc w:val="right"/>
            <w:rPr>
              <w:sz w:val="32"/>
            </w:rPr>
          </w:pPr>
          <w:r>
            <w:rPr>
              <w:sz w:val="32"/>
            </w:rPr>
            <w:t>Jeffrey Xu</w:t>
          </w:r>
        </w:p>
      </w:sdtContent>
    </w:sdt>
    <w:p w:rsidR="003F0613" w:rsidRDefault="003F0613" w:rsidP="003F0613">
      <w:r>
        <w:t xml:space="preserve"> </w:t>
      </w:r>
    </w:p>
    <w:p w:rsidR="003F0613" w:rsidRDefault="003F0613" w:rsidP="003F0613"/>
    <w:p w:rsidR="003F0613" w:rsidRDefault="003F0613" w:rsidP="003F0613"/>
    <w:p w:rsidR="003F0613" w:rsidRDefault="003F0613" w:rsidP="003F0613"/>
    <w:p w:rsidR="003F0613" w:rsidRDefault="003F0613" w:rsidP="003F0613"/>
    <w:p w:rsidR="003F0613" w:rsidRDefault="003F0613" w:rsidP="003F0613"/>
    <w:p w:rsidR="003F0613" w:rsidRDefault="003F0613" w:rsidP="003F0613"/>
    <w:p w:rsidR="003F0613" w:rsidRDefault="003F0613" w:rsidP="003F0613"/>
    <w:p w:rsidR="003F0613" w:rsidRPr="00D25C64" w:rsidRDefault="003F0613" w:rsidP="003F0613">
      <w:pPr>
        <w:rPr>
          <w:sz w:val="32"/>
        </w:rPr>
      </w:pPr>
      <w:r w:rsidRPr="00D25C64">
        <w:rPr>
          <w:sz w:val="32"/>
        </w:rPr>
        <w:lastRenderedPageBreak/>
        <w:t>Purpose:</w:t>
      </w:r>
    </w:p>
    <w:p w:rsidR="003F0613" w:rsidRPr="00D25C64" w:rsidRDefault="003F0613" w:rsidP="003F0613">
      <w:pPr>
        <w:rPr>
          <w:sz w:val="24"/>
        </w:rPr>
      </w:pPr>
      <w:r w:rsidRPr="00D25C64">
        <w:rPr>
          <w:sz w:val="24"/>
        </w:rPr>
        <w:t>This lab introduced us to a protocol that is similar to VLANs on switches, where you are able to make many VLANS to virtualize a network. On a router, it is called VRF: Virtual Routing and Forwarding. It allows us to split the router into virtual routers that never interact with each other. It is like having an almost infinite amount of routers in one router only limited to the resources such as memory and processor. A reason we would implement this protocol would be to keep sensitive data or traffic in a separate channel such as business transactions. While you can have public traffic running on a public VRF instance. It is like traffic where carpool is able to</w:t>
      </w:r>
      <w:bookmarkStart w:id="0" w:name="_GoBack"/>
      <w:bookmarkEnd w:id="0"/>
      <w:r w:rsidRPr="00D25C64">
        <w:rPr>
          <w:sz w:val="24"/>
        </w:rPr>
        <w:t xml:space="preserve"> have their own lane and everyone else has to </w:t>
      </w:r>
      <w:r w:rsidR="001D62F0" w:rsidRPr="00D25C64">
        <w:rPr>
          <w:sz w:val="24"/>
        </w:rPr>
        <w:t>drive on the other lanes.</w:t>
      </w:r>
    </w:p>
    <w:p w:rsidR="001D62F0" w:rsidRPr="00D25C64" w:rsidRDefault="001D62F0" w:rsidP="003F0613">
      <w:pPr>
        <w:rPr>
          <w:sz w:val="24"/>
        </w:rPr>
      </w:pPr>
    </w:p>
    <w:p w:rsidR="001D62F0" w:rsidRPr="00D25C64" w:rsidRDefault="001D62F0" w:rsidP="003F0613">
      <w:pPr>
        <w:rPr>
          <w:sz w:val="32"/>
        </w:rPr>
      </w:pPr>
      <w:r w:rsidRPr="00D25C64">
        <w:rPr>
          <w:sz w:val="32"/>
        </w:rPr>
        <w:t>Background:</w:t>
      </w:r>
    </w:p>
    <w:p w:rsidR="001D62F0" w:rsidRPr="00D25C64" w:rsidRDefault="001D62F0" w:rsidP="003F0613">
      <w:pPr>
        <w:rPr>
          <w:rFonts w:cstheme="minorHAnsi"/>
          <w:sz w:val="24"/>
        </w:rPr>
      </w:pPr>
      <w:r w:rsidRPr="00D25C64">
        <w:rPr>
          <w:sz w:val="24"/>
        </w:rPr>
        <w:t xml:space="preserve">A lab like this was only slightly harder than multi-area OSPF and significantly easier than Tacacs+ and Radius. VRF acts as a logical (virtual) router where you may have more than one instance of a router limited by resources. VRF allows us to save on hardware when you want to make a dedicated link to another router but instead, you can create your own VRF and have your traffic run through a virtual router that no other network of traffic can use. But VRF by itself doesn’t allow it to have ip connectivity. For that, we implemented OPSF VRF, it allows that specific VRF to communicate with other routers and switches that are on the same OSPF VRF network. We can verify this by pinging across routers with that command </w:t>
      </w:r>
      <w:r w:rsidRPr="00D25C64">
        <w:rPr>
          <w:rFonts w:ascii="Courier New" w:hAnsi="Courier New" w:cs="Courier New"/>
          <w:sz w:val="24"/>
        </w:rPr>
        <w:t xml:space="preserve">do ping 192.168.1.1 vrf [vrf name] </w:t>
      </w:r>
      <w:r w:rsidR="00D25C64" w:rsidRPr="00D25C64">
        <w:rPr>
          <w:rFonts w:cstheme="minorHAnsi"/>
          <w:sz w:val="24"/>
        </w:rPr>
        <w:t>or other commands similar to this one while adding the –vrf [vrf name] at the end of it such as ip route and</w:t>
      </w:r>
      <w:r w:rsidR="009D2C13">
        <w:rPr>
          <w:rFonts w:cstheme="minorHAnsi"/>
          <w:sz w:val="24"/>
        </w:rPr>
        <w:t xml:space="preserve"> ip connectivity commands. We also needed to allow ip routing on the switches and create VLANS for the sub-interfaces which the VRF routers would be running from. Which was basically implementing Router on a stick (Roast). The two VRFS would be bound to different vlans and would never talk. Even the routing tables on the routers wouldn’t show the routes unless you specifically called for that VRF’s routing table. </w:t>
      </w:r>
    </w:p>
    <w:p w:rsidR="00D25C64" w:rsidRPr="00D25C64" w:rsidRDefault="00D25C64" w:rsidP="003F0613">
      <w:pPr>
        <w:rPr>
          <w:rFonts w:cstheme="minorHAnsi"/>
          <w:sz w:val="24"/>
        </w:rPr>
      </w:pPr>
    </w:p>
    <w:p w:rsidR="00D25C64" w:rsidRPr="00D25C64" w:rsidRDefault="00D25C64" w:rsidP="003F0613">
      <w:pPr>
        <w:rPr>
          <w:rFonts w:cstheme="minorHAnsi"/>
          <w:sz w:val="32"/>
        </w:rPr>
      </w:pPr>
      <w:r w:rsidRPr="00D25C64">
        <w:rPr>
          <w:rFonts w:cstheme="minorHAnsi"/>
          <w:sz w:val="32"/>
        </w:rPr>
        <w:t>Lab Setup:</w:t>
      </w:r>
    </w:p>
    <w:p w:rsidR="00D25C64" w:rsidRDefault="00D25C64" w:rsidP="003F0613">
      <w:pPr>
        <w:rPr>
          <w:rFonts w:cstheme="minorHAnsi"/>
          <w:sz w:val="24"/>
        </w:rPr>
      </w:pPr>
      <w:r w:rsidRPr="00D25C64">
        <w:rPr>
          <w:rFonts w:cstheme="minorHAnsi"/>
          <w:sz w:val="24"/>
        </w:rPr>
        <w:t>For this lab, we used 2 3750 layer 3 switches, 3 2901 routers, and 2 PC. We implemented VRF for the virtualization and OSPF VRF for the ip connectivity.</w:t>
      </w:r>
      <w:r>
        <w:rPr>
          <w:rFonts w:cstheme="minorHAnsi"/>
          <w:sz w:val="24"/>
        </w:rPr>
        <w:t xml:space="preserve"> Although you can use loopback interfaces to verify ip connectivity across networks.</w:t>
      </w:r>
    </w:p>
    <w:p w:rsidR="00D25C64" w:rsidRDefault="00D25C64" w:rsidP="003F0613">
      <w:pPr>
        <w:rPr>
          <w:rFonts w:cstheme="minorHAnsi"/>
          <w:sz w:val="24"/>
        </w:rPr>
      </w:pPr>
    </w:p>
    <w:p w:rsidR="00D25C64" w:rsidRDefault="00D25C64" w:rsidP="003F0613">
      <w:pPr>
        <w:rPr>
          <w:rFonts w:cstheme="minorHAnsi"/>
          <w:sz w:val="24"/>
        </w:rPr>
      </w:pPr>
    </w:p>
    <w:p w:rsidR="00D25C64" w:rsidRDefault="00D25C64" w:rsidP="003F0613">
      <w:pPr>
        <w:rPr>
          <w:rFonts w:cstheme="minorHAnsi"/>
          <w:sz w:val="24"/>
        </w:rPr>
      </w:pPr>
    </w:p>
    <w:p w:rsidR="00D25C64" w:rsidRDefault="00D25C64" w:rsidP="003F0613">
      <w:pPr>
        <w:rPr>
          <w:rFonts w:cstheme="minorHAnsi"/>
          <w:sz w:val="24"/>
        </w:rPr>
      </w:pPr>
    </w:p>
    <w:p w:rsidR="00D25C64" w:rsidRPr="00D25C64" w:rsidRDefault="00D25C64" w:rsidP="003F0613">
      <w:pPr>
        <w:rPr>
          <w:rFonts w:cstheme="minorHAnsi"/>
          <w:sz w:val="24"/>
        </w:rPr>
      </w:pPr>
    </w:p>
    <w:p w:rsidR="00D25C64" w:rsidRDefault="00D25C64" w:rsidP="003F0613">
      <w:pPr>
        <w:rPr>
          <w:rFonts w:cstheme="minorHAnsi"/>
        </w:rPr>
      </w:pPr>
    </w:p>
    <w:p w:rsidR="00D25C64" w:rsidRDefault="00D25C64" w:rsidP="003F0613">
      <w:pPr>
        <w:rPr>
          <w:rFonts w:cstheme="minorHAnsi"/>
        </w:rPr>
      </w:pPr>
    </w:p>
    <w:p w:rsidR="00D25C64" w:rsidRDefault="00D25C64" w:rsidP="003F0613">
      <w:pPr>
        <w:rPr>
          <w:rFonts w:cstheme="minorHAnsi"/>
        </w:rPr>
      </w:pPr>
    </w:p>
    <w:p w:rsidR="00D25C64" w:rsidRDefault="00D25C64" w:rsidP="003F0613">
      <w:pPr>
        <w:rPr>
          <w:rFonts w:cstheme="minorHAnsi"/>
        </w:rPr>
      </w:pPr>
    </w:p>
    <w:p w:rsidR="00D25C64" w:rsidRDefault="00D25C64" w:rsidP="003F0613">
      <w:pPr>
        <w:rPr>
          <w:rFonts w:cstheme="minorHAnsi"/>
        </w:rPr>
      </w:pPr>
    </w:p>
    <w:p w:rsidR="00D25C64" w:rsidRDefault="00D25C64" w:rsidP="003F0613">
      <w:pPr>
        <w:rPr>
          <w:rFonts w:cstheme="minorHAnsi"/>
          <w:b/>
          <w:sz w:val="36"/>
        </w:rPr>
      </w:pPr>
      <w:r w:rsidRPr="00D25C64">
        <w:rPr>
          <w:rFonts w:cstheme="minorHAnsi"/>
          <w:b/>
          <w:sz w:val="36"/>
        </w:rPr>
        <w:t>Topology:</w:t>
      </w:r>
    </w:p>
    <w:p w:rsidR="00D25C64" w:rsidRDefault="00D25C64" w:rsidP="003F0613">
      <w:pPr>
        <w:rPr>
          <w:rFonts w:cstheme="minorHAnsi"/>
          <w:b/>
          <w:sz w:val="36"/>
        </w:rPr>
      </w:pPr>
      <w:r w:rsidRPr="00D25C64">
        <w:rPr>
          <w:rFonts w:cstheme="minorHAnsi"/>
          <w:b/>
          <w:noProof/>
          <w:sz w:val="36"/>
          <w:lang w:eastAsia="en-US"/>
        </w:rPr>
        <w:drawing>
          <wp:inline distT="0" distB="0" distL="0" distR="0">
            <wp:extent cx="4171950" cy="4495800"/>
            <wp:effectExtent l="0" t="0" r="0" b="0"/>
            <wp:docPr id="4" name="Picture 4" descr="D:\VRF SHIT\VRF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RF SHIT\VRF topolo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4495800"/>
                    </a:xfrm>
                    <a:prstGeom prst="rect">
                      <a:avLst/>
                    </a:prstGeom>
                    <a:noFill/>
                    <a:ln>
                      <a:noFill/>
                    </a:ln>
                  </pic:spPr>
                </pic:pic>
              </a:graphicData>
            </a:graphic>
          </wp:inline>
        </w:drawing>
      </w:r>
    </w:p>
    <w:p w:rsidR="00D25C64" w:rsidRDefault="00D25C64" w:rsidP="003F0613">
      <w:pPr>
        <w:rPr>
          <w:rFonts w:cstheme="minorHAnsi"/>
          <w:b/>
          <w:sz w:val="36"/>
        </w:rPr>
      </w:pPr>
    </w:p>
    <w:p w:rsidR="00D25C64" w:rsidRDefault="00D25C64" w:rsidP="003F0613">
      <w:pPr>
        <w:rPr>
          <w:rFonts w:cstheme="minorHAnsi"/>
          <w:b/>
          <w:sz w:val="36"/>
        </w:rPr>
      </w:pPr>
    </w:p>
    <w:p w:rsidR="00D25C64" w:rsidRDefault="00D25C64" w:rsidP="003F0613">
      <w:pPr>
        <w:rPr>
          <w:rFonts w:cstheme="minorHAnsi"/>
          <w:b/>
          <w:sz w:val="36"/>
        </w:rPr>
      </w:pPr>
    </w:p>
    <w:p w:rsidR="00D25C64" w:rsidRDefault="00D25C64" w:rsidP="003F0613">
      <w:pPr>
        <w:rPr>
          <w:rFonts w:cstheme="minorHAnsi"/>
          <w:b/>
          <w:sz w:val="36"/>
        </w:rPr>
      </w:pPr>
    </w:p>
    <w:p w:rsidR="00D25C64" w:rsidRDefault="00D25C64" w:rsidP="003F0613">
      <w:pPr>
        <w:rPr>
          <w:rFonts w:cstheme="minorHAnsi"/>
          <w:b/>
          <w:sz w:val="36"/>
        </w:rPr>
      </w:pPr>
    </w:p>
    <w:p w:rsidR="00D25C64" w:rsidRDefault="00D25C64" w:rsidP="009D2C13">
      <w:pPr>
        <w:ind w:left="0"/>
        <w:rPr>
          <w:rFonts w:cstheme="minorHAnsi"/>
          <w:b/>
          <w:sz w:val="36"/>
        </w:rPr>
      </w:pPr>
    </w:p>
    <w:p w:rsidR="00D25C64" w:rsidRDefault="00D25C64" w:rsidP="003F0613">
      <w:pPr>
        <w:rPr>
          <w:rFonts w:cstheme="minorHAnsi"/>
          <w:b/>
          <w:sz w:val="36"/>
        </w:rPr>
      </w:pPr>
      <w:r>
        <w:rPr>
          <w:rFonts w:cstheme="minorHAnsi"/>
          <w:b/>
          <w:sz w:val="36"/>
        </w:rPr>
        <w:lastRenderedPageBreak/>
        <w:t>Switch 1 Configurations:</w:t>
      </w: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t>hostname</w:t>
      </w:r>
      <w:proofErr w:type="gramEnd"/>
      <w:r w:rsidRPr="00BA1EBA">
        <w:rPr>
          <w:rFonts w:ascii="Courier New" w:hAnsi="Courier New" w:cs="Courier New"/>
          <w:sz w:val="28"/>
        </w:rPr>
        <w:t xml:space="preserve"> S1</w:t>
      </w:r>
    </w:p>
    <w:p w:rsidR="00BA1EBA" w:rsidRPr="00BA1EBA" w:rsidRDefault="00BA1EBA" w:rsidP="00BA1EBA">
      <w:pPr>
        <w:ind w:left="0"/>
        <w:rPr>
          <w:rFonts w:ascii="Courier New" w:hAnsi="Courier New" w:cs="Courier New"/>
          <w:sz w:val="28"/>
        </w:rPr>
      </w:pPr>
    </w:p>
    <w:p w:rsidR="00D25C64"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00D25C64" w:rsidRPr="00BA1EBA">
        <w:rPr>
          <w:rFonts w:ascii="Courier New" w:hAnsi="Courier New" w:cs="Courier New"/>
          <w:sz w:val="28"/>
        </w:rPr>
        <w:t>ip</w:t>
      </w:r>
      <w:proofErr w:type="gramEnd"/>
      <w:r w:rsidR="00D25C64" w:rsidRPr="00BA1EBA">
        <w:rPr>
          <w:rFonts w:ascii="Courier New" w:hAnsi="Courier New" w:cs="Courier New"/>
          <w:sz w:val="28"/>
        </w:rPr>
        <w:t xml:space="preserve"> routing</w:t>
      </w:r>
    </w:p>
    <w:p w:rsidR="00D25C64" w:rsidRPr="00BA1EBA" w:rsidRDefault="00D25C64" w:rsidP="00D25C64">
      <w:pPr>
        <w:rPr>
          <w:rFonts w:ascii="Courier New" w:hAnsi="Courier New" w:cs="Courier New"/>
          <w:sz w:val="28"/>
        </w:rPr>
      </w:pP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blue</w:t>
      </w:r>
    </w:p>
    <w:p w:rsidR="00D25C64" w:rsidRPr="00BA1EBA" w:rsidRDefault="00D25C64" w:rsidP="00D25C64">
      <w:pPr>
        <w:rPr>
          <w:rFonts w:ascii="Courier New" w:hAnsi="Courier New" w:cs="Courier New"/>
          <w:sz w:val="28"/>
        </w:rPr>
      </w:pP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red</w:t>
      </w:r>
    </w:p>
    <w:p w:rsidR="00D25C64" w:rsidRPr="00BA1EBA" w:rsidRDefault="00D25C64" w:rsidP="00D25C64">
      <w:pPr>
        <w:rPr>
          <w:rFonts w:ascii="Courier New" w:hAnsi="Courier New" w:cs="Courier New"/>
          <w:sz w:val="28"/>
        </w:rPr>
      </w:pPr>
    </w:p>
    <w:p w:rsidR="00D25C64" w:rsidRPr="00BA1EBA" w:rsidRDefault="00D25C64" w:rsidP="00D25C64">
      <w:pPr>
        <w:rPr>
          <w:rFonts w:ascii="Courier New" w:hAnsi="Courier New" w:cs="Courier New"/>
          <w:sz w:val="28"/>
        </w:rPr>
      </w:pPr>
      <w:proofErr w:type="spellStart"/>
      <w:proofErr w:type="gramStart"/>
      <w:r w:rsidRPr="00BA1EBA">
        <w:rPr>
          <w:rFonts w:ascii="Courier New" w:hAnsi="Courier New" w:cs="Courier New"/>
          <w:sz w:val="28"/>
        </w:rPr>
        <w:t>vlan</w:t>
      </w:r>
      <w:proofErr w:type="spellEnd"/>
      <w:proofErr w:type="gramEnd"/>
      <w:r w:rsidRPr="00BA1EBA">
        <w:rPr>
          <w:rFonts w:ascii="Courier New" w:hAnsi="Courier New" w:cs="Courier New"/>
          <w:sz w:val="28"/>
        </w:rPr>
        <w:t xml:space="preserve"> internal allocation policy ascending</w:t>
      </w:r>
    </w:p>
    <w:p w:rsidR="00D25C64" w:rsidRPr="00BA1EBA" w:rsidRDefault="00D25C64" w:rsidP="00D25C64">
      <w:pPr>
        <w:ind w:left="0"/>
        <w:rPr>
          <w:rFonts w:ascii="Courier New" w:hAnsi="Courier New" w:cs="Courier New"/>
          <w:sz w:val="28"/>
        </w:rPr>
      </w:pP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FastEthernet1/0/1</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spellStart"/>
      <w:proofErr w:type="gramStart"/>
      <w:r w:rsidRPr="00BA1EBA">
        <w:rPr>
          <w:rFonts w:ascii="Courier New" w:hAnsi="Courier New" w:cs="Courier New"/>
          <w:sz w:val="28"/>
        </w:rPr>
        <w:t>switchport</w:t>
      </w:r>
      <w:proofErr w:type="spellEnd"/>
      <w:proofErr w:type="gramEnd"/>
      <w:r w:rsidRPr="00BA1EBA">
        <w:rPr>
          <w:rFonts w:ascii="Courier New" w:hAnsi="Courier New" w:cs="Courier New"/>
          <w:sz w:val="28"/>
        </w:rPr>
        <w:t xml:space="preserve"> trunk encapsulation dot1q</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spellStart"/>
      <w:proofErr w:type="gramStart"/>
      <w:r w:rsidRPr="00BA1EBA">
        <w:rPr>
          <w:rFonts w:ascii="Courier New" w:hAnsi="Courier New" w:cs="Courier New"/>
          <w:sz w:val="28"/>
        </w:rPr>
        <w:t>switchport</w:t>
      </w:r>
      <w:proofErr w:type="spellEnd"/>
      <w:proofErr w:type="gramEnd"/>
      <w:r w:rsidRPr="00BA1EBA">
        <w:rPr>
          <w:rFonts w:ascii="Courier New" w:hAnsi="Courier New" w:cs="Courier New"/>
          <w:sz w:val="28"/>
        </w:rPr>
        <w:t xml:space="preserve"> trunk allowed </w:t>
      </w:r>
      <w:proofErr w:type="spellStart"/>
      <w:r w:rsidRPr="00BA1EBA">
        <w:rPr>
          <w:rFonts w:ascii="Courier New" w:hAnsi="Courier New" w:cs="Courier New"/>
          <w:sz w:val="28"/>
        </w:rPr>
        <w:t>vlan</w:t>
      </w:r>
      <w:proofErr w:type="spellEnd"/>
      <w:r w:rsidRPr="00BA1EBA">
        <w:rPr>
          <w:rFonts w:ascii="Courier New" w:hAnsi="Courier New" w:cs="Courier New"/>
          <w:sz w:val="28"/>
        </w:rPr>
        <w:t xml:space="preserve"> 2,3</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spellStart"/>
      <w:proofErr w:type="gramStart"/>
      <w:r w:rsidRPr="00BA1EBA">
        <w:rPr>
          <w:rFonts w:ascii="Courier New" w:hAnsi="Courier New" w:cs="Courier New"/>
          <w:sz w:val="28"/>
        </w:rPr>
        <w:t>switchport</w:t>
      </w:r>
      <w:proofErr w:type="spellEnd"/>
      <w:proofErr w:type="gramEnd"/>
      <w:r w:rsidRPr="00BA1EBA">
        <w:rPr>
          <w:rFonts w:ascii="Courier New" w:hAnsi="Courier New" w:cs="Courier New"/>
          <w:sz w:val="28"/>
        </w:rPr>
        <w:t xml:space="preserve"> mode trunk</w:t>
      </w:r>
    </w:p>
    <w:p w:rsidR="00D25C64" w:rsidRPr="00BA1EBA" w:rsidRDefault="00D25C64" w:rsidP="00D25C64">
      <w:pPr>
        <w:rPr>
          <w:rFonts w:ascii="Courier New" w:hAnsi="Courier New" w:cs="Courier New"/>
          <w:sz w:val="28"/>
        </w:rPr>
      </w:pP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FastEthernet1/0/2</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spellStart"/>
      <w:proofErr w:type="gramStart"/>
      <w:r w:rsidRPr="00BA1EBA">
        <w:rPr>
          <w:rFonts w:ascii="Courier New" w:hAnsi="Courier New" w:cs="Courier New"/>
          <w:sz w:val="28"/>
        </w:rPr>
        <w:t>switchport</w:t>
      </w:r>
      <w:proofErr w:type="spellEnd"/>
      <w:proofErr w:type="gramEnd"/>
      <w:r w:rsidRPr="00BA1EBA">
        <w:rPr>
          <w:rFonts w:ascii="Courier New" w:hAnsi="Courier New" w:cs="Courier New"/>
          <w:sz w:val="28"/>
        </w:rPr>
        <w:t xml:space="preserve"> access </w:t>
      </w:r>
      <w:proofErr w:type="spellStart"/>
      <w:r w:rsidRPr="00BA1EBA">
        <w:rPr>
          <w:rFonts w:ascii="Courier New" w:hAnsi="Courier New" w:cs="Courier New"/>
          <w:sz w:val="28"/>
        </w:rPr>
        <w:t>vlan</w:t>
      </w:r>
      <w:proofErr w:type="spellEnd"/>
      <w:r w:rsidRPr="00BA1EBA">
        <w:rPr>
          <w:rFonts w:ascii="Courier New" w:hAnsi="Courier New" w:cs="Courier New"/>
          <w:sz w:val="28"/>
        </w:rPr>
        <w:t xml:space="preserve"> 2</w:t>
      </w:r>
    </w:p>
    <w:p w:rsidR="00D25C64" w:rsidRPr="00BA1EBA" w:rsidRDefault="00D25C64" w:rsidP="00D25C64">
      <w:pPr>
        <w:rPr>
          <w:rFonts w:ascii="Courier New" w:hAnsi="Courier New" w:cs="Courier New"/>
          <w:sz w:val="28"/>
        </w:rPr>
      </w:pP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FastEthernet1/0/3</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spellStart"/>
      <w:proofErr w:type="gramStart"/>
      <w:r w:rsidRPr="00BA1EBA">
        <w:rPr>
          <w:rFonts w:ascii="Courier New" w:hAnsi="Courier New" w:cs="Courier New"/>
          <w:sz w:val="28"/>
        </w:rPr>
        <w:t>switchport</w:t>
      </w:r>
      <w:proofErr w:type="spellEnd"/>
      <w:proofErr w:type="gramEnd"/>
      <w:r w:rsidRPr="00BA1EBA">
        <w:rPr>
          <w:rFonts w:ascii="Courier New" w:hAnsi="Courier New" w:cs="Courier New"/>
          <w:sz w:val="28"/>
        </w:rPr>
        <w:t xml:space="preserve"> access </w:t>
      </w:r>
      <w:proofErr w:type="spellStart"/>
      <w:r w:rsidRPr="00BA1EBA">
        <w:rPr>
          <w:rFonts w:ascii="Courier New" w:hAnsi="Courier New" w:cs="Courier New"/>
          <w:sz w:val="28"/>
        </w:rPr>
        <w:t>vlan</w:t>
      </w:r>
      <w:proofErr w:type="spellEnd"/>
      <w:r w:rsidRPr="00BA1EBA">
        <w:rPr>
          <w:rFonts w:ascii="Courier New" w:hAnsi="Courier New" w:cs="Courier New"/>
          <w:sz w:val="28"/>
        </w:rPr>
        <w:t xml:space="preserve"> 3</w:t>
      </w:r>
    </w:p>
    <w:p w:rsidR="00D25C64" w:rsidRPr="00BA1EBA" w:rsidRDefault="00D25C64" w:rsidP="00D25C64">
      <w:pPr>
        <w:ind w:left="0"/>
        <w:rPr>
          <w:rFonts w:ascii="Courier New" w:hAnsi="Courier New" w:cs="Courier New"/>
          <w:sz w:val="28"/>
        </w:rPr>
      </w:pP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Vlan1</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no</w:t>
      </w:r>
      <w:proofErr w:type="gramEnd"/>
      <w:r w:rsidRPr="00BA1EBA">
        <w:rPr>
          <w:rFonts w:ascii="Courier New" w:hAnsi="Courier New" w:cs="Courier New"/>
          <w:sz w:val="28"/>
        </w:rPr>
        <w:t xml:space="preserve"> ip address</w:t>
      </w:r>
    </w:p>
    <w:p w:rsidR="00D25C64" w:rsidRPr="00BA1EBA" w:rsidRDefault="00D25C64" w:rsidP="00D25C64">
      <w:pPr>
        <w:rPr>
          <w:rFonts w:ascii="Courier New" w:hAnsi="Courier New" w:cs="Courier New"/>
          <w:sz w:val="28"/>
        </w:rPr>
      </w:pP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Vlan2</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red</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1.1.1.1 255.255.255.248</w:t>
      </w:r>
    </w:p>
    <w:p w:rsidR="00D25C64" w:rsidRPr="00BA1EBA" w:rsidRDefault="00D25C64" w:rsidP="00D25C64">
      <w:pPr>
        <w:rPr>
          <w:rFonts w:ascii="Courier New" w:hAnsi="Courier New" w:cs="Courier New"/>
          <w:sz w:val="28"/>
        </w:rPr>
      </w:pP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lastRenderedPageBreak/>
        <w:t>interface</w:t>
      </w:r>
      <w:proofErr w:type="gramEnd"/>
      <w:r w:rsidRPr="00BA1EBA">
        <w:rPr>
          <w:rFonts w:ascii="Courier New" w:hAnsi="Courier New" w:cs="Courier New"/>
          <w:sz w:val="28"/>
        </w:rPr>
        <w:t xml:space="preserve"> Vlan3</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blue</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1.1.1.1 255.255.255.248</w:t>
      </w:r>
    </w:p>
    <w:p w:rsidR="00D25C64" w:rsidRPr="00BA1EBA" w:rsidRDefault="00D25C64" w:rsidP="00D25C64">
      <w:pPr>
        <w:rPr>
          <w:rFonts w:ascii="Courier New" w:hAnsi="Courier New" w:cs="Courier New"/>
          <w:sz w:val="28"/>
        </w:rPr>
      </w:pP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t>router</w:t>
      </w:r>
      <w:proofErr w:type="gramEnd"/>
      <w:r w:rsidRPr="00BA1EBA">
        <w:rPr>
          <w:rFonts w:ascii="Courier New" w:hAnsi="Courier New" w:cs="Courier New"/>
          <w:sz w:val="28"/>
        </w:rPr>
        <w:t xml:space="preserve"> </w:t>
      </w:r>
      <w:proofErr w:type="spellStart"/>
      <w:r w:rsidRPr="00BA1EBA">
        <w:rPr>
          <w:rFonts w:ascii="Courier New" w:hAnsi="Courier New" w:cs="Courier New"/>
          <w:sz w:val="28"/>
        </w:rPr>
        <w:t>ospf</w:t>
      </w:r>
      <w:proofErr w:type="spellEnd"/>
      <w:r w:rsidRPr="00BA1EBA">
        <w:rPr>
          <w:rFonts w:ascii="Courier New" w:hAnsi="Courier New" w:cs="Courier New"/>
          <w:sz w:val="28"/>
        </w:rPr>
        <w:t xml:space="preserve"> 1 vrf red</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router-id</w:t>
      </w:r>
      <w:proofErr w:type="gramEnd"/>
      <w:r w:rsidRPr="00BA1EBA">
        <w:rPr>
          <w:rFonts w:ascii="Courier New" w:hAnsi="Courier New" w:cs="Courier New"/>
          <w:sz w:val="28"/>
        </w:rPr>
        <w:t xml:space="preserve"> 1.1.1.1</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1.1.1.0 0.0.0.7 area 0</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1.1.1.0 0.0.0.255 area 0</w:t>
      </w:r>
    </w:p>
    <w:p w:rsidR="00D25C64" w:rsidRPr="00BA1EBA" w:rsidRDefault="00D25C64" w:rsidP="00D25C64">
      <w:pPr>
        <w:rPr>
          <w:rFonts w:ascii="Courier New" w:hAnsi="Courier New" w:cs="Courier New"/>
          <w:sz w:val="28"/>
        </w:rPr>
      </w:pPr>
    </w:p>
    <w:p w:rsidR="00D25C64" w:rsidRPr="00BA1EBA" w:rsidRDefault="00D25C64" w:rsidP="00D25C64">
      <w:pPr>
        <w:rPr>
          <w:rFonts w:ascii="Courier New" w:hAnsi="Courier New" w:cs="Courier New"/>
          <w:sz w:val="28"/>
        </w:rPr>
      </w:pPr>
      <w:proofErr w:type="gramStart"/>
      <w:r w:rsidRPr="00BA1EBA">
        <w:rPr>
          <w:rFonts w:ascii="Courier New" w:hAnsi="Courier New" w:cs="Courier New"/>
          <w:sz w:val="28"/>
        </w:rPr>
        <w:t>router</w:t>
      </w:r>
      <w:proofErr w:type="gramEnd"/>
      <w:r w:rsidRPr="00BA1EBA">
        <w:rPr>
          <w:rFonts w:ascii="Courier New" w:hAnsi="Courier New" w:cs="Courier New"/>
          <w:sz w:val="28"/>
        </w:rPr>
        <w:t xml:space="preserve"> </w:t>
      </w:r>
      <w:proofErr w:type="spellStart"/>
      <w:r w:rsidRPr="00BA1EBA">
        <w:rPr>
          <w:rFonts w:ascii="Courier New" w:hAnsi="Courier New" w:cs="Courier New"/>
          <w:sz w:val="28"/>
        </w:rPr>
        <w:t>ospf</w:t>
      </w:r>
      <w:proofErr w:type="spellEnd"/>
      <w:r w:rsidRPr="00BA1EBA">
        <w:rPr>
          <w:rFonts w:ascii="Courier New" w:hAnsi="Courier New" w:cs="Courier New"/>
          <w:sz w:val="28"/>
        </w:rPr>
        <w:t xml:space="preserve"> 2 vrf blue</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1.1.1.0 0.0.0.7 area 0</w:t>
      </w:r>
    </w:p>
    <w:p w:rsidR="00D25C64" w:rsidRPr="00BA1EBA" w:rsidRDefault="00D25C64" w:rsidP="00D25C64">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1.1.1.0 0.0.0.255 area 0</w:t>
      </w:r>
    </w:p>
    <w:p w:rsidR="00D25C64" w:rsidRPr="00D25C64" w:rsidRDefault="00D25C64" w:rsidP="00D25C64">
      <w:pPr>
        <w:rPr>
          <w:rFonts w:cstheme="minorHAnsi"/>
          <w:sz w:val="36"/>
        </w:rPr>
      </w:pPr>
    </w:p>
    <w:p w:rsidR="00D25C64" w:rsidRDefault="00D25C64" w:rsidP="00D25C64">
      <w:pPr>
        <w:rPr>
          <w:rFonts w:cstheme="minorHAnsi"/>
          <w:sz w:val="36"/>
        </w:rPr>
      </w:pPr>
    </w:p>
    <w:p w:rsidR="00D25C64" w:rsidRDefault="00D25C64" w:rsidP="00D25C64">
      <w:pPr>
        <w:rPr>
          <w:rFonts w:cstheme="minorHAnsi"/>
          <w:sz w:val="36"/>
        </w:rPr>
      </w:pPr>
    </w:p>
    <w:p w:rsidR="00D25C64" w:rsidRDefault="00D25C64" w:rsidP="00D25C64">
      <w:pPr>
        <w:rPr>
          <w:rFonts w:cstheme="minorHAnsi"/>
          <w:sz w:val="36"/>
        </w:rPr>
      </w:pPr>
    </w:p>
    <w:p w:rsidR="00D25C64" w:rsidRDefault="00D25C64" w:rsidP="00D25C64">
      <w:pPr>
        <w:rPr>
          <w:rFonts w:cstheme="minorHAnsi"/>
          <w:sz w:val="36"/>
        </w:rPr>
      </w:pPr>
    </w:p>
    <w:p w:rsidR="00BA1EBA" w:rsidRDefault="00BA1EBA" w:rsidP="00D25C64">
      <w:pPr>
        <w:rPr>
          <w:rFonts w:cstheme="minorHAnsi"/>
          <w:b/>
          <w:sz w:val="36"/>
        </w:rPr>
      </w:pPr>
    </w:p>
    <w:p w:rsidR="00BA1EBA" w:rsidRDefault="00BA1EBA" w:rsidP="00D25C64">
      <w:pPr>
        <w:rPr>
          <w:rFonts w:cstheme="minorHAnsi"/>
          <w:b/>
          <w:sz w:val="36"/>
        </w:rPr>
      </w:pPr>
    </w:p>
    <w:p w:rsidR="00BA1EBA" w:rsidRDefault="00BA1EBA" w:rsidP="00D25C64">
      <w:pPr>
        <w:rPr>
          <w:rFonts w:cstheme="minorHAnsi"/>
          <w:b/>
          <w:sz w:val="36"/>
        </w:rPr>
      </w:pPr>
    </w:p>
    <w:p w:rsidR="00BA1EBA" w:rsidRDefault="00BA1EBA" w:rsidP="00D25C64">
      <w:pPr>
        <w:rPr>
          <w:rFonts w:cstheme="minorHAnsi"/>
          <w:b/>
          <w:sz w:val="36"/>
        </w:rPr>
      </w:pPr>
    </w:p>
    <w:p w:rsidR="00BA1EBA" w:rsidRDefault="00BA1EBA" w:rsidP="00D25C64">
      <w:pPr>
        <w:rPr>
          <w:rFonts w:cstheme="minorHAnsi"/>
          <w:b/>
          <w:sz w:val="36"/>
        </w:rPr>
      </w:pPr>
    </w:p>
    <w:p w:rsidR="00BA1EBA" w:rsidRDefault="00BA1EBA" w:rsidP="00D25C64">
      <w:pPr>
        <w:rPr>
          <w:rFonts w:cstheme="minorHAnsi"/>
          <w:b/>
          <w:sz w:val="36"/>
        </w:rPr>
      </w:pPr>
    </w:p>
    <w:p w:rsidR="00BA1EBA" w:rsidRDefault="00BA1EBA" w:rsidP="00D25C64">
      <w:pPr>
        <w:rPr>
          <w:rFonts w:cstheme="minorHAnsi"/>
          <w:b/>
          <w:sz w:val="36"/>
        </w:rPr>
      </w:pPr>
    </w:p>
    <w:p w:rsidR="00BA1EBA" w:rsidRDefault="00BA1EBA" w:rsidP="00D25C64">
      <w:pPr>
        <w:rPr>
          <w:rFonts w:cstheme="minorHAnsi"/>
          <w:b/>
          <w:sz w:val="36"/>
        </w:rPr>
      </w:pPr>
    </w:p>
    <w:p w:rsidR="00BA1EBA" w:rsidRDefault="00BA1EBA" w:rsidP="00D25C64">
      <w:pPr>
        <w:rPr>
          <w:rFonts w:cstheme="minorHAnsi"/>
          <w:b/>
          <w:sz w:val="36"/>
        </w:rPr>
      </w:pPr>
    </w:p>
    <w:p w:rsidR="00D25C64" w:rsidRDefault="00BA1EBA" w:rsidP="00D25C64">
      <w:pPr>
        <w:rPr>
          <w:rFonts w:cstheme="minorHAnsi"/>
          <w:b/>
          <w:sz w:val="36"/>
        </w:rPr>
      </w:pPr>
      <w:r>
        <w:rPr>
          <w:rFonts w:cstheme="minorHAnsi"/>
          <w:b/>
          <w:sz w:val="36"/>
        </w:rPr>
        <w:lastRenderedPageBreak/>
        <w:t>Switch 2 Configurations:</w:t>
      </w:r>
    </w:p>
    <w:p w:rsidR="00D25C64" w:rsidRDefault="00D25C64" w:rsidP="00BA1EBA">
      <w:pPr>
        <w:ind w:left="0"/>
        <w:rPr>
          <w:rFonts w:cstheme="minorHAnsi"/>
          <w:sz w:val="36"/>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hostname</w:t>
      </w:r>
      <w:proofErr w:type="gramEnd"/>
      <w:r w:rsidRPr="00BA1EBA">
        <w:rPr>
          <w:rFonts w:ascii="Courier New" w:hAnsi="Courier New" w:cs="Courier New"/>
          <w:sz w:val="28"/>
        </w:rPr>
        <w:t xml:space="preserve"> S2</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routing</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blue</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red</w:t>
      </w:r>
    </w:p>
    <w:p w:rsidR="00BA1EBA" w:rsidRPr="00BA1EBA" w:rsidRDefault="00BA1EBA" w:rsidP="00BA1EBA">
      <w:pPr>
        <w:ind w:left="0"/>
        <w:rPr>
          <w:rFonts w:ascii="Courier New" w:hAnsi="Courier New" w:cs="Courier New"/>
          <w:sz w:val="28"/>
        </w:rPr>
      </w:pPr>
    </w:p>
    <w:p w:rsidR="00BA1EBA" w:rsidRPr="00BA1EBA" w:rsidRDefault="00BA1EBA" w:rsidP="00BA1EBA">
      <w:pPr>
        <w:rPr>
          <w:rFonts w:ascii="Courier New" w:hAnsi="Courier New" w:cs="Courier New"/>
          <w:sz w:val="28"/>
        </w:rPr>
      </w:pPr>
      <w:proofErr w:type="spellStart"/>
      <w:proofErr w:type="gramStart"/>
      <w:r w:rsidRPr="00BA1EBA">
        <w:rPr>
          <w:rFonts w:ascii="Courier New" w:hAnsi="Courier New" w:cs="Courier New"/>
          <w:sz w:val="28"/>
        </w:rPr>
        <w:t>vlan</w:t>
      </w:r>
      <w:proofErr w:type="spellEnd"/>
      <w:proofErr w:type="gramEnd"/>
      <w:r w:rsidRPr="00BA1EBA">
        <w:rPr>
          <w:rFonts w:ascii="Courier New" w:hAnsi="Courier New" w:cs="Courier New"/>
          <w:sz w:val="28"/>
        </w:rPr>
        <w:t xml:space="preserve"> inter</w:t>
      </w:r>
      <w:r w:rsidRPr="00BA1EBA">
        <w:rPr>
          <w:rFonts w:ascii="Courier New" w:hAnsi="Courier New" w:cs="Courier New"/>
          <w:sz w:val="28"/>
        </w:rPr>
        <w:t>nal allocation policy ascending</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FastEthernet1/0/1</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spellStart"/>
      <w:proofErr w:type="gramStart"/>
      <w:r w:rsidRPr="00BA1EBA">
        <w:rPr>
          <w:rFonts w:ascii="Courier New" w:hAnsi="Courier New" w:cs="Courier New"/>
          <w:sz w:val="28"/>
        </w:rPr>
        <w:t>switchport</w:t>
      </w:r>
      <w:proofErr w:type="spellEnd"/>
      <w:proofErr w:type="gramEnd"/>
      <w:r w:rsidRPr="00BA1EBA">
        <w:rPr>
          <w:rFonts w:ascii="Courier New" w:hAnsi="Courier New" w:cs="Courier New"/>
          <w:sz w:val="28"/>
        </w:rPr>
        <w:t xml:space="preserve"> trunk encapsulation dot1q</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spellStart"/>
      <w:proofErr w:type="gramStart"/>
      <w:r w:rsidRPr="00BA1EBA">
        <w:rPr>
          <w:rFonts w:ascii="Courier New" w:hAnsi="Courier New" w:cs="Courier New"/>
          <w:sz w:val="28"/>
        </w:rPr>
        <w:t>switchport</w:t>
      </w:r>
      <w:proofErr w:type="spellEnd"/>
      <w:proofErr w:type="gramEnd"/>
      <w:r w:rsidRPr="00BA1EBA">
        <w:rPr>
          <w:rFonts w:ascii="Courier New" w:hAnsi="Courier New" w:cs="Courier New"/>
          <w:sz w:val="28"/>
        </w:rPr>
        <w:t xml:space="preserve"> trunk allowed </w:t>
      </w:r>
      <w:proofErr w:type="spellStart"/>
      <w:r w:rsidRPr="00BA1EBA">
        <w:rPr>
          <w:rFonts w:ascii="Courier New" w:hAnsi="Courier New" w:cs="Courier New"/>
          <w:sz w:val="28"/>
        </w:rPr>
        <w:t>vlan</w:t>
      </w:r>
      <w:proofErr w:type="spellEnd"/>
      <w:r w:rsidRPr="00BA1EBA">
        <w:rPr>
          <w:rFonts w:ascii="Courier New" w:hAnsi="Courier New" w:cs="Courier New"/>
          <w:sz w:val="28"/>
        </w:rPr>
        <w:t xml:space="preserve"> 2,3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spellStart"/>
      <w:proofErr w:type="gramStart"/>
      <w:r w:rsidRPr="00BA1EBA">
        <w:rPr>
          <w:rFonts w:ascii="Courier New" w:hAnsi="Courier New" w:cs="Courier New"/>
          <w:sz w:val="28"/>
        </w:rPr>
        <w:t>switchport</w:t>
      </w:r>
      <w:proofErr w:type="spellEnd"/>
      <w:proofErr w:type="gramEnd"/>
      <w:r w:rsidRPr="00BA1EBA">
        <w:rPr>
          <w:rFonts w:ascii="Courier New" w:hAnsi="Courier New" w:cs="Courier New"/>
          <w:sz w:val="28"/>
        </w:rPr>
        <w:t xml:space="preserve"> mode trunk</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FastEthernet1/0/2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spellStart"/>
      <w:proofErr w:type="gramStart"/>
      <w:r w:rsidRPr="00BA1EBA">
        <w:rPr>
          <w:rFonts w:ascii="Courier New" w:hAnsi="Courier New" w:cs="Courier New"/>
          <w:sz w:val="28"/>
        </w:rPr>
        <w:t>switchport</w:t>
      </w:r>
      <w:proofErr w:type="spellEnd"/>
      <w:proofErr w:type="gramEnd"/>
      <w:r w:rsidRPr="00BA1EBA">
        <w:rPr>
          <w:rFonts w:ascii="Courier New" w:hAnsi="Courier New" w:cs="Courier New"/>
          <w:sz w:val="28"/>
        </w:rPr>
        <w:t xml:space="preserve"> access </w:t>
      </w:r>
      <w:proofErr w:type="spellStart"/>
      <w:r w:rsidRPr="00BA1EBA">
        <w:rPr>
          <w:rFonts w:ascii="Courier New" w:hAnsi="Courier New" w:cs="Courier New"/>
          <w:sz w:val="28"/>
        </w:rPr>
        <w:t>vlan</w:t>
      </w:r>
      <w:proofErr w:type="spellEnd"/>
      <w:r w:rsidRPr="00BA1EBA">
        <w:rPr>
          <w:rFonts w:ascii="Courier New" w:hAnsi="Courier New" w:cs="Courier New"/>
          <w:sz w:val="28"/>
        </w:rPr>
        <w:t xml:space="preserve"> 2</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FastEthernet1/0/3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spellStart"/>
      <w:proofErr w:type="gramStart"/>
      <w:r w:rsidRPr="00BA1EBA">
        <w:rPr>
          <w:rFonts w:ascii="Courier New" w:hAnsi="Courier New" w:cs="Courier New"/>
          <w:sz w:val="28"/>
        </w:rPr>
        <w:t>switchport</w:t>
      </w:r>
      <w:proofErr w:type="spellEnd"/>
      <w:proofErr w:type="gramEnd"/>
      <w:r w:rsidRPr="00BA1EBA">
        <w:rPr>
          <w:rFonts w:ascii="Courier New" w:hAnsi="Courier New" w:cs="Courier New"/>
          <w:sz w:val="28"/>
        </w:rPr>
        <w:t xml:space="preserve"> access </w:t>
      </w:r>
      <w:proofErr w:type="spellStart"/>
      <w:r w:rsidRPr="00BA1EBA">
        <w:rPr>
          <w:rFonts w:ascii="Courier New" w:hAnsi="Courier New" w:cs="Courier New"/>
          <w:sz w:val="28"/>
        </w:rPr>
        <w:t>vlan</w:t>
      </w:r>
      <w:proofErr w:type="spellEnd"/>
      <w:r w:rsidRPr="00BA1EBA">
        <w:rPr>
          <w:rFonts w:ascii="Courier New" w:hAnsi="Courier New" w:cs="Courier New"/>
          <w:sz w:val="28"/>
        </w:rPr>
        <w:t xml:space="preserve"> 3</w:t>
      </w: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Vlan2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red</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4.4.4.2 255.255.255.248</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Vlan3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blue</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4.4.4.2 255.255.255.248</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router</w:t>
      </w:r>
      <w:proofErr w:type="gramEnd"/>
      <w:r w:rsidRPr="00BA1EBA">
        <w:rPr>
          <w:rFonts w:ascii="Courier New" w:hAnsi="Courier New" w:cs="Courier New"/>
          <w:sz w:val="28"/>
        </w:rPr>
        <w:t xml:space="preserve"> </w:t>
      </w:r>
      <w:proofErr w:type="spellStart"/>
      <w:r w:rsidRPr="00BA1EBA">
        <w:rPr>
          <w:rFonts w:ascii="Courier New" w:hAnsi="Courier New" w:cs="Courier New"/>
          <w:sz w:val="28"/>
        </w:rPr>
        <w:t>ospf</w:t>
      </w:r>
      <w:proofErr w:type="spellEnd"/>
      <w:r w:rsidRPr="00BA1EBA">
        <w:rPr>
          <w:rFonts w:ascii="Courier New" w:hAnsi="Courier New" w:cs="Courier New"/>
          <w:sz w:val="28"/>
        </w:rPr>
        <w:t xml:space="preserve"> 1 vrf red</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router-id</w:t>
      </w:r>
      <w:proofErr w:type="gramEnd"/>
      <w:r w:rsidRPr="00BA1EBA">
        <w:rPr>
          <w:rFonts w:ascii="Courier New" w:hAnsi="Courier New" w:cs="Courier New"/>
          <w:sz w:val="28"/>
        </w:rPr>
        <w:t xml:space="preserve"> 9.9.9.9</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4.4.4.0 0.0.0.7 area 0</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router</w:t>
      </w:r>
      <w:proofErr w:type="gramEnd"/>
      <w:r w:rsidRPr="00BA1EBA">
        <w:rPr>
          <w:rFonts w:ascii="Courier New" w:hAnsi="Courier New" w:cs="Courier New"/>
          <w:sz w:val="28"/>
        </w:rPr>
        <w:t xml:space="preserve"> </w:t>
      </w:r>
      <w:proofErr w:type="spellStart"/>
      <w:r w:rsidRPr="00BA1EBA">
        <w:rPr>
          <w:rFonts w:ascii="Courier New" w:hAnsi="Courier New" w:cs="Courier New"/>
          <w:sz w:val="28"/>
        </w:rPr>
        <w:t>ospf</w:t>
      </w:r>
      <w:proofErr w:type="spellEnd"/>
      <w:r w:rsidRPr="00BA1EBA">
        <w:rPr>
          <w:rFonts w:ascii="Courier New" w:hAnsi="Courier New" w:cs="Courier New"/>
          <w:sz w:val="28"/>
        </w:rPr>
        <w:t xml:space="preserve"> 2 vrf blue</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router-id</w:t>
      </w:r>
      <w:proofErr w:type="gramEnd"/>
      <w:r w:rsidRPr="00BA1EBA">
        <w:rPr>
          <w:rFonts w:ascii="Courier New" w:hAnsi="Courier New" w:cs="Courier New"/>
          <w:sz w:val="28"/>
        </w:rPr>
        <w:t xml:space="preserve"> 10.10.10.10</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4.4.4.0 0.0.0.7 area 0</w:t>
      </w:r>
    </w:p>
    <w:p w:rsidR="00BA1EBA" w:rsidRPr="00BA1EBA" w:rsidRDefault="00BA1EBA" w:rsidP="00BA1EBA">
      <w:pPr>
        <w:rPr>
          <w:rFonts w:cstheme="minorHAnsi"/>
          <w:sz w:val="36"/>
        </w:rPr>
      </w:pPr>
    </w:p>
    <w:p w:rsidR="00D25C64" w:rsidRDefault="00D25C64" w:rsidP="00D25C64">
      <w:pPr>
        <w:rPr>
          <w:rFonts w:cstheme="minorHAnsi"/>
          <w:sz w:val="36"/>
        </w:rPr>
      </w:pPr>
    </w:p>
    <w:p w:rsidR="00D25C64" w:rsidRDefault="00D25C64" w:rsidP="00D25C64">
      <w:pPr>
        <w:rPr>
          <w:rFonts w:cstheme="minorHAnsi"/>
          <w:sz w:val="36"/>
        </w:rPr>
      </w:pPr>
    </w:p>
    <w:p w:rsidR="00D25C64" w:rsidRDefault="00D25C64" w:rsidP="00D25C64">
      <w:pPr>
        <w:rPr>
          <w:rFonts w:cstheme="minorHAnsi"/>
          <w:sz w:val="36"/>
        </w:rPr>
      </w:pPr>
    </w:p>
    <w:p w:rsidR="00D25C64" w:rsidRDefault="00D25C64" w:rsidP="00D25C64">
      <w:pPr>
        <w:rPr>
          <w:rFonts w:cstheme="minorHAnsi"/>
          <w:sz w:val="36"/>
        </w:rPr>
      </w:pPr>
    </w:p>
    <w:p w:rsidR="00D25C64" w:rsidRDefault="00D25C64" w:rsidP="00D25C64">
      <w:pPr>
        <w:rPr>
          <w:rFonts w:cstheme="minorHAnsi"/>
          <w:sz w:val="36"/>
        </w:rPr>
      </w:pPr>
    </w:p>
    <w:p w:rsidR="00BA1EBA" w:rsidRDefault="00BA1EBA" w:rsidP="00D25C64">
      <w:pPr>
        <w:rPr>
          <w:rFonts w:cstheme="minorHAnsi"/>
          <w:sz w:val="36"/>
        </w:rPr>
      </w:pPr>
    </w:p>
    <w:p w:rsidR="00BA1EBA" w:rsidRDefault="00BA1EBA" w:rsidP="00D25C64">
      <w:pPr>
        <w:rPr>
          <w:rFonts w:cstheme="minorHAnsi"/>
          <w:sz w:val="36"/>
        </w:rPr>
      </w:pPr>
    </w:p>
    <w:p w:rsidR="00BA1EBA" w:rsidRDefault="00BA1EBA" w:rsidP="00D25C64">
      <w:pPr>
        <w:rPr>
          <w:rFonts w:cstheme="minorHAnsi"/>
          <w:sz w:val="36"/>
        </w:rPr>
      </w:pPr>
    </w:p>
    <w:p w:rsidR="00BA1EBA" w:rsidRDefault="00BA1EBA" w:rsidP="00D25C64">
      <w:pPr>
        <w:rPr>
          <w:rFonts w:cstheme="minorHAnsi"/>
          <w:sz w:val="36"/>
        </w:rPr>
      </w:pPr>
    </w:p>
    <w:p w:rsidR="00BA1EBA" w:rsidRDefault="00BA1EBA" w:rsidP="00D25C64">
      <w:pPr>
        <w:rPr>
          <w:rFonts w:cstheme="minorHAnsi"/>
          <w:sz w:val="36"/>
        </w:rPr>
      </w:pPr>
    </w:p>
    <w:p w:rsidR="00BA1EBA" w:rsidRDefault="00BA1EBA" w:rsidP="00D25C64">
      <w:pPr>
        <w:rPr>
          <w:rFonts w:cstheme="minorHAnsi"/>
          <w:sz w:val="36"/>
        </w:rPr>
      </w:pPr>
    </w:p>
    <w:p w:rsidR="00BA1EBA" w:rsidRDefault="00BA1EBA" w:rsidP="00D25C64">
      <w:pPr>
        <w:rPr>
          <w:rFonts w:cstheme="minorHAnsi"/>
          <w:sz w:val="36"/>
        </w:rPr>
      </w:pPr>
    </w:p>
    <w:p w:rsidR="00BA1EBA" w:rsidRDefault="00BA1EBA" w:rsidP="00D25C64">
      <w:pPr>
        <w:rPr>
          <w:rFonts w:cstheme="minorHAnsi"/>
          <w:sz w:val="36"/>
        </w:rPr>
      </w:pPr>
    </w:p>
    <w:p w:rsidR="00BA1EBA" w:rsidRDefault="00BA1EBA" w:rsidP="00D25C64">
      <w:pPr>
        <w:rPr>
          <w:rFonts w:cstheme="minorHAnsi"/>
          <w:sz w:val="36"/>
        </w:rPr>
      </w:pPr>
    </w:p>
    <w:p w:rsidR="00D25C64" w:rsidRDefault="00D25C64" w:rsidP="00D25C64">
      <w:pPr>
        <w:rPr>
          <w:rFonts w:cstheme="minorHAnsi"/>
          <w:sz w:val="36"/>
        </w:rPr>
      </w:pPr>
    </w:p>
    <w:p w:rsidR="00D25C64" w:rsidRDefault="00D25C64" w:rsidP="00D25C64">
      <w:pPr>
        <w:rPr>
          <w:rFonts w:cstheme="minorHAnsi"/>
          <w:sz w:val="36"/>
        </w:rPr>
      </w:pPr>
    </w:p>
    <w:p w:rsidR="00D25C64" w:rsidRPr="00BA1EBA" w:rsidRDefault="00BA1EBA" w:rsidP="00D25C64">
      <w:pPr>
        <w:rPr>
          <w:rFonts w:cstheme="minorHAnsi"/>
          <w:b/>
          <w:sz w:val="36"/>
        </w:rPr>
      </w:pPr>
      <w:r>
        <w:rPr>
          <w:rFonts w:cstheme="minorHAnsi"/>
          <w:b/>
          <w:sz w:val="36"/>
        </w:rPr>
        <w:lastRenderedPageBreak/>
        <w:t>Router 1 Configurations:</w:t>
      </w:r>
    </w:p>
    <w:p w:rsidR="00D25C64" w:rsidRDefault="00D25C64" w:rsidP="00D25C64">
      <w:pPr>
        <w:rPr>
          <w:rFonts w:cstheme="minorHAnsi"/>
          <w:sz w:val="36"/>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hostname</w:t>
      </w:r>
      <w:proofErr w:type="gramEnd"/>
      <w:r w:rsidRPr="00BA1EBA">
        <w:rPr>
          <w:rFonts w:ascii="Courier New" w:hAnsi="Courier New" w:cs="Courier New"/>
          <w:sz w:val="28"/>
        </w:rPr>
        <w:t xml:space="preserve"> R1</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blue</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red</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GigabitEthernet0/0</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2.2.2.1 255.255.255.252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duplex</w:t>
      </w:r>
      <w:proofErr w:type="gramEnd"/>
      <w:r w:rsidRPr="00BA1EBA">
        <w:rPr>
          <w:rFonts w:ascii="Courier New" w:hAnsi="Courier New" w:cs="Courier New"/>
          <w:sz w:val="28"/>
        </w:rPr>
        <w:t xml:space="preserve"> auto</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speed</w:t>
      </w:r>
      <w:proofErr w:type="gramEnd"/>
      <w:r w:rsidRPr="00BA1EBA">
        <w:rPr>
          <w:rFonts w:ascii="Courier New" w:hAnsi="Courier New" w:cs="Courier New"/>
          <w:sz w:val="28"/>
        </w:rPr>
        <w:t xml:space="preserve"> auto</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GigabitEthernet0/0.2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red</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2.2.2.1 255.255.255.252</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GigabitEthernet0/0.3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blue</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2.2.2.1 255.255.255.252</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GigabitEthernet0/1</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1.1.1.2 255.255.255.252</w:t>
      </w: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GigabitEthernet0/1.2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red</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1.1.1.2 255.255.255.248</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GigabitEthernet0/1.3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blue</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1.1.1.2 255.255.255.248</w:t>
      </w:r>
    </w:p>
    <w:p w:rsidR="00BA1EBA" w:rsidRPr="00BA1EBA" w:rsidRDefault="00BA1EBA" w:rsidP="00BA1EBA">
      <w:pPr>
        <w:ind w:left="0"/>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router</w:t>
      </w:r>
      <w:proofErr w:type="gramEnd"/>
      <w:r w:rsidRPr="00BA1EBA">
        <w:rPr>
          <w:rFonts w:ascii="Courier New" w:hAnsi="Courier New" w:cs="Courier New"/>
          <w:sz w:val="28"/>
        </w:rPr>
        <w:t xml:space="preserve"> </w:t>
      </w:r>
      <w:proofErr w:type="spellStart"/>
      <w:r w:rsidRPr="00BA1EBA">
        <w:rPr>
          <w:rFonts w:ascii="Courier New" w:hAnsi="Courier New" w:cs="Courier New"/>
          <w:sz w:val="28"/>
        </w:rPr>
        <w:t>ospf</w:t>
      </w:r>
      <w:proofErr w:type="spellEnd"/>
      <w:r w:rsidRPr="00BA1EBA">
        <w:rPr>
          <w:rFonts w:ascii="Courier New" w:hAnsi="Courier New" w:cs="Courier New"/>
          <w:sz w:val="28"/>
        </w:rPr>
        <w:t xml:space="preserve"> 1 vrf red</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router-id</w:t>
      </w:r>
      <w:proofErr w:type="gramEnd"/>
      <w:r w:rsidRPr="00BA1EBA">
        <w:rPr>
          <w:rFonts w:ascii="Courier New" w:hAnsi="Courier New" w:cs="Courier New"/>
          <w:sz w:val="28"/>
        </w:rPr>
        <w:t xml:space="preserve"> 3.3.3.3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redistribute</w:t>
      </w:r>
      <w:proofErr w:type="gramEnd"/>
      <w:r w:rsidRPr="00BA1EBA">
        <w:rPr>
          <w:rFonts w:ascii="Courier New" w:hAnsi="Courier New" w:cs="Courier New"/>
          <w:sz w:val="28"/>
        </w:rPr>
        <w:t xml:space="preserve"> static</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1.1.1.0 0.0.0.7 area 0</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2.2.2.0 0.0.0.3 area 0</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router</w:t>
      </w:r>
      <w:proofErr w:type="gramEnd"/>
      <w:r w:rsidRPr="00BA1EBA">
        <w:rPr>
          <w:rFonts w:ascii="Courier New" w:hAnsi="Courier New" w:cs="Courier New"/>
          <w:sz w:val="28"/>
        </w:rPr>
        <w:t xml:space="preserve"> </w:t>
      </w:r>
      <w:proofErr w:type="spellStart"/>
      <w:r w:rsidRPr="00BA1EBA">
        <w:rPr>
          <w:rFonts w:ascii="Courier New" w:hAnsi="Courier New" w:cs="Courier New"/>
          <w:sz w:val="28"/>
        </w:rPr>
        <w:t>ospf</w:t>
      </w:r>
      <w:proofErr w:type="spellEnd"/>
      <w:r w:rsidRPr="00BA1EBA">
        <w:rPr>
          <w:rFonts w:ascii="Courier New" w:hAnsi="Courier New" w:cs="Courier New"/>
          <w:sz w:val="28"/>
        </w:rPr>
        <w:t xml:space="preserve"> 2 vrf blue</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router-id</w:t>
      </w:r>
      <w:proofErr w:type="gramEnd"/>
      <w:r w:rsidRPr="00BA1EBA">
        <w:rPr>
          <w:rFonts w:ascii="Courier New" w:hAnsi="Courier New" w:cs="Courier New"/>
          <w:sz w:val="28"/>
        </w:rPr>
        <w:t xml:space="preserve"> 4.4.4.4</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1.1.1.0 0.0.0.7 area 0</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2.2.2.0 0.0.0.3 area 0</w:t>
      </w:r>
    </w:p>
    <w:p w:rsidR="00BA1EBA" w:rsidRPr="00BA1EBA" w:rsidRDefault="00BA1EBA" w:rsidP="00BA1EBA">
      <w:pPr>
        <w:rPr>
          <w:rFonts w:cstheme="minorHAnsi"/>
          <w:sz w:val="36"/>
        </w:rPr>
      </w:pPr>
    </w:p>
    <w:p w:rsidR="00BA1EBA" w:rsidRDefault="00BA1EBA" w:rsidP="00BA1EBA">
      <w:pPr>
        <w:rPr>
          <w:rFonts w:cstheme="minorHAnsi"/>
          <w:b/>
          <w:sz w:val="36"/>
        </w:rPr>
      </w:pPr>
    </w:p>
    <w:p w:rsidR="00BA1EBA" w:rsidRDefault="00BA1EBA" w:rsidP="00BA1EBA">
      <w:pPr>
        <w:rPr>
          <w:rFonts w:cstheme="minorHAnsi"/>
          <w:b/>
          <w:sz w:val="36"/>
        </w:rPr>
      </w:pPr>
    </w:p>
    <w:p w:rsidR="00BA1EBA" w:rsidRDefault="00BA1EBA" w:rsidP="00BA1EBA">
      <w:pPr>
        <w:rPr>
          <w:rFonts w:cstheme="minorHAnsi"/>
          <w:b/>
          <w:sz w:val="36"/>
        </w:rPr>
      </w:pPr>
    </w:p>
    <w:p w:rsidR="00BA1EBA" w:rsidRDefault="00BA1EBA" w:rsidP="00BA1EBA">
      <w:pPr>
        <w:rPr>
          <w:rFonts w:cstheme="minorHAnsi"/>
          <w:b/>
          <w:sz w:val="36"/>
        </w:rPr>
      </w:pPr>
    </w:p>
    <w:p w:rsidR="00BA1EBA" w:rsidRDefault="00BA1EBA" w:rsidP="00BA1EBA">
      <w:pPr>
        <w:rPr>
          <w:rFonts w:cstheme="minorHAnsi"/>
          <w:b/>
          <w:sz w:val="36"/>
        </w:rPr>
      </w:pPr>
    </w:p>
    <w:p w:rsidR="00BA1EBA" w:rsidRDefault="00BA1EBA" w:rsidP="00BA1EBA">
      <w:pPr>
        <w:rPr>
          <w:rFonts w:cstheme="minorHAnsi"/>
          <w:b/>
          <w:sz w:val="36"/>
        </w:rPr>
      </w:pPr>
    </w:p>
    <w:p w:rsidR="00BA1EBA" w:rsidRDefault="00BA1EBA" w:rsidP="00BA1EBA">
      <w:pPr>
        <w:rPr>
          <w:rFonts w:cstheme="minorHAnsi"/>
          <w:b/>
          <w:sz w:val="36"/>
        </w:rPr>
      </w:pPr>
    </w:p>
    <w:p w:rsidR="00BA1EBA" w:rsidRDefault="00BA1EBA" w:rsidP="00BA1EBA">
      <w:pPr>
        <w:rPr>
          <w:rFonts w:cstheme="minorHAnsi"/>
          <w:b/>
          <w:sz w:val="36"/>
        </w:rPr>
      </w:pPr>
    </w:p>
    <w:p w:rsidR="00BA1EBA" w:rsidRDefault="00BA1EBA" w:rsidP="00BA1EBA">
      <w:pPr>
        <w:rPr>
          <w:rFonts w:cstheme="minorHAnsi"/>
          <w:b/>
          <w:sz w:val="36"/>
        </w:rPr>
      </w:pPr>
    </w:p>
    <w:p w:rsidR="00BA1EBA" w:rsidRDefault="00BA1EBA" w:rsidP="00BA1EBA">
      <w:pPr>
        <w:rPr>
          <w:rFonts w:cstheme="minorHAnsi"/>
          <w:b/>
          <w:sz w:val="36"/>
        </w:rPr>
      </w:pPr>
      <w:r>
        <w:rPr>
          <w:rFonts w:cstheme="minorHAnsi"/>
          <w:b/>
          <w:sz w:val="36"/>
        </w:rPr>
        <w:lastRenderedPageBreak/>
        <w:t>Router 2 Configurations:</w:t>
      </w: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hostname</w:t>
      </w:r>
      <w:proofErr w:type="gramEnd"/>
      <w:r w:rsidRPr="00BA1EBA">
        <w:rPr>
          <w:rFonts w:ascii="Courier New" w:hAnsi="Courier New" w:cs="Courier New"/>
          <w:sz w:val="28"/>
        </w:rPr>
        <w:t xml:space="preserve"> R2</w:t>
      </w:r>
    </w:p>
    <w:p w:rsidR="00BA1EBA" w:rsidRPr="00BA1EBA" w:rsidRDefault="00BA1EBA" w:rsidP="00BA1EBA">
      <w:pPr>
        <w:rPr>
          <w:rFonts w:ascii="Courier New" w:hAnsi="Courier New" w:cs="Courier New"/>
          <w:sz w:val="28"/>
        </w:rPr>
      </w:pP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blue</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red</w:t>
      </w:r>
    </w:p>
    <w:p w:rsidR="00BA1EBA" w:rsidRPr="00BA1EBA" w:rsidRDefault="00BA1EBA" w:rsidP="00BA1EBA">
      <w:pPr>
        <w:ind w:left="0"/>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GigabitEthernet0/0</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3.3.3.1 255.255.255.252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duplex</w:t>
      </w:r>
      <w:proofErr w:type="gramEnd"/>
      <w:r w:rsidRPr="00BA1EBA">
        <w:rPr>
          <w:rFonts w:ascii="Courier New" w:hAnsi="Courier New" w:cs="Courier New"/>
          <w:sz w:val="28"/>
        </w:rPr>
        <w:t xml:space="preserve"> auto</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speed</w:t>
      </w:r>
      <w:proofErr w:type="gramEnd"/>
      <w:r w:rsidRPr="00BA1EBA">
        <w:rPr>
          <w:rFonts w:ascii="Courier New" w:hAnsi="Courier New" w:cs="Courier New"/>
          <w:sz w:val="28"/>
        </w:rPr>
        <w:t xml:space="preserve"> auto</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GigabitEthernet0/0.2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red</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3.3.3.1 255.255.255.252</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GigabitEthernet0/0.3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blue</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3.3.3.1 255.255.255.252</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GigabitEthernet0/1</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2.2.2.2 255.255.255.252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duplex</w:t>
      </w:r>
      <w:proofErr w:type="gramEnd"/>
      <w:r w:rsidRPr="00BA1EBA">
        <w:rPr>
          <w:rFonts w:ascii="Courier New" w:hAnsi="Courier New" w:cs="Courier New"/>
          <w:sz w:val="28"/>
        </w:rPr>
        <w:t xml:space="preserve"> auto</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speed</w:t>
      </w:r>
      <w:proofErr w:type="gramEnd"/>
      <w:r w:rsidRPr="00BA1EBA">
        <w:rPr>
          <w:rFonts w:ascii="Courier New" w:hAnsi="Courier New" w:cs="Courier New"/>
          <w:sz w:val="28"/>
        </w:rPr>
        <w:t xml:space="preserve"> auto</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GigabitEthernet0/1.2</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2</w:t>
      </w:r>
    </w:p>
    <w:p w:rsidR="00BA1EBA" w:rsidRPr="00BA1EBA" w:rsidRDefault="00BA1EBA" w:rsidP="00BA1EBA">
      <w:pPr>
        <w:rPr>
          <w:rFonts w:ascii="Courier New" w:hAnsi="Courier New" w:cs="Courier New"/>
          <w:sz w:val="28"/>
        </w:rPr>
      </w:pPr>
      <w:r w:rsidRPr="00BA1EBA">
        <w:rPr>
          <w:rFonts w:ascii="Courier New" w:hAnsi="Courier New" w:cs="Courier New"/>
          <w:sz w:val="28"/>
        </w:rPr>
        <w:lastRenderedPageBreak/>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red</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2.2.2.2 255.255.255.252</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GigabitEthernet0/1.3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3</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blue</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w:t>
      </w:r>
      <w:r w:rsidRPr="00BA1EBA">
        <w:rPr>
          <w:rFonts w:ascii="Courier New" w:hAnsi="Courier New" w:cs="Courier New"/>
          <w:sz w:val="28"/>
        </w:rPr>
        <w:t>address 2.2.2.2 255.255.255.252</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router</w:t>
      </w:r>
      <w:proofErr w:type="gramEnd"/>
      <w:r w:rsidRPr="00BA1EBA">
        <w:rPr>
          <w:rFonts w:ascii="Courier New" w:hAnsi="Courier New" w:cs="Courier New"/>
          <w:sz w:val="28"/>
        </w:rPr>
        <w:t xml:space="preserve"> </w:t>
      </w:r>
      <w:proofErr w:type="spellStart"/>
      <w:r w:rsidRPr="00BA1EBA">
        <w:rPr>
          <w:rFonts w:ascii="Courier New" w:hAnsi="Courier New" w:cs="Courier New"/>
          <w:sz w:val="28"/>
        </w:rPr>
        <w:t>ospf</w:t>
      </w:r>
      <w:proofErr w:type="spellEnd"/>
      <w:r w:rsidRPr="00BA1EBA">
        <w:rPr>
          <w:rFonts w:ascii="Courier New" w:hAnsi="Courier New" w:cs="Courier New"/>
          <w:sz w:val="28"/>
        </w:rPr>
        <w:t xml:space="preserve"> 1 vrf red</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router-id</w:t>
      </w:r>
      <w:proofErr w:type="gramEnd"/>
      <w:r w:rsidRPr="00BA1EBA">
        <w:rPr>
          <w:rFonts w:ascii="Courier New" w:hAnsi="Courier New" w:cs="Courier New"/>
          <w:sz w:val="28"/>
        </w:rPr>
        <w:t xml:space="preserve"> 5.5.5.5</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2.2.2.0 0.0.0.3 area 0</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3.3.3.0 0.0.0.3 area 0</w:t>
      </w:r>
    </w:p>
    <w:p w:rsidR="00BA1EBA" w:rsidRPr="00BA1EBA" w:rsidRDefault="00BA1EBA" w:rsidP="00BA1EBA">
      <w:pPr>
        <w:rPr>
          <w:rFonts w:ascii="Courier New" w:hAnsi="Courier New" w:cs="Courier New"/>
          <w:sz w:val="28"/>
        </w:rPr>
      </w:pPr>
    </w:p>
    <w:p w:rsidR="00BA1EBA" w:rsidRPr="00BA1EBA" w:rsidRDefault="00BA1EBA" w:rsidP="00BA1EBA">
      <w:pPr>
        <w:rPr>
          <w:rFonts w:ascii="Courier New" w:hAnsi="Courier New" w:cs="Courier New"/>
          <w:sz w:val="28"/>
        </w:rPr>
      </w:pPr>
      <w:proofErr w:type="gramStart"/>
      <w:r w:rsidRPr="00BA1EBA">
        <w:rPr>
          <w:rFonts w:ascii="Courier New" w:hAnsi="Courier New" w:cs="Courier New"/>
          <w:sz w:val="28"/>
        </w:rPr>
        <w:t>router</w:t>
      </w:r>
      <w:proofErr w:type="gramEnd"/>
      <w:r w:rsidRPr="00BA1EBA">
        <w:rPr>
          <w:rFonts w:ascii="Courier New" w:hAnsi="Courier New" w:cs="Courier New"/>
          <w:sz w:val="28"/>
        </w:rPr>
        <w:t xml:space="preserve"> </w:t>
      </w:r>
      <w:proofErr w:type="spellStart"/>
      <w:r w:rsidRPr="00BA1EBA">
        <w:rPr>
          <w:rFonts w:ascii="Courier New" w:hAnsi="Courier New" w:cs="Courier New"/>
          <w:sz w:val="28"/>
        </w:rPr>
        <w:t>ospf</w:t>
      </w:r>
      <w:proofErr w:type="spellEnd"/>
      <w:r w:rsidRPr="00BA1EBA">
        <w:rPr>
          <w:rFonts w:ascii="Courier New" w:hAnsi="Courier New" w:cs="Courier New"/>
          <w:sz w:val="28"/>
        </w:rPr>
        <w:t xml:space="preserve"> 2 vrf blue</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router-id</w:t>
      </w:r>
      <w:proofErr w:type="gramEnd"/>
      <w:r w:rsidRPr="00BA1EBA">
        <w:rPr>
          <w:rFonts w:ascii="Courier New" w:hAnsi="Courier New" w:cs="Courier New"/>
          <w:sz w:val="28"/>
        </w:rPr>
        <w:t xml:space="preserve"> 6.6.6.6</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2.2.2.0 0.0.0.3 area 0</w:t>
      </w:r>
    </w:p>
    <w:p w:rsidR="00BA1EBA" w:rsidRPr="00BA1EBA" w:rsidRDefault="00BA1EBA" w:rsidP="00BA1EBA">
      <w:pPr>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3.3.3.0 0.0.0.3 area 0</w:t>
      </w:r>
    </w:p>
    <w:p w:rsidR="00BA1EBA" w:rsidRDefault="00BA1EBA" w:rsidP="00BA1EBA">
      <w:pPr>
        <w:ind w:left="0"/>
        <w:rPr>
          <w:rFonts w:cstheme="minorHAnsi"/>
          <w:b/>
          <w:sz w:val="36"/>
        </w:rPr>
      </w:pPr>
    </w:p>
    <w:p w:rsidR="00BA1EBA" w:rsidRDefault="00BA1EBA" w:rsidP="00BA1EBA">
      <w:pPr>
        <w:ind w:left="0"/>
        <w:rPr>
          <w:rFonts w:cstheme="minorHAnsi"/>
          <w:b/>
          <w:sz w:val="36"/>
        </w:rPr>
      </w:pPr>
    </w:p>
    <w:p w:rsidR="00BA1EBA" w:rsidRDefault="00BA1EBA" w:rsidP="00BA1EBA">
      <w:pPr>
        <w:ind w:left="0"/>
        <w:rPr>
          <w:rFonts w:cstheme="minorHAnsi"/>
          <w:b/>
          <w:sz w:val="36"/>
        </w:rPr>
      </w:pPr>
    </w:p>
    <w:p w:rsidR="00BA1EBA" w:rsidRDefault="00BA1EBA" w:rsidP="00BA1EBA">
      <w:pPr>
        <w:ind w:left="0"/>
        <w:rPr>
          <w:rFonts w:cstheme="minorHAnsi"/>
          <w:b/>
          <w:sz w:val="36"/>
        </w:rPr>
      </w:pPr>
    </w:p>
    <w:p w:rsidR="00BA1EBA" w:rsidRDefault="00BA1EBA" w:rsidP="00BA1EBA">
      <w:pPr>
        <w:ind w:left="0"/>
        <w:rPr>
          <w:rFonts w:cstheme="minorHAnsi"/>
          <w:b/>
          <w:sz w:val="36"/>
        </w:rPr>
      </w:pPr>
    </w:p>
    <w:p w:rsidR="00BA1EBA" w:rsidRDefault="00BA1EBA" w:rsidP="00BA1EBA">
      <w:pPr>
        <w:ind w:left="0"/>
        <w:rPr>
          <w:rFonts w:cstheme="minorHAnsi"/>
          <w:b/>
          <w:sz w:val="36"/>
        </w:rPr>
      </w:pPr>
    </w:p>
    <w:p w:rsidR="00BA1EBA" w:rsidRDefault="00BA1EBA" w:rsidP="00BA1EBA">
      <w:pPr>
        <w:ind w:left="0"/>
        <w:rPr>
          <w:rFonts w:cstheme="minorHAnsi"/>
          <w:b/>
          <w:sz w:val="36"/>
        </w:rPr>
      </w:pPr>
    </w:p>
    <w:p w:rsidR="00BA1EBA" w:rsidRDefault="00BA1EBA" w:rsidP="00BA1EBA">
      <w:pPr>
        <w:ind w:left="0"/>
        <w:rPr>
          <w:rFonts w:cstheme="minorHAnsi"/>
          <w:b/>
          <w:sz w:val="36"/>
        </w:rPr>
      </w:pPr>
    </w:p>
    <w:p w:rsidR="00BA1EBA" w:rsidRDefault="00BA1EBA" w:rsidP="00BA1EBA">
      <w:pPr>
        <w:ind w:left="0"/>
        <w:rPr>
          <w:rFonts w:cstheme="minorHAnsi"/>
          <w:b/>
          <w:sz w:val="36"/>
        </w:rPr>
      </w:pPr>
    </w:p>
    <w:p w:rsidR="00BA1EBA" w:rsidRDefault="00BA1EBA" w:rsidP="00BA1EBA">
      <w:pPr>
        <w:ind w:left="0"/>
        <w:rPr>
          <w:rFonts w:cstheme="minorHAnsi"/>
          <w:b/>
          <w:sz w:val="36"/>
        </w:rPr>
      </w:pPr>
    </w:p>
    <w:p w:rsidR="00D25C64" w:rsidRDefault="00BA1EBA" w:rsidP="00BA1EBA">
      <w:pPr>
        <w:ind w:left="0"/>
        <w:rPr>
          <w:rFonts w:cstheme="minorHAnsi"/>
          <w:b/>
          <w:sz w:val="36"/>
        </w:rPr>
      </w:pPr>
      <w:r>
        <w:rPr>
          <w:rFonts w:cstheme="minorHAnsi"/>
          <w:b/>
          <w:sz w:val="36"/>
        </w:rPr>
        <w:lastRenderedPageBreak/>
        <w:t xml:space="preserve">Router 3 Configurations: </w:t>
      </w: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hostname</w:t>
      </w:r>
      <w:proofErr w:type="gramEnd"/>
      <w:r w:rsidRPr="00BA1EBA">
        <w:rPr>
          <w:rFonts w:ascii="Courier New" w:hAnsi="Courier New" w:cs="Courier New"/>
          <w:sz w:val="28"/>
        </w:rPr>
        <w:t xml:space="preserve"> R3</w:t>
      </w:r>
    </w:p>
    <w:p w:rsidR="00BA1EBA" w:rsidRPr="00BA1EBA" w:rsidRDefault="00BA1EBA" w:rsidP="00BA1EBA">
      <w:pPr>
        <w:ind w:left="0"/>
        <w:rPr>
          <w:rFonts w:ascii="Courier New" w:hAnsi="Courier New" w:cs="Courier New"/>
          <w:sz w:val="28"/>
        </w:rPr>
      </w:pP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blue</w:t>
      </w: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red</w:t>
      </w:r>
    </w:p>
    <w:p w:rsidR="00BA1EBA" w:rsidRPr="00BA1EBA" w:rsidRDefault="00BA1EBA" w:rsidP="00BA1EBA">
      <w:pPr>
        <w:ind w:left="0"/>
        <w:rPr>
          <w:rFonts w:ascii="Courier New" w:hAnsi="Courier New" w:cs="Courier New"/>
          <w:sz w:val="28"/>
        </w:rPr>
      </w:pP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GigabitEthernet0/0</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no</w:t>
      </w:r>
      <w:proofErr w:type="gramEnd"/>
      <w:r w:rsidRPr="00BA1EBA">
        <w:rPr>
          <w:rFonts w:ascii="Courier New" w:hAnsi="Courier New" w:cs="Courier New"/>
          <w:sz w:val="28"/>
        </w:rPr>
        <w:t xml:space="preserve"> ip address</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duplex</w:t>
      </w:r>
      <w:proofErr w:type="gramEnd"/>
      <w:r w:rsidRPr="00BA1EBA">
        <w:rPr>
          <w:rFonts w:ascii="Courier New" w:hAnsi="Courier New" w:cs="Courier New"/>
          <w:sz w:val="28"/>
        </w:rPr>
        <w:t xml:space="preserve"> auto</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speed</w:t>
      </w:r>
      <w:proofErr w:type="gramEnd"/>
      <w:r w:rsidRPr="00BA1EBA">
        <w:rPr>
          <w:rFonts w:ascii="Courier New" w:hAnsi="Courier New" w:cs="Courier New"/>
          <w:sz w:val="28"/>
        </w:rPr>
        <w:t xml:space="preserve"> auto</w:t>
      </w:r>
    </w:p>
    <w:p w:rsidR="00BA1EBA" w:rsidRPr="00BA1EBA" w:rsidRDefault="00BA1EBA" w:rsidP="00BA1EBA">
      <w:pPr>
        <w:ind w:left="0"/>
        <w:rPr>
          <w:rFonts w:ascii="Courier New" w:hAnsi="Courier New" w:cs="Courier New"/>
          <w:sz w:val="28"/>
        </w:rPr>
      </w:pP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GigabitEthernet0/0.2</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2</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red</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4.4.4.1 255.255.255.248</w:t>
      </w:r>
    </w:p>
    <w:p w:rsidR="00BA1EBA" w:rsidRPr="00BA1EBA" w:rsidRDefault="00BA1EBA" w:rsidP="00BA1EBA">
      <w:pPr>
        <w:ind w:left="0"/>
        <w:rPr>
          <w:rFonts w:ascii="Courier New" w:hAnsi="Courier New" w:cs="Courier New"/>
          <w:sz w:val="28"/>
        </w:rPr>
      </w:pP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GigabitEthernet0/0.3</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3</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blue</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4.4.4.1 255.255.255.248</w:t>
      </w:r>
    </w:p>
    <w:p w:rsidR="00BA1EBA" w:rsidRPr="00BA1EBA" w:rsidRDefault="00BA1EBA" w:rsidP="00BA1EBA">
      <w:pPr>
        <w:ind w:left="0"/>
        <w:rPr>
          <w:rFonts w:ascii="Courier New" w:hAnsi="Courier New" w:cs="Courier New"/>
          <w:sz w:val="28"/>
        </w:rPr>
      </w:pPr>
    </w:p>
    <w:p w:rsidR="00BA1EBA" w:rsidRPr="00BA1EBA" w:rsidRDefault="00BA1EBA" w:rsidP="00BA1EBA">
      <w:pPr>
        <w:ind w:left="0"/>
        <w:rPr>
          <w:rFonts w:ascii="Courier New" w:hAnsi="Courier New" w:cs="Courier New"/>
          <w:sz w:val="28"/>
        </w:rPr>
      </w:pP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GigabitEthernet0/1</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no</w:t>
      </w:r>
      <w:proofErr w:type="gramEnd"/>
      <w:r w:rsidRPr="00BA1EBA">
        <w:rPr>
          <w:rFonts w:ascii="Courier New" w:hAnsi="Courier New" w:cs="Courier New"/>
          <w:sz w:val="28"/>
        </w:rPr>
        <w:t xml:space="preserve"> ip address</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duplex</w:t>
      </w:r>
      <w:proofErr w:type="gramEnd"/>
      <w:r w:rsidRPr="00BA1EBA">
        <w:rPr>
          <w:rFonts w:ascii="Courier New" w:hAnsi="Courier New" w:cs="Courier New"/>
          <w:sz w:val="28"/>
        </w:rPr>
        <w:t xml:space="preserve"> auto</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speed</w:t>
      </w:r>
      <w:proofErr w:type="gramEnd"/>
      <w:r w:rsidRPr="00BA1EBA">
        <w:rPr>
          <w:rFonts w:ascii="Courier New" w:hAnsi="Courier New" w:cs="Courier New"/>
          <w:sz w:val="28"/>
        </w:rPr>
        <w:t xml:space="preserve"> auto</w:t>
      </w:r>
    </w:p>
    <w:p w:rsidR="00BA1EBA" w:rsidRPr="00BA1EBA" w:rsidRDefault="00BA1EBA" w:rsidP="00BA1EBA">
      <w:pPr>
        <w:ind w:left="0"/>
        <w:rPr>
          <w:rFonts w:ascii="Courier New" w:hAnsi="Courier New" w:cs="Courier New"/>
          <w:sz w:val="28"/>
        </w:rPr>
      </w:pP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GigabitEthernet0/1.2</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2</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lastRenderedPageBreak/>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red</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address 3.3.3.2 255.255.255.252</w:t>
      </w:r>
    </w:p>
    <w:p w:rsidR="00BA1EBA" w:rsidRPr="00BA1EBA" w:rsidRDefault="00BA1EBA" w:rsidP="00BA1EBA">
      <w:pPr>
        <w:ind w:left="0"/>
        <w:rPr>
          <w:rFonts w:ascii="Courier New" w:hAnsi="Courier New" w:cs="Courier New"/>
          <w:sz w:val="28"/>
        </w:rPr>
      </w:pP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interface</w:t>
      </w:r>
      <w:proofErr w:type="gramEnd"/>
      <w:r w:rsidRPr="00BA1EBA">
        <w:rPr>
          <w:rFonts w:ascii="Courier New" w:hAnsi="Courier New" w:cs="Courier New"/>
          <w:sz w:val="28"/>
        </w:rPr>
        <w:t xml:space="preserve"> GigabitEthernet0/1.3</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encapsulation</w:t>
      </w:r>
      <w:proofErr w:type="gramEnd"/>
      <w:r w:rsidRPr="00BA1EBA">
        <w:rPr>
          <w:rFonts w:ascii="Courier New" w:hAnsi="Courier New" w:cs="Courier New"/>
          <w:sz w:val="28"/>
        </w:rPr>
        <w:t xml:space="preserve"> dot1Q 3</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vrf forwarding blue</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ip</w:t>
      </w:r>
      <w:proofErr w:type="gramEnd"/>
      <w:r w:rsidRPr="00BA1EBA">
        <w:rPr>
          <w:rFonts w:ascii="Courier New" w:hAnsi="Courier New" w:cs="Courier New"/>
          <w:sz w:val="28"/>
        </w:rPr>
        <w:t xml:space="preserve"> </w:t>
      </w:r>
      <w:r w:rsidRPr="00BA1EBA">
        <w:rPr>
          <w:rFonts w:ascii="Courier New" w:hAnsi="Courier New" w:cs="Courier New"/>
          <w:sz w:val="28"/>
        </w:rPr>
        <w:t>address 3.3.3.2 255.255.255.252</w:t>
      </w:r>
    </w:p>
    <w:p w:rsidR="00BA1EBA" w:rsidRPr="00BA1EBA" w:rsidRDefault="00BA1EBA" w:rsidP="00BA1EBA">
      <w:pPr>
        <w:ind w:left="0"/>
        <w:rPr>
          <w:rFonts w:ascii="Courier New" w:hAnsi="Courier New" w:cs="Courier New"/>
          <w:sz w:val="28"/>
        </w:rPr>
      </w:pP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router</w:t>
      </w:r>
      <w:proofErr w:type="gramEnd"/>
      <w:r w:rsidRPr="00BA1EBA">
        <w:rPr>
          <w:rFonts w:ascii="Courier New" w:hAnsi="Courier New" w:cs="Courier New"/>
          <w:sz w:val="28"/>
        </w:rPr>
        <w:t xml:space="preserve"> </w:t>
      </w:r>
      <w:proofErr w:type="spellStart"/>
      <w:r w:rsidRPr="00BA1EBA">
        <w:rPr>
          <w:rFonts w:ascii="Courier New" w:hAnsi="Courier New" w:cs="Courier New"/>
          <w:sz w:val="28"/>
        </w:rPr>
        <w:t>ospf</w:t>
      </w:r>
      <w:proofErr w:type="spellEnd"/>
      <w:r w:rsidRPr="00BA1EBA">
        <w:rPr>
          <w:rFonts w:ascii="Courier New" w:hAnsi="Courier New" w:cs="Courier New"/>
          <w:sz w:val="28"/>
        </w:rPr>
        <w:t xml:space="preserve"> 1 vrf red</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router-id</w:t>
      </w:r>
      <w:proofErr w:type="gramEnd"/>
      <w:r w:rsidRPr="00BA1EBA">
        <w:rPr>
          <w:rFonts w:ascii="Courier New" w:hAnsi="Courier New" w:cs="Courier New"/>
          <w:sz w:val="28"/>
        </w:rPr>
        <w:t xml:space="preserve"> 7.7.7.7</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3.3.3.0 0.0.0.3 area 0</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4.4.4.0 0.0.0.7 area 0</w:t>
      </w:r>
    </w:p>
    <w:p w:rsidR="00BA1EBA" w:rsidRPr="00BA1EBA" w:rsidRDefault="00BA1EBA" w:rsidP="00BA1EBA">
      <w:pPr>
        <w:ind w:left="0"/>
        <w:rPr>
          <w:rFonts w:ascii="Courier New" w:hAnsi="Courier New" w:cs="Courier New"/>
          <w:sz w:val="28"/>
        </w:rPr>
      </w:pPr>
    </w:p>
    <w:p w:rsidR="00BA1EBA" w:rsidRPr="00BA1EBA" w:rsidRDefault="00BA1EBA" w:rsidP="00BA1EBA">
      <w:pPr>
        <w:ind w:left="0"/>
        <w:rPr>
          <w:rFonts w:ascii="Courier New" w:hAnsi="Courier New" w:cs="Courier New"/>
          <w:sz w:val="28"/>
        </w:rPr>
      </w:pPr>
      <w:proofErr w:type="gramStart"/>
      <w:r w:rsidRPr="00BA1EBA">
        <w:rPr>
          <w:rFonts w:ascii="Courier New" w:hAnsi="Courier New" w:cs="Courier New"/>
          <w:sz w:val="28"/>
        </w:rPr>
        <w:t>router</w:t>
      </w:r>
      <w:proofErr w:type="gramEnd"/>
      <w:r w:rsidRPr="00BA1EBA">
        <w:rPr>
          <w:rFonts w:ascii="Courier New" w:hAnsi="Courier New" w:cs="Courier New"/>
          <w:sz w:val="28"/>
        </w:rPr>
        <w:t xml:space="preserve"> </w:t>
      </w:r>
      <w:proofErr w:type="spellStart"/>
      <w:r w:rsidRPr="00BA1EBA">
        <w:rPr>
          <w:rFonts w:ascii="Courier New" w:hAnsi="Courier New" w:cs="Courier New"/>
          <w:sz w:val="28"/>
        </w:rPr>
        <w:t>ospf</w:t>
      </w:r>
      <w:proofErr w:type="spellEnd"/>
      <w:r w:rsidRPr="00BA1EBA">
        <w:rPr>
          <w:rFonts w:ascii="Courier New" w:hAnsi="Courier New" w:cs="Courier New"/>
          <w:sz w:val="28"/>
        </w:rPr>
        <w:t xml:space="preserve"> 2 vrf blue</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router-id</w:t>
      </w:r>
      <w:proofErr w:type="gramEnd"/>
      <w:r w:rsidRPr="00BA1EBA">
        <w:rPr>
          <w:rFonts w:ascii="Courier New" w:hAnsi="Courier New" w:cs="Courier New"/>
          <w:sz w:val="28"/>
        </w:rPr>
        <w:t xml:space="preserve"> 8.8.8.8</w:t>
      </w:r>
    </w:p>
    <w:p w:rsidR="00BA1EBA" w:rsidRP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3.3.3.0 0.0.0.3 area 0</w:t>
      </w:r>
    </w:p>
    <w:p w:rsidR="00BA1EBA" w:rsidRDefault="00BA1EBA" w:rsidP="00BA1EBA">
      <w:pPr>
        <w:ind w:left="0"/>
        <w:rPr>
          <w:rFonts w:ascii="Courier New" w:hAnsi="Courier New" w:cs="Courier New"/>
          <w:sz w:val="28"/>
        </w:rPr>
      </w:pPr>
      <w:r w:rsidRPr="00BA1EBA">
        <w:rPr>
          <w:rFonts w:ascii="Courier New" w:hAnsi="Courier New" w:cs="Courier New"/>
          <w:sz w:val="28"/>
        </w:rPr>
        <w:t xml:space="preserve"> </w:t>
      </w:r>
      <w:proofErr w:type="gramStart"/>
      <w:r w:rsidRPr="00BA1EBA">
        <w:rPr>
          <w:rFonts w:ascii="Courier New" w:hAnsi="Courier New" w:cs="Courier New"/>
          <w:sz w:val="28"/>
        </w:rPr>
        <w:t>network</w:t>
      </w:r>
      <w:proofErr w:type="gramEnd"/>
      <w:r w:rsidRPr="00BA1EBA">
        <w:rPr>
          <w:rFonts w:ascii="Courier New" w:hAnsi="Courier New" w:cs="Courier New"/>
          <w:sz w:val="28"/>
        </w:rPr>
        <w:t xml:space="preserve"> 4.4.4.0 0.0.0.7 area 0</w:t>
      </w: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ascii="Courier New" w:hAnsi="Courier New" w:cs="Courier New"/>
          <w:sz w:val="28"/>
        </w:rPr>
      </w:pPr>
    </w:p>
    <w:p w:rsidR="00BA1EBA" w:rsidRDefault="00BA1EBA" w:rsidP="00BA1EBA">
      <w:pPr>
        <w:ind w:left="0"/>
        <w:rPr>
          <w:rFonts w:cstheme="minorHAnsi"/>
          <w:b/>
          <w:sz w:val="36"/>
        </w:rPr>
      </w:pPr>
      <w:r>
        <w:rPr>
          <w:rFonts w:cstheme="minorHAnsi"/>
          <w:b/>
          <w:sz w:val="36"/>
        </w:rPr>
        <w:lastRenderedPageBreak/>
        <w:t>Screen shots:</w:t>
      </w:r>
    </w:p>
    <w:p w:rsidR="00BA1EBA" w:rsidRPr="00BA1EBA" w:rsidRDefault="00BA1EBA" w:rsidP="00BA1EBA">
      <w:pPr>
        <w:ind w:left="0"/>
        <w:rPr>
          <w:rFonts w:cstheme="minorHAnsi"/>
          <w:b/>
          <w:sz w:val="36"/>
        </w:rPr>
      </w:pPr>
      <w:r w:rsidRPr="00BA1EBA">
        <w:rPr>
          <w:rFonts w:cstheme="minorHAnsi"/>
          <w:b/>
          <w:noProof/>
          <w:sz w:val="36"/>
          <w:lang w:eastAsia="en-US"/>
        </w:rPr>
        <w:drawing>
          <wp:inline distT="0" distB="0" distL="0" distR="0">
            <wp:extent cx="3956050" cy="1892300"/>
            <wp:effectExtent l="0" t="0" r="6350" b="0"/>
            <wp:docPr id="6" name="Picture 6" descr="D:\VRF SHIT\vla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RF SHIT\vlan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050" cy="1892300"/>
                    </a:xfrm>
                    <a:prstGeom prst="rect">
                      <a:avLst/>
                    </a:prstGeom>
                    <a:noFill/>
                    <a:ln>
                      <a:noFill/>
                    </a:ln>
                  </pic:spPr>
                </pic:pic>
              </a:graphicData>
            </a:graphic>
          </wp:inline>
        </w:drawing>
      </w:r>
    </w:p>
    <w:p w:rsidR="00BA1EBA" w:rsidRPr="00BA1EBA" w:rsidRDefault="00BA1EBA" w:rsidP="00BA1EBA">
      <w:pPr>
        <w:ind w:left="0"/>
        <w:rPr>
          <w:rFonts w:cstheme="minorHAnsi"/>
          <w:sz w:val="24"/>
        </w:rPr>
      </w:pPr>
      <w:r>
        <w:rPr>
          <w:rFonts w:cstheme="minorHAnsi"/>
          <w:sz w:val="24"/>
        </w:rPr>
        <w:t>This ping was from 2 pc on the same VRFs</w:t>
      </w:r>
    </w:p>
    <w:p w:rsidR="00BA1EBA" w:rsidRDefault="00BA1EBA" w:rsidP="00BA1EBA">
      <w:pPr>
        <w:ind w:left="0"/>
        <w:rPr>
          <w:rFonts w:cstheme="minorHAnsi"/>
          <w:sz w:val="36"/>
        </w:rPr>
      </w:pPr>
    </w:p>
    <w:p w:rsidR="00BA1EBA" w:rsidRPr="00BA1EBA" w:rsidRDefault="00BA1EBA" w:rsidP="00BA1EBA">
      <w:pPr>
        <w:ind w:left="0"/>
        <w:rPr>
          <w:rFonts w:cstheme="minorHAnsi"/>
          <w:sz w:val="36"/>
        </w:rPr>
      </w:pPr>
    </w:p>
    <w:p w:rsidR="00BA1EBA" w:rsidRPr="00BA1EBA" w:rsidRDefault="00BA1EBA" w:rsidP="00BA1EBA">
      <w:pPr>
        <w:ind w:left="0"/>
        <w:rPr>
          <w:rFonts w:cstheme="minorHAnsi"/>
          <w:sz w:val="36"/>
        </w:rPr>
      </w:pPr>
    </w:p>
    <w:p w:rsidR="00BA1EBA" w:rsidRPr="00BA1EBA" w:rsidRDefault="00BA1EBA" w:rsidP="00BA1EBA">
      <w:pPr>
        <w:ind w:left="0"/>
        <w:rPr>
          <w:rFonts w:cstheme="minorHAnsi"/>
          <w:sz w:val="36"/>
        </w:rPr>
      </w:pPr>
      <w:r w:rsidRPr="00BA1EBA">
        <w:rPr>
          <w:rFonts w:cstheme="minorHAnsi"/>
          <w:noProof/>
          <w:sz w:val="36"/>
          <w:lang w:eastAsia="en-US"/>
        </w:rPr>
        <w:drawing>
          <wp:inline distT="0" distB="0" distL="0" distR="0">
            <wp:extent cx="4114800" cy="1625600"/>
            <wp:effectExtent l="0" t="0" r="0" b="0"/>
            <wp:docPr id="7" name="Picture 7" descr="D:\VRF SHIT\Vla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RF SHIT\Vlan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25600"/>
                    </a:xfrm>
                    <a:prstGeom prst="rect">
                      <a:avLst/>
                    </a:prstGeom>
                    <a:noFill/>
                    <a:ln>
                      <a:noFill/>
                    </a:ln>
                  </pic:spPr>
                </pic:pic>
              </a:graphicData>
            </a:graphic>
          </wp:inline>
        </w:drawing>
      </w:r>
    </w:p>
    <w:p w:rsidR="00BA1EBA" w:rsidRPr="00BA1EBA" w:rsidRDefault="00BA1EBA" w:rsidP="00BA1EBA">
      <w:pPr>
        <w:ind w:left="0"/>
        <w:rPr>
          <w:rFonts w:cstheme="minorHAnsi"/>
          <w:sz w:val="24"/>
        </w:rPr>
      </w:pPr>
      <w:r>
        <w:rPr>
          <w:rFonts w:cstheme="minorHAnsi"/>
          <w:sz w:val="24"/>
        </w:rPr>
        <w:t>This was from 2 pc on different VRFs</w:t>
      </w:r>
    </w:p>
    <w:p w:rsidR="00BA1EBA" w:rsidRPr="00BA1EBA" w:rsidRDefault="00BA1EBA" w:rsidP="00BA1EBA">
      <w:pPr>
        <w:ind w:left="0"/>
        <w:rPr>
          <w:rFonts w:cstheme="minorHAnsi"/>
          <w:sz w:val="36"/>
        </w:rPr>
      </w:pPr>
    </w:p>
    <w:p w:rsidR="00BA1EBA" w:rsidRDefault="00BA1EBA" w:rsidP="00BA1EBA">
      <w:pPr>
        <w:ind w:left="0"/>
        <w:rPr>
          <w:rFonts w:cstheme="minorHAnsi"/>
          <w:sz w:val="36"/>
        </w:rPr>
      </w:pPr>
    </w:p>
    <w:p w:rsidR="009D2C13" w:rsidRDefault="009D2C13" w:rsidP="00BA1EBA">
      <w:pPr>
        <w:ind w:left="0"/>
        <w:rPr>
          <w:rFonts w:cstheme="minorHAnsi"/>
          <w:sz w:val="36"/>
        </w:rPr>
      </w:pPr>
    </w:p>
    <w:p w:rsidR="009D2C13" w:rsidRDefault="009D2C13" w:rsidP="00BA1EBA">
      <w:pPr>
        <w:ind w:left="0"/>
        <w:rPr>
          <w:rFonts w:cstheme="minorHAnsi"/>
          <w:sz w:val="36"/>
        </w:rPr>
      </w:pPr>
    </w:p>
    <w:p w:rsidR="009D2C13" w:rsidRDefault="009D2C13" w:rsidP="00BA1EBA">
      <w:pPr>
        <w:ind w:left="0"/>
        <w:rPr>
          <w:rFonts w:cstheme="minorHAnsi"/>
          <w:sz w:val="36"/>
        </w:rPr>
      </w:pPr>
    </w:p>
    <w:p w:rsidR="009D2C13" w:rsidRDefault="009D2C13" w:rsidP="00BA1EBA">
      <w:pPr>
        <w:ind w:left="0"/>
        <w:rPr>
          <w:rFonts w:cstheme="minorHAnsi"/>
          <w:sz w:val="36"/>
        </w:rPr>
      </w:pPr>
    </w:p>
    <w:p w:rsidR="009D2C13" w:rsidRDefault="009D2C13" w:rsidP="00BA1EBA">
      <w:pPr>
        <w:ind w:left="0"/>
        <w:rPr>
          <w:rFonts w:cstheme="minorHAnsi"/>
          <w:sz w:val="36"/>
        </w:rPr>
      </w:pPr>
    </w:p>
    <w:p w:rsidR="009D2C13" w:rsidRDefault="009D2C13" w:rsidP="00BA1EBA">
      <w:pPr>
        <w:ind w:left="0"/>
        <w:rPr>
          <w:rFonts w:cstheme="minorHAnsi"/>
          <w:b/>
          <w:sz w:val="36"/>
        </w:rPr>
      </w:pPr>
      <w:r>
        <w:rPr>
          <w:rFonts w:cstheme="minorHAnsi"/>
          <w:b/>
          <w:sz w:val="36"/>
        </w:rPr>
        <w:lastRenderedPageBreak/>
        <w:t>Problems:</w:t>
      </w:r>
    </w:p>
    <w:p w:rsidR="009D2C13" w:rsidRDefault="009D2C13" w:rsidP="00BA1EBA">
      <w:pPr>
        <w:ind w:left="0"/>
        <w:rPr>
          <w:rFonts w:cstheme="minorHAnsi"/>
          <w:sz w:val="28"/>
        </w:rPr>
      </w:pPr>
      <w:r>
        <w:rPr>
          <w:rFonts w:cstheme="minorHAnsi"/>
          <w:sz w:val="28"/>
        </w:rPr>
        <w:t>This was a fairly fast lab, some problems I ran into were that the two types of layer 3 switches we have don’t support sub-interfaces on their fast Ethernet ports nor on the gigabit Ethernet ports which forced me to use trunking and vlans to make up for it. Another problem was finding the correct commands for VRF OSPF and switch setup guides. Because most of the guides online were for routers not switches.</w:t>
      </w:r>
    </w:p>
    <w:p w:rsidR="009D2C13" w:rsidRDefault="009D2C13" w:rsidP="00BA1EBA">
      <w:pPr>
        <w:ind w:left="0"/>
        <w:rPr>
          <w:rFonts w:cstheme="minorHAnsi"/>
          <w:sz w:val="28"/>
        </w:rPr>
      </w:pPr>
    </w:p>
    <w:p w:rsidR="009D2C13" w:rsidRDefault="009D2C13" w:rsidP="00BA1EBA">
      <w:pPr>
        <w:ind w:left="0"/>
        <w:rPr>
          <w:rFonts w:cstheme="minorHAnsi"/>
          <w:b/>
          <w:sz w:val="36"/>
        </w:rPr>
      </w:pPr>
      <w:r>
        <w:rPr>
          <w:rFonts w:cstheme="minorHAnsi"/>
          <w:b/>
          <w:sz w:val="36"/>
        </w:rPr>
        <w:t>Conclusion:</w:t>
      </w:r>
    </w:p>
    <w:p w:rsidR="009D2C13" w:rsidRPr="009D2C13" w:rsidRDefault="009D2C13" w:rsidP="00BA1EBA">
      <w:pPr>
        <w:ind w:left="0"/>
        <w:rPr>
          <w:rFonts w:cstheme="minorHAnsi"/>
          <w:sz w:val="28"/>
        </w:rPr>
      </w:pPr>
      <w:r>
        <w:rPr>
          <w:rFonts w:cstheme="minorHAnsi"/>
          <w:sz w:val="28"/>
        </w:rPr>
        <w:t>I feel like this was a pretty relaxed lab where I was able to learn something fast. Lots of trial and error when I was messing around with the OSPF commands and the guide</w:t>
      </w:r>
      <w:r w:rsidR="00D63374">
        <w:rPr>
          <w:rFonts w:cstheme="minorHAnsi"/>
          <w:sz w:val="28"/>
        </w:rPr>
        <w:t xml:space="preserve">s online were pretty vague on which commands I could use and which ones were optional. And it also had a bunch on VPN stuff which messed around with my research. I have a feeling the normal VRF is going to be much more confusing the VRF lite. </w:t>
      </w:r>
    </w:p>
    <w:sectPr w:rsidR="009D2C13" w:rsidRPr="009D2C13">
      <w:headerReference w:type="default" r:id="rId11"/>
      <w:footerReference w:type="default" r:id="rId12"/>
      <w:headerReference w:type="first" r:id="rId13"/>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613" w:rsidRDefault="003F0613">
      <w:r>
        <w:separator/>
      </w:r>
    </w:p>
    <w:p w:rsidR="003F0613" w:rsidRDefault="003F0613"/>
  </w:endnote>
  <w:endnote w:type="continuationSeparator" w:id="0">
    <w:p w:rsidR="003F0613" w:rsidRDefault="003F0613">
      <w:r>
        <w:continuationSeparator/>
      </w:r>
    </w:p>
    <w:p w:rsidR="003F0613" w:rsidRDefault="003F06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C58C2" w:rsidTr="005A54FA">
      <w:tc>
        <w:tcPr>
          <w:tcW w:w="750" w:type="pct"/>
        </w:tcPr>
        <w:p w:rsidR="00FC58C2" w:rsidRDefault="00F51EFB" w:rsidP="00547E56">
          <w:pPr>
            <w:pStyle w:val="Footer"/>
          </w:pPr>
          <w:sdt>
            <w:sdtPr>
              <w:alias w:val="Date:"/>
              <w:tag w:val="Date:"/>
              <w:id w:val="-581765881"/>
              <w:placeholder>
                <w:docPart w:val="45E4764AF0EC44D0A7B28DD1FD517F03"/>
              </w:placeholder>
              <w:dataBinding w:prefixMappings="xmlns:ns0='http://schemas.microsoft.com/office/2006/coverPageProps' " w:xpath="/ns0:CoverPageProperties[1]/ns0:CompanyFax[1]" w:storeItemID="{55AF091B-3C7A-41E3-B477-F2FDAA23CFDA}"/>
              <w15:appearance w15:val="hidden"/>
              <w:text/>
            </w:sdtPr>
            <w:sdtEndPr/>
            <w:sdtContent>
              <w:r w:rsidR="003F0613">
                <w:t>1/14/18</w:t>
              </w:r>
            </w:sdtContent>
          </w:sdt>
        </w:p>
      </w:tc>
      <w:tc>
        <w:tcPr>
          <w:tcW w:w="3500" w:type="pct"/>
        </w:tcPr>
        <w:sdt>
          <w:sdtPr>
            <w:alias w:val="Title:"/>
            <w:tag w:val="Title:"/>
            <w:id w:val="1369803302"/>
            <w:placeholder>
              <w:docPart w:val="77D1CC5093DD4A70B337A14BBFA34D8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58C2" w:rsidRDefault="00D25C64" w:rsidP="00547E56">
              <w:pPr>
                <w:pStyle w:val="Footer"/>
                <w:jc w:val="center"/>
              </w:pPr>
              <w:r>
                <w:t>VRF lite– Virtual routing and forwarding</w:t>
              </w:r>
            </w:p>
          </w:sdtContent>
        </w:sdt>
      </w:tc>
      <w:tc>
        <w:tcPr>
          <w:tcW w:w="750" w:type="pct"/>
        </w:tcPr>
        <w:p w:rsidR="00FC58C2" w:rsidRDefault="004F0E9B" w:rsidP="00547E56">
          <w:pPr>
            <w:pStyle w:val="Footer"/>
            <w:jc w:val="right"/>
          </w:pPr>
          <w:r>
            <w:fldChar w:fldCharType="begin"/>
          </w:r>
          <w:r>
            <w:instrText xml:space="preserve"> PAGE   \* MERGEFORMAT </w:instrText>
          </w:r>
          <w:r>
            <w:fldChar w:fldCharType="separate"/>
          </w:r>
          <w:r w:rsidR="00F51EFB">
            <w:rPr>
              <w:noProof/>
            </w:rPr>
            <w:t>11</w:t>
          </w:r>
          <w:r>
            <w:rPr>
              <w:noProof/>
            </w:rPr>
            <w:fldChar w:fldCharType="end"/>
          </w:r>
        </w:p>
      </w:tc>
    </w:tr>
  </w:tbl>
  <w:p w:rsidR="00FC58C2" w:rsidRDefault="00FC58C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613" w:rsidRDefault="003F0613">
      <w:r>
        <w:separator/>
      </w:r>
    </w:p>
    <w:p w:rsidR="003F0613" w:rsidRDefault="003F0613"/>
  </w:footnote>
  <w:footnote w:type="continuationSeparator" w:id="0">
    <w:p w:rsidR="003F0613" w:rsidRDefault="003F0613">
      <w:r>
        <w:continuationSeparator/>
      </w:r>
    </w:p>
    <w:p w:rsidR="003F0613" w:rsidRDefault="003F06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8C2" w:rsidRDefault="00F51EFB">
    <w:pPr>
      <w:pStyle w:val="Header"/>
    </w:pPr>
    <w:r>
      <w:rPr>
        <w:noProof/>
        <w:lang w:eastAsia="en-US"/>
      </w:rPr>
      <mc:AlternateContent>
        <mc:Choice Requires="wpg">
          <w:drawing>
            <wp:anchor distT="0" distB="0" distL="114300" distR="114300" simplePos="0" relativeHeight="251661312" behindDoc="0" locked="1" layoutInCell="1" allowOverlap="1" wp14:anchorId="0FB055BD" wp14:editId="7AD5ED20">
              <wp:simplePos x="0" y="0"/>
              <wp:positionH relativeFrom="page">
                <wp:posOffset>393700</wp:posOffset>
              </wp:positionH>
              <wp:positionV relativeFrom="margin">
                <wp:align>center</wp:align>
              </wp:positionV>
              <wp:extent cx="228600" cy="9144000"/>
              <wp:effectExtent l="0" t="0" r="3175" b="635"/>
              <wp:wrapNone/>
              <wp:docPr id="9" name="Group 9"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0" name="Rectangle 10"/>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97BB9C5" id="Group 9" o:spid="_x0000_s1026" alt="Decorative sidebar" style="position:absolute;margin-left:31pt;margin-top:0;width:18pt;height:10in;z-index:251661312;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">
              <v:rect id="Rectangle 10"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" fillcolor="#dd8047 [3205]" stroked="f" strokeweight="1pt"/>
              <v:rect id="Rectangle 11"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" fillcolor="#94b6d2 [3204]" stroked="f" strokeweight="1pt">
                <v:path arrowok="t"/>
                <o:lock v:ext="edit" aspectratio="t"/>
              </v:rect>
              <w10:wrap anchorx="page" anchory="margin"/>
              <w10:anchorlock/>
            </v:group>
          </w:pict>
        </mc:Fallback>
      </mc:AlternateContent>
    </w:r>
    <w:r w:rsidR="00D25C64">
      <w:t>VRF-CCNP</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C93" w:rsidRDefault="00A638EC">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F77CB9"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" fillcolor="#94b6d2 [32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13"/>
    <w:rsid w:val="001912B2"/>
    <w:rsid w:val="001D62F0"/>
    <w:rsid w:val="00290347"/>
    <w:rsid w:val="002A0044"/>
    <w:rsid w:val="003A445F"/>
    <w:rsid w:val="003A4FE1"/>
    <w:rsid w:val="003C0801"/>
    <w:rsid w:val="003F0613"/>
    <w:rsid w:val="003F66FA"/>
    <w:rsid w:val="004224CB"/>
    <w:rsid w:val="00474746"/>
    <w:rsid w:val="004D5282"/>
    <w:rsid w:val="004F0E9B"/>
    <w:rsid w:val="00547E56"/>
    <w:rsid w:val="005A54FA"/>
    <w:rsid w:val="005B2EAF"/>
    <w:rsid w:val="005B3755"/>
    <w:rsid w:val="006E67C4"/>
    <w:rsid w:val="006F2718"/>
    <w:rsid w:val="007D770B"/>
    <w:rsid w:val="007F4B9C"/>
    <w:rsid w:val="007F6D58"/>
    <w:rsid w:val="008400AB"/>
    <w:rsid w:val="0090428B"/>
    <w:rsid w:val="009D2C13"/>
    <w:rsid w:val="00A638EC"/>
    <w:rsid w:val="00A94C93"/>
    <w:rsid w:val="00AA133F"/>
    <w:rsid w:val="00BA1EBA"/>
    <w:rsid w:val="00BE0195"/>
    <w:rsid w:val="00D25C64"/>
    <w:rsid w:val="00D5350B"/>
    <w:rsid w:val="00D63374"/>
    <w:rsid w:val="00F51EFB"/>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D7E924"/>
  <w15:chartTrackingRefBased/>
  <w15:docId w15:val="{397D0D73-DEB8-4DD1-87F5-A0CEE2DA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
    <w:name w:val="Unresolved Mention"/>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co\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E43510F554488CA42108353374CD38"/>
        <w:category>
          <w:name w:val="General"/>
          <w:gallery w:val="placeholder"/>
        </w:category>
        <w:types>
          <w:type w:val="bbPlcHdr"/>
        </w:types>
        <w:behaviors>
          <w:behavior w:val="content"/>
        </w:behaviors>
        <w:guid w:val="{6DCAB68A-8262-4F99-9417-C0CF4E1312A8}"/>
      </w:docPartPr>
      <w:docPartBody>
        <w:p w:rsidR="00000000" w:rsidRDefault="001A0273">
          <w:pPr>
            <w:pStyle w:val="37E43510F554488CA42108353374CD38"/>
          </w:pPr>
          <w:r>
            <w:t>Date</w:t>
          </w:r>
        </w:p>
      </w:docPartBody>
    </w:docPart>
    <w:docPart>
      <w:docPartPr>
        <w:name w:val="59162A623C5840DFA990A0D508D5F7CC"/>
        <w:category>
          <w:name w:val="General"/>
          <w:gallery w:val="placeholder"/>
        </w:category>
        <w:types>
          <w:type w:val="bbPlcHdr"/>
        </w:types>
        <w:behaviors>
          <w:behavior w:val="content"/>
        </w:behaviors>
        <w:guid w:val="{51A8BCC6-E3A8-42B6-8030-610F7982C0E5}"/>
      </w:docPartPr>
      <w:docPartBody>
        <w:p w:rsidR="00000000" w:rsidRDefault="001A0273">
          <w:pPr>
            <w:pStyle w:val="59162A623C5840DFA990A0D508D5F7CC"/>
          </w:pPr>
          <w:r w:rsidRPr="002A0044">
            <w:t>Tactical Marketing Plan</w:t>
          </w:r>
        </w:p>
      </w:docPartBody>
    </w:docPart>
    <w:docPart>
      <w:docPartPr>
        <w:name w:val="944EDDF98AA848CBAF4D6FF0D77373B3"/>
        <w:category>
          <w:name w:val="General"/>
          <w:gallery w:val="placeholder"/>
        </w:category>
        <w:types>
          <w:type w:val="bbPlcHdr"/>
        </w:types>
        <w:behaviors>
          <w:behavior w:val="content"/>
        </w:behaviors>
        <w:guid w:val="{D9B50EC7-EB19-4BDA-B8F3-20068849E5F6}"/>
      </w:docPartPr>
      <w:docPartBody>
        <w:p w:rsidR="00000000" w:rsidRDefault="001A0273">
          <w:pPr>
            <w:pStyle w:val="944EDDF98AA848CBAF4D6FF0D77373B3"/>
          </w:pPr>
          <w:r>
            <w:t xml:space="preserve">Document </w:t>
          </w:r>
          <w:r>
            <w:t>subtitle</w:t>
          </w:r>
        </w:p>
      </w:docPartBody>
    </w:docPart>
    <w:docPart>
      <w:docPartPr>
        <w:name w:val="45E4764AF0EC44D0A7B28DD1FD517F03"/>
        <w:category>
          <w:name w:val="General"/>
          <w:gallery w:val="placeholder"/>
        </w:category>
        <w:types>
          <w:type w:val="bbPlcHdr"/>
        </w:types>
        <w:behaviors>
          <w:behavior w:val="content"/>
        </w:behaviors>
        <w:guid w:val="{8660ED0B-A97A-40B6-BD68-39BD6A987F87}"/>
      </w:docPartPr>
      <w:docPartBody>
        <w:p w:rsidR="00000000" w:rsidRDefault="001A0273">
          <w:pPr>
            <w:pStyle w:val="45E4764AF0EC44D0A7B28DD1FD517F03"/>
          </w:pPr>
          <w:r>
            <w:t>Define your pull-through offer.</w:t>
          </w:r>
        </w:p>
      </w:docPartBody>
    </w:docPart>
    <w:docPart>
      <w:docPartPr>
        <w:name w:val="77D1CC5093DD4A70B337A14BBFA34D8D"/>
        <w:category>
          <w:name w:val="General"/>
          <w:gallery w:val="placeholder"/>
        </w:category>
        <w:types>
          <w:type w:val="bbPlcHdr"/>
        </w:types>
        <w:behaviors>
          <w:behavior w:val="content"/>
        </w:behaviors>
        <w:guid w:val="{EEB3314C-9CA7-4DC4-B633-E40D34742184}"/>
      </w:docPartPr>
      <w:docPartBody>
        <w:p w:rsidR="00000000" w:rsidRDefault="001A0273">
          <w:pPr>
            <w:pStyle w:val="77D1CC5093DD4A70B337A14BBFA34D8D"/>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73"/>
    <w:rsid w:val="001A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696AA33FC4C60838D3C3D8554847D">
    <w:name w:val="C8D696AA33FC4C60838D3C3D8554847D"/>
  </w:style>
  <w:style w:type="paragraph" w:customStyle="1" w:styleId="56B87AB1FB52485ABE848F36A2BD6570">
    <w:name w:val="56B87AB1FB52485ABE848F36A2BD6570"/>
  </w:style>
  <w:style w:type="paragraph" w:customStyle="1" w:styleId="37E43510F554488CA42108353374CD38">
    <w:name w:val="37E43510F554488CA42108353374CD38"/>
  </w:style>
  <w:style w:type="paragraph" w:customStyle="1" w:styleId="59162A623C5840DFA990A0D508D5F7CC">
    <w:name w:val="59162A623C5840DFA990A0D508D5F7CC"/>
  </w:style>
  <w:style w:type="paragraph" w:customStyle="1" w:styleId="944EDDF98AA848CBAF4D6FF0D77373B3">
    <w:name w:val="944EDDF98AA848CBAF4D6FF0D77373B3"/>
  </w:style>
  <w:style w:type="paragraph" w:customStyle="1" w:styleId="BA82B50466A648ED9C157F45B752FDF9">
    <w:name w:val="BA82B50466A648ED9C157F45B752FDF9"/>
  </w:style>
  <w:style w:type="paragraph" w:customStyle="1" w:styleId="9795DF57C8E44AD58C4481A1BE47C6CB">
    <w:name w:val="9795DF57C8E44AD58C4481A1BE47C6CB"/>
  </w:style>
  <w:style w:type="paragraph" w:customStyle="1" w:styleId="F050B4B061224CA48A3149FCB0376E66">
    <w:name w:val="F050B4B061224CA48A3149FCB0376E66"/>
  </w:style>
  <w:style w:type="paragraph" w:customStyle="1" w:styleId="0352EBA30D0942B99ABF7953AC05C9AD">
    <w:name w:val="0352EBA30D0942B99ABF7953AC05C9AD"/>
  </w:style>
  <w:style w:type="paragraph" w:customStyle="1" w:styleId="16B7D308D5784B1CA635F0DA2A28C148">
    <w:name w:val="16B7D308D5784B1CA635F0DA2A28C148"/>
  </w:style>
  <w:style w:type="character" w:styleId="Emphasis">
    <w:name w:val="Emphasis"/>
    <w:basedOn w:val="DefaultParagraphFont"/>
    <w:uiPriority w:val="20"/>
    <w:rPr>
      <w:i/>
      <w:iCs/>
      <w:color w:val="595959" w:themeColor="text1" w:themeTint="A6"/>
    </w:rPr>
  </w:style>
  <w:style w:type="paragraph" w:customStyle="1" w:styleId="DE6506BB6CEE434EA2834BF6D0E8DEF6">
    <w:name w:val="DE6506BB6CEE434EA2834BF6D0E8DEF6"/>
  </w:style>
  <w:style w:type="paragraph" w:customStyle="1" w:styleId="4E53BDE601A34B198A56C2BE6F0204CE">
    <w:name w:val="4E53BDE601A34B198A56C2BE6F0204CE"/>
  </w:style>
  <w:style w:type="paragraph" w:customStyle="1" w:styleId="9FC42F026E9D492082F6402D45A540EC">
    <w:name w:val="9FC42F026E9D492082F6402D45A540EC"/>
  </w:style>
  <w:style w:type="paragraph" w:customStyle="1" w:styleId="0E07F596196645739AF48741F3BD81CD">
    <w:name w:val="0E07F596196645739AF48741F3BD81CD"/>
  </w:style>
  <w:style w:type="paragraph" w:customStyle="1" w:styleId="940FFCA5DF2D49E69371C3871202C35C">
    <w:name w:val="940FFCA5DF2D49E69371C3871202C35C"/>
  </w:style>
  <w:style w:type="paragraph" w:customStyle="1" w:styleId="86FC66C90C7A4D7388D2DC3AE61E9B07">
    <w:name w:val="86FC66C90C7A4D7388D2DC3AE61E9B07"/>
  </w:style>
  <w:style w:type="paragraph" w:customStyle="1" w:styleId="0434D8A079C744DFAC4611F9F06A9818">
    <w:name w:val="0434D8A079C744DFAC4611F9F06A9818"/>
  </w:style>
  <w:style w:type="paragraph" w:customStyle="1" w:styleId="23722116A31F48CFA8CE61A5E399F250">
    <w:name w:val="23722116A31F48CFA8CE61A5E399F250"/>
  </w:style>
  <w:style w:type="paragraph" w:customStyle="1" w:styleId="CE474B59B930433DB65007F35E949DD8">
    <w:name w:val="CE474B59B930433DB65007F35E949DD8"/>
  </w:style>
  <w:style w:type="paragraph" w:customStyle="1" w:styleId="F6850D63FD5E41BE901AE92F7708BA2E">
    <w:name w:val="F6850D63FD5E41BE901AE92F7708BA2E"/>
  </w:style>
  <w:style w:type="paragraph" w:customStyle="1" w:styleId="E0E7644DE27841C1885C0AE5174D5908">
    <w:name w:val="E0E7644DE27841C1885C0AE5174D5908"/>
  </w:style>
  <w:style w:type="paragraph" w:customStyle="1" w:styleId="A713056D6E4D4720A51C6424A497B49E">
    <w:name w:val="A713056D6E4D4720A51C6424A497B49E"/>
  </w:style>
  <w:style w:type="paragraph" w:customStyle="1" w:styleId="E3980624FE2F44308EC2CB50B7E4FA6A">
    <w:name w:val="E3980624FE2F44308EC2CB50B7E4FA6A"/>
  </w:style>
  <w:style w:type="paragraph" w:customStyle="1" w:styleId="60B3ECB5873747B9A1A2BFAC3E8C06FA">
    <w:name w:val="60B3ECB5873747B9A1A2BFAC3E8C06FA"/>
  </w:style>
  <w:style w:type="paragraph" w:customStyle="1" w:styleId="22D725026C50419488B0B0C12554A112">
    <w:name w:val="22D725026C50419488B0B0C12554A112"/>
  </w:style>
  <w:style w:type="paragraph" w:customStyle="1" w:styleId="6EE6BD310B7A41FFBFA8A8B229654F9A">
    <w:name w:val="6EE6BD310B7A41FFBFA8A8B229654F9A"/>
  </w:style>
  <w:style w:type="paragraph" w:customStyle="1" w:styleId="24545176F3E64C14BA48A814E0108806">
    <w:name w:val="24545176F3E64C14BA48A814E0108806"/>
  </w:style>
  <w:style w:type="paragraph" w:customStyle="1" w:styleId="71C10AA59E7145FD93D383F7774555FE">
    <w:name w:val="71C10AA59E7145FD93D383F7774555FE"/>
  </w:style>
  <w:style w:type="paragraph" w:customStyle="1" w:styleId="B705B0F2B7A44F0786EE6409752FEB78">
    <w:name w:val="B705B0F2B7A44F0786EE6409752FEB78"/>
  </w:style>
  <w:style w:type="paragraph" w:customStyle="1" w:styleId="4971B15B0579409CA808F556B8AB2255">
    <w:name w:val="4971B15B0579409CA808F556B8AB2255"/>
  </w:style>
  <w:style w:type="paragraph" w:customStyle="1" w:styleId="C767F03E7C8846D4B7220941591914B7">
    <w:name w:val="C767F03E7C8846D4B7220941591914B7"/>
  </w:style>
  <w:style w:type="paragraph" w:customStyle="1" w:styleId="8C9A7AF13B714911AB0A1FE575DBFEA1">
    <w:name w:val="8C9A7AF13B714911AB0A1FE575DBFEA1"/>
  </w:style>
  <w:style w:type="paragraph" w:customStyle="1" w:styleId="B6B06AB6C2514F648D728BBCCF3FA35F">
    <w:name w:val="B6B06AB6C2514F648D728BBCCF3FA35F"/>
  </w:style>
  <w:style w:type="paragraph" w:customStyle="1" w:styleId="C41CA524393842A98A089155A3ABF92E">
    <w:name w:val="C41CA524393842A98A089155A3ABF92E"/>
  </w:style>
  <w:style w:type="paragraph" w:customStyle="1" w:styleId="1D5B8C769A324424AE8D111A0146F4B3">
    <w:name w:val="1D5B8C769A324424AE8D111A0146F4B3"/>
  </w:style>
  <w:style w:type="paragraph" w:customStyle="1" w:styleId="45E4764AF0EC44D0A7B28DD1FD517F03">
    <w:name w:val="45E4764AF0EC44D0A7B28DD1FD517F03"/>
  </w:style>
  <w:style w:type="paragraph" w:customStyle="1" w:styleId="77D1CC5093DD4A70B337A14BBFA34D8D">
    <w:name w:val="77D1CC5093DD4A70B337A14BBFA34D8D"/>
  </w:style>
  <w:style w:type="paragraph" w:customStyle="1" w:styleId="1E961700FFFD4996A398988506D5AC63">
    <w:name w:val="1E961700FFFD4996A398988506D5AC63"/>
  </w:style>
  <w:style w:type="paragraph" w:customStyle="1" w:styleId="2EB7E4E74D704F4F8066B1F65C7B4D70">
    <w:name w:val="2EB7E4E74D704F4F8066B1F65C7B4D70"/>
  </w:style>
  <w:style w:type="paragraph" w:customStyle="1" w:styleId="861ACB03A96643509DF63C69C3FFFB23">
    <w:name w:val="861ACB03A96643509DF63C69C3FFFB23"/>
  </w:style>
  <w:style w:type="paragraph" w:customStyle="1" w:styleId="F4A66BC67EA144CF9AFCBF9295FAF950">
    <w:name w:val="F4A66BC67EA144CF9AFCBF9295FAF950"/>
  </w:style>
  <w:style w:type="paragraph" w:customStyle="1" w:styleId="F6588C3CD8E74450AB423C65B9AFC56D">
    <w:name w:val="F6588C3CD8E74450AB423C65B9AFC56D"/>
  </w:style>
  <w:style w:type="paragraph" w:customStyle="1" w:styleId="C6A21EF59B6F4BED98DEB70BDAB8ED07">
    <w:name w:val="C6A21EF59B6F4BED98DEB70BDAB8ED07"/>
  </w:style>
  <w:style w:type="paragraph" w:customStyle="1" w:styleId="12B9EAA7EE6B443CB37EBB02C28243C3">
    <w:name w:val="12B9EAA7EE6B443CB37EBB02C28243C3"/>
  </w:style>
  <w:style w:type="paragraph" w:customStyle="1" w:styleId="3398731BC939470AA7B1DC9036001BE8">
    <w:name w:val="3398731BC939470AA7B1DC9036001BE8"/>
  </w:style>
  <w:style w:type="paragraph" w:customStyle="1" w:styleId="140908822D454785BB7BBE6412A142D9">
    <w:name w:val="140908822D454785BB7BBE6412A142D9"/>
  </w:style>
  <w:style w:type="paragraph" w:customStyle="1" w:styleId="9902D8C77FEC457DB16869DF5756B906">
    <w:name w:val="9902D8C77FEC457DB16869DF5756B906"/>
  </w:style>
  <w:style w:type="paragraph" w:customStyle="1" w:styleId="FDBDA71CC44F4DD09D6123F4BF8898AC">
    <w:name w:val="FDBDA71CC44F4DD09D6123F4BF8898AC"/>
  </w:style>
  <w:style w:type="paragraph" w:customStyle="1" w:styleId="AB244FAFE6AE4F34A2290922E671AFE0">
    <w:name w:val="AB244FAFE6AE4F34A2290922E671AFE0"/>
  </w:style>
  <w:style w:type="paragraph" w:customStyle="1" w:styleId="551763B2724B47788ECF9A030EFA9071">
    <w:name w:val="551763B2724B47788ECF9A030EFA9071"/>
  </w:style>
  <w:style w:type="paragraph" w:customStyle="1" w:styleId="83D7C1CD70124F4084D2D800D9D3974B">
    <w:name w:val="83D7C1CD70124F4084D2D800D9D3974B"/>
  </w:style>
  <w:style w:type="paragraph" w:customStyle="1" w:styleId="DF4B0AFF21824240B7774795A8345C24">
    <w:name w:val="DF4B0AFF21824240B7774795A8345C24"/>
  </w:style>
  <w:style w:type="paragraph" w:customStyle="1" w:styleId="864AA67F40024E759951DBDF98C0272B">
    <w:name w:val="864AA67F40024E759951DBDF98C0272B"/>
  </w:style>
  <w:style w:type="paragraph" w:customStyle="1" w:styleId="787B126456944730AC7A01BD991A4FA3">
    <w:name w:val="787B126456944730AC7A01BD991A4FA3"/>
  </w:style>
  <w:style w:type="paragraph" w:customStyle="1" w:styleId="5D9D33D2B13F4F4E8C7C03C850EDF11B">
    <w:name w:val="5D9D33D2B13F4F4E8C7C03C850EDF11B"/>
  </w:style>
  <w:style w:type="paragraph" w:customStyle="1" w:styleId="A73BFF425BE74BDE924083E3EFA13960">
    <w:name w:val="A73BFF425BE74BDE924083E3EFA13960"/>
  </w:style>
  <w:style w:type="paragraph" w:customStyle="1" w:styleId="A6C4BE47C600441DA87FFF1447938A12">
    <w:name w:val="A6C4BE47C600441DA87FFF1447938A12"/>
  </w:style>
  <w:style w:type="paragraph" w:customStyle="1" w:styleId="C077B13ED1964FFC9826C3647A0DD93A">
    <w:name w:val="C077B13ED1964FFC9826C3647A0DD93A"/>
  </w:style>
  <w:style w:type="paragraph" w:customStyle="1" w:styleId="970E339A86A64601889E9BE57CF1DD4D">
    <w:name w:val="970E339A86A64601889E9BE57CF1DD4D"/>
  </w:style>
  <w:style w:type="paragraph" w:customStyle="1" w:styleId="2345730EDED94C3ABF8FDF99013FCE4E">
    <w:name w:val="2345730EDED94C3ABF8FDF99013FCE4E"/>
  </w:style>
  <w:style w:type="paragraph" w:customStyle="1" w:styleId="5A4F61444A6942F5888A18497AB2947F">
    <w:name w:val="5A4F61444A6942F5888A18497AB2947F"/>
  </w:style>
  <w:style w:type="paragraph" w:customStyle="1" w:styleId="447B89EFBAEC45A2AF32AA281023EB6E">
    <w:name w:val="447B89EFBAEC45A2AF32AA281023EB6E"/>
  </w:style>
  <w:style w:type="paragraph" w:customStyle="1" w:styleId="E695588931FE4A80A2F6D204F69B8577">
    <w:name w:val="E695588931FE4A80A2F6D204F69B8577"/>
  </w:style>
  <w:style w:type="paragraph" w:customStyle="1" w:styleId="275A0D8198A440FEA300D14FFE1510FD">
    <w:name w:val="275A0D8198A440FEA300D14FFE1510FD"/>
  </w:style>
  <w:style w:type="paragraph" w:customStyle="1" w:styleId="76EB42777FD847EAAAB805B86944C7B7">
    <w:name w:val="76EB42777FD847EAAAB805B86944C7B7"/>
  </w:style>
  <w:style w:type="paragraph" w:customStyle="1" w:styleId="C25706EBBF42462E8F90157BA7737E9A">
    <w:name w:val="C25706EBBF42462E8F90157BA7737E9A"/>
  </w:style>
  <w:style w:type="paragraph" w:customStyle="1" w:styleId="598A0FF785CC484BA95094F2B50DAB62">
    <w:name w:val="598A0FF785CC484BA95094F2B50DAB62"/>
  </w:style>
  <w:style w:type="paragraph" w:customStyle="1" w:styleId="8FD6F77893454ACC95F0585B841B1350">
    <w:name w:val="8FD6F77893454ACC95F0585B841B1350"/>
  </w:style>
  <w:style w:type="paragraph" w:customStyle="1" w:styleId="6CDE4552CA0B45168B9D511B745455DA">
    <w:name w:val="6CDE4552CA0B45168B9D511B745455DA"/>
  </w:style>
  <w:style w:type="paragraph" w:customStyle="1" w:styleId="C2C30E35521E4116B7222A87CBE7B96F">
    <w:name w:val="C2C30E35521E4116B7222A87CBE7B96F"/>
  </w:style>
  <w:style w:type="paragraph" w:customStyle="1" w:styleId="5E8649B6FA654D8784E5EC00ADB4F241">
    <w:name w:val="5E8649B6FA654D8784E5EC00ADB4F241"/>
  </w:style>
  <w:style w:type="paragraph" w:customStyle="1" w:styleId="D999CCE4BD024C25A4EF14042F212E43">
    <w:name w:val="D999CCE4BD024C25A4EF14042F212E43"/>
  </w:style>
  <w:style w:type="paragraph" w:customStyle="1" w:styleId="E7EB5C77205B4699B3390FB8B40F87D1">
    <w:name w:val="E7EB5C77205B4699B3390FB8B40F87D1"/>
  </w:style>
  <w:style w:type="paragraph" w:customStyle="1" w:styleId="7639FB67D91248AC979145E92549620D">
    <w:name w:val="7639FB67D91248AC979145E92549620D"/>
  </w:style>
  <w:style w:type="paragraph" w:customStyle="1" w:styleId="A34BAA327E96441DB4335E908ACDCD73">
    <w:name w:val="A34BAA327E96441DB4335E908ACDCD73"/>
  </w:style>
  <w:style w:type="paragraph" w:customStyle="1" w:styleId="9ECE45868EDF4CE7BBF256212CB8B87E">
    <w:name w:val="9ECE45868EDF4CE7BBF256212CB8B87E"/>
  </w:style>
  <w:style w:type="paragraph" w:customStyle="1" w:styleId="1369A73CF6AD44BB8A78BD3902B1F4ED">
    <w:name w:val="1369A73CF6AD44BB8A78BD3902B1F4ED"/>
  </w:style>
  <w:style w:type="paragraph" w:customStyle="1" w:styleId="A64D057C3A71471EA150C74AB84065A0">
    <w:name w:val="A64D057C3A71471EA150C74AB84065A0"/>
  </w:style>
  <w:style w:type="paragraph" w:customStyle="1" w:styleId="4C49C2227CCC4C8AA86438F97A429623">
    <w:name w:val="4C49C2227CCC4C8AA86438F97A429623"/>
  </w:style>
  <w:style w:type="paragraph" w:customStyle="1" w:styleId="D2490EDA219A4C728864E7AA241BA979">
    <w:name w:val="D2490EDA219A4C728864E7AA241BA979"/>
  </w:style>
  <w:style w:type="paragraph" w:customStyle="1" w:styleId="7CA833F872EC4E7C90D775D2AC7EE268">
    <w:name w:val="7CA833F872EC4E7C90D775D2AC7EE268"/>
  </w:style>
  <w:style w:type="paragraph" w:customStyle="1" w:styleId="61BE79FF463548CB8171EA4FD6DEDE0F">
    <w:name w:val="61BE79FF463548CB8171EA4FD6DEDE0F"/>
  </w:style>
  <w:style w:type="paragraph" w:customStyle="1" w:styleId="103CBC881C7B49A7880BAFC458BE1A43">
    <w:name w:val="103CBC881C7B49A7880BAFC458BE1A43"/>
  </w:style>
  <w:style w:type="paragraph" w:customStyle="1" w:styleId="BD422FE1A7764474BC488291924931F0">
    <w:name w:val="BD422FE1A7764474BC488291924931F0"/>
  </w:style>
  <w:style w:type="paragraph" w:customStyle="1" w:styleId="18180F31BD59420992451C74EF9D8113">
    <w:name w:val="18180F31BD59420992451C74EF9D8113"/>
  </w:style>
  <w:style w:type="paragraph" w:customStyle="1" w:styleId="BE44C27FE9E649DCB4ABA38FB3781BDB">
    <w:name w:val="BE44C27FE9E649DCB4ABA38FB3781BDB"/>
  </w:style>
  <w:style w:type="paragraph" w:customStyle="1" w:styleId="49D0B51C7B914217AEA51959A406E17A">
    <w:name w:val="49D0B51C7B914217AEA51959A406E17A"/>
  </w:style>
  <w:style w:type="paragraph" w:customStyle="1" w:styleId="E75CE50CB2C6442F897D4583667FF177">
    <w:name w:val="E75CE50CB2C6442F897D4583667FF177"/>
  </w:style>
  <w:style w:type="paragraph" w:customStyle="1" w:styleId="EB37ECC46D8B480AB7841DF00CAA7641">
    <w:name w:val="EB37ECC46D8B480AB7841DF00CAA7641"/>
  </w:style>
  <w:style w:type="paragraph" w:customStyle="1" w:styleId="68CD0A476E4445C4A07C3313D8319EEF">
    <w:name w:val="68CD0A476E4445C4A07C3313D8319EEF"/>
  </w:style>
  <w:style w:type="paragraph" w:customStyle="1" w:styleId="245D67FC37864261B16574C3B466C166">
    <w:name w:val="245D67FC37864261B16574C3B466C166"/>
  </w:style>
  <w:style w:type="paragraph" w:customStyle="1" w:styleId="1C16631CEA8348DD8339592BE8FDF2DD">
    <w:name w:val="1C16631CEA8348DD8339592BE8FDF2DD"/>
  </w:style>
  <w:style w:type="paragraph" w:customStyle="1" w:styleId="3A9C6D11900649E7812FB986B4EB98C9">
    <w:name w:val="3A9C6D11900649E7812FB986B4EB98C9"/>
  </w:style>
  <w:style w:type="paragraph" w:customStyle="1" w:styleId="599A0C4AAC0B4498B6822C64C6018D8A">
    <w:name w:val="599A0C4AAC0B4498B6822C64C6018D8A"/>
  </w:style>
  <w:style w:type="paragraph" w:customStyle="1" w:styleId="122CD5F58EE24651B687C5451DB645F5">
    <w:name w:val="122CD5F58EE24651B687C5451DB645F5"/>
  </w:style>
  <w:style w:type="paragraph" w:customStyle="1" w:styleId="C368E43714694B2CB3EBD8025ABB0055">
    <w:name w:val="C368E43714694B2CB3EBD8025ABB0055"/>
  </w:style>
  <w:style w:type="paragraph" w:customStyle="1" w:styleId="7044B7B22C224464A63BA5CE4C20F8C9">
    <w:name w:val="7044B7B22C224464A63BA5CE4C20F8C9"/>
  </w:style>
  <w:style w:type="paragraph" w:customStyle="1" w:styleId="D83B8C4696D248AB9FB78CE0E834FA3B">
    <w:name w:val="D83B8C4696D248AB9FB78CE0E834FA3B"/>
  </w:style>
  <w:style w:type="paragraph" w:customStyle="1" w:styleId="36A3048895E643F49F3DF161C5873B25">
    <w:name w:val="36A3048895E643F49F3DF161C5873B25"/>
  </w:style>
  <w:style w:type="paragraph" w:customStyle="1" w:styleId="BC760E718323473080F5011A1F4DE4D9">
    <w:name w:val="BC760E718323473080F5011A1F4DE4D9"/>
  </w:style>
  <w:style w:type="paragraph" w:customStyle="1" w:styleId="AE642CCB5E174BF9A7FCA3E1D9353DCB">
    <w:name w:val="AE642CCB5E174BF9A7FCA3E1D9353DCB"/>
  </w:style>
  <w:style w:type="character" w:styleId="PlaceholderText">
    <w:name w:val="Placeholder Text"/>
    <w:basedOn w:val="DefaultParagraphFont"/>
    <w:uiPriority w:val="2"/>
    <w:rPr>
      <w:i/>
      <w:iCs/>
      <w:color w:val="808080"/>
    </w:rPr>
  </w:style>
  <w:style w:type="paragraph" w:customStyle="1" w:styleId="BDA0388BF1274BEAAD9F9617ECCF1457">
    <w:name w:val="BDA0388BF1274BEAAD9F9617ECCF1457"/>
  </w:style>
  <w:style w:type="paragraph" w:customStyle="1" w:styleId="125C740AAD7B477D81B9CD63BB859493">
    <w:name w:val="125C740AAD7B477D81B9CD63BB859493"/>
  </w:style>
  <w:style w:type="paragraph" w:customStyle="1" w:styleId="609DE07151C542439BAF35F44E70D9CD">
    <w:name w:val="609DE07151C542439BAF35F44E70D9CD"/>
  </w:style>
  <w:style w:type="paragraph" w:customStyle="1" w:styleId="2497D630B16E4E5385B8B1B424CEE477">
    <w:name w:val="2497D630B16E4E5385B8B1B424CEE477"/>
  </w:style>
  <w:style w:type="paragraph" w:customStyle="1" w:styleId="036655A54F4147E984654A89167A1425">
    <w:name w:val="036655A54F4147E984654A89167A1425"/>
  </w:style>
  <w:style w:type="paragraph" w:customStyle="1" w:styleId="D25057BA1AFB444ABCC94E5383F0F886">
    <w:name w:val="D25057BA1AFB444ABCC94E5383F0F886"/>
  </w:style>
  <w:style w:type="paragraph" w:customStyle="1" w:styleId="465535F22C404F1A80D49124361A7579">
    <w:name w:val="465535F22C404F1A80D49124361A7579"/>
  </w:style>
  <w:style w:type="paragraph" w:customStyle="1" w:styleId="9DB9A0ED694747A4B778E66A1830F330">
    <w:name w:val="9DB9A0ED694747A4B778E66A1830F330"/>
  </w:style>
  <w:style w:type="paragraph" w:customStyle="1" w:styleId="4308C96FD4B94AF082718D86DECBE056">
    <w:name w:val="4308C96FD4B94AF082718D86DECBE056"/>
  </w:style>
  <w:style w:type="paragraph" w:customStyle="1" w:styleId="0947F516CA8D499AB19BE94AF45E7FAE">
    <w:name w:val="0947F516CA8D499AB19BE94AF45E7FAE"/>
  </w:style>
  <w:style w:type="paragraph" w:customStyle="1" w:styleId="B8CB8ACE3942479B8AC28FF3C5CD0979">
    <w:name w:val="B8CB8ACE3942479B8AC28FF3C5CD0979"/>
  </w:style>
  <w:style w:type="paragraph" w:customStyle="1" w:styleId="BAFDA3FD89CB4F74B78C1DB2097FB288">
    <w:name w:val="BAFDA3FD89CB4F74B78C1DB2097FB288"/>
  </w:style>
  <w:style w:type="paragraph" w:customStyle="1" w:styleId="4E9892E2D8324C0A81BF3059049474A3">
    <w:name w:val="4E9892E2D8324C0A81BF3059049474A3"/>
  </w:style>
  <w:style w:type="paragraph" w:customStyle="1" w:styleId="C04E5BABA5014E9FAB83A020614C7AD3">
    <w:name w:val="C04E5BABA5014E9FAB83A020614C7AD3"/>
  </w:style>
  <w:style w:type="paragraph" w:customStyle="1" w:styleId="53F8B67AB9DB40289F6E5CE61D397FE3">
    <w:name w:val="53F8B67AB9DB40289F6E5CE61D397FE3"/>
  </w:style>
  <w:style w:type="paragraph" w:customStyle="1" w:styleId="F8068E67C5E448F799FC3CDED45F871F">
    <w:name w:val="F8068E67C5E448F799FC3CDED45F871F"/>
  </w:style>
  <w:style w:type="paragraph" w:customStyle="1" w:styleId="4A834F36398E4CCB98E9EC5CB1572FB0">
    <w:name w:val="4A834F36398E4CCB98E9EC5CB1572FB0"/>
  </w:style>
  <w:style w:type="paragraph" w:customStyle="1" w:styleId="86EE05783E7541AA90B6277EDF6CD9AE">
    <w:name w:val="86EE05783E7541AA90B6277EDF6CD9AE"/>
  </w:style>
  <w:style w:type="paragraph" w:customStyle="1" w:styleId="01092C25DCCE468EABA251342B7A6B38">
    <w:name w:val="01092C25DCCE468EABA251342B7A6B38"/>
  </w:style>
  <w:style w:type="paragraph" w:customStyle="1" w:styleId="AB2C5F6AAAB54850ADD079EBC6584081">
    <w:name w:val="AB2C5F6AAAB54850ADD079EBC6584081"/>
  </w:style>
  <w:style w:type="paragraph" w:customStyle="1" w:styleId="C0DB14FAFCD3467EB6BC84E231F66633">
    <w:name w:val="C0DB14FAFCD3467EB6BC84E231F66633"/>
  </w:style>
  <w:style w:type="paragraph" w:customStyle="1" w:styleId="7AD857A27298426795A3082C627EA713">
    <w:name w:val="7AD857A27298426795A3082C627EA713"/>
  </w:style>
  <w:style w:type="paragraph" w:customStyle="1" w:styleId="F478B3130D2740B2BEBB17B89EB3012A">
    <w:name w:val="F478B3130D2740B2BEBB17B89EB3012A"/>
  </w:style>
  <w:style w:type="paragraph" w:customStyle="1" w:styleId="BB2B9DC838CC4EBDBE7C63478B0EA52E">
    <w:name w:val="BB2B9DC838CC4EBDBE7C63478B0EA52E"/>
  </w:style>
  <w:style w:type="paragraph" w:customStyle="1" w:styleId="0F6BAFB53F154FCE810E8B7776C1B308">
    <w:name w:val="0F6BAFB53F154FCE810E8B7776C1B308"/>
  </w:style>
  <w:style w:type="paragraph" w:customStyle="1" w:styleId="87CBF6F9DD9A4ABCBF6695B509C34142">
    <w:name w:val="87CBF6F9DD9A4ABCBF6695B509C34142"/>
  </w:style>
  <w:style w:type="paragraph" w:customStyle="1" w:styleId="B2866456122647C9A528A3314AD777C6">
    <w:name w:val="B2866456122647C9A528A3314AD777C6"/>
  </w:style>
  <w:style w:type="paragraph" w:customStyle="1" w:styleId="D276BD3CA3C24D928B16F949712F1D3D">
    <w:name w:val="D276BD3CA3C24D928B16F949712F1D3D"/>
  </w:style>
  <w:style w:type="paragraph" w:customStyle="1" w:styleId="64D4DF7DA50A4FE4B2956D494FF278F5">
    <w:name w:val="64D4DF7DA50A4FE4B2956D494FF278F5"/>
  </w:style>
  <w:style w:type="paragraph" w:customStyle="1" w:styleId="14A4E76F886F4404BD3F315DFCCA00B3">
    <w:name w:val="14A4E76F886F4404BD3F315DFCCA00B3"/>
  </w:style>
  <w:style w:type="paragraph" w:customStyle="1" w:styleId="5EE8FD2750DF46AAB3E678EBA8E26052">
    <w:name w:val="5EE8FD2750DF46AAB3E678EBA8E26052"/>
  </w:style>
  <w:style w:type="paragraph" w:customStyle="1" w:styleId="80C1439B484E4EA79B4BBBC9BB0C6E8F">
    <w:name w:val="80C1439B484E4EA79B4BBBC9BB0C6E8F"/>
  </w:style>
  <w:style w:type="paragraph" w:customStyle="1" w:styleId="61676D21D01F42D3B441AAEFF8580D73">
    <w:name w:val="61676D21D01F42D3B441AAEFF8580D73"/>
  </w:style>
  <w:style w:type="paragraph" w:customStyle="1" w:styleId="B30EF7618CD14FC7BEFADEF10BB76AF2">
    <w:name w:val="B30EF7618CD14FC7BEFADEF10BB76AF2"/>
    <w:rsid w:val="001A0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1/14/18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56</TotalTime>
  <Pages>15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Jeffrey Xu</dc:subject>
  <dc:creator>Windows User</dc:creator>
  <cp:keywords>VRF lite– Virtual routing and forwarding</cp:keywords>
  <cp:lastModifiedBy>Xu, Jia W (Student)</cp:lastModifiedBy>
  <cp:revision>2</cp:revision>
  <dcterms:created xsi:type="dcterms:W3CDTF">2019-01-14T20:19:00Z</dcterms:created>
  <dcterms:modified xsi:type="dcterms:W3CDTF">2019-01-14T21:15:00Z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