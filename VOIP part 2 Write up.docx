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8EC" w:rsidRDefault="00244ED2" w:rsidP="00A638EC">
      <w:pPr>
        <w:pStyle w:val="Subtitle"/>
      </w:pPr>
      <w:r>
        <w:t>CCNP Period 6-7</w:t>
      </w:r>
    </w:p>
    <w:p w:rsidR="00A638EC" w:rsidRDefault="00635836" w:rsidP="00A638EC">
      <w:pPr>
        <w:pStyle w:val="Subtitle"/>
      </w:pPr>
      <w:sdt>
        <w:sdtPr>
          <w:alias w:val="Enter date:"/>
          <w:tag w:val="Enter date:"/>
          <w:id w:val="-664086759"/>
          <w:placeholder>
            <w:docPart w:val="6BA3D91506B74725A134B76551196E2B"/>
          </w:placeholder>
          <w:dataBinding w:prefixMappings="xmlns:ns0='http://schemas.microsoft.com/office/2006/coverPageProps' " w:xpath="/ns0:CoverPageProperties[1]/ns0:CompanyFax[1]" w:storeItemID="{55AF091B-3C7A-41E3-B477-F2FDAA23CFDA}"/>
          <w15:appearance w15:val="hidden"/>
          <w:text/>
        </w:sdtPr>
        <w:sdtEndPr/>
        <w:sdtContent>
          <w:r w:rsidR="00244ED2">
            <w:t>3/11/19</w:t>
          </w:r>
        </w:sdtContent>
      </w:sdt>
    </w:p>
    <w:p w:rsidR="00A638EC" w:rsidRPr="00A638EC" w:rsidRDefault="00244ED2" w:rsidP="00A638EC">
      <w:pPr>
        <w:pStyle w:val="Logo"/>
      </w:pPr>
      <w:r>
        <w:rPr>
          <w:noProof/>
          <w:lang w:eastAsia="en-US"/>
        </w:rPr>
        <w:t xml:space="preserve">                                                                                                                                                                 </w:t>
      </w:r>
    </w:p>
    <w:sdt>
      <w:sdtPr>
        <w:alias w:val="Enter title:"/>
        <w:tag w:val=""/>
        <w:id w:val="390237733"/>
        <w:placeholder>
          <w:docPart w:val="E3D247B254CE4D2E8E5A9FDC6A1B9199"/>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A638EC" w:rsidRDefault="00C01850" w:rsidP="00A638EC">
          <w:pPr>
            <w:pStyle w:val="Title"/>
          </w:pPr>
          <w:r>
            <w:t>VOIP part 2 with PSTN</w:t>
          </w:r>
        </w:p>
      </w:sdtContent>
    </w:sdt>
    <w:sdt>
      <w:sdtPr>
        <w:alias w:val="Enter subtitle:"/>
        <w:tag w:val="Enter subtitle:"/>
        <w:id w:val="1134748392"/>
        <w:placeholder>
          <w:docPart w:val="2CC75E4041014D05856B745817641E5C"/>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638EC" w:rsidRDefault="00244ED2" w:rsidP="00A638EC">
          <w:pPr>
            <w:pStyle w:val="Subtitle"/>
          </w:pPr>
          <w:r>
            <w:t>Jeffrey Xu</w:t>
          </w:r>
        </w:p>
      </w:sdtContent>
    </w:sdt>
    <w:p w:rsidR="00A638EC" w:rsidRPr="004D5282" w:rsidRDefault="00A638EC" w:rsidP="004D5282">
      <w:pPr>
        <w:pStyle w:val="Contactinfo"/>
      </w:pPr>
      <w:r w:rsidRPr="004D5282">
        <w:t xml:space="preserve"> </w:t>
      </w:r>
    </w:p>
    <w:p w:rsidR="00A638EC" w:rsidRDefault="00635836" w:rsidP="003925FE">
      <w:sdt>
        <w:sdtPr>
          <w:rPr>
            <w:sz w:val="14"/>
          </w:rPr>
          <w:alias w:val="Enter company name:"/>
          <w:tag w:val=""/>
          <w:id w:val="-874304286"/>
          <w:placeholder>
            <w:docPart w:val="9794B948C5A948FAB3A2C99B04FC12EA"/>
          </w:placeholder>
          <w:dataBinding w:prefixMappings="xmlns:ns0='http://schemas.openxmlformats.org/officeDocument/2006/extended-properties' " w:xpath="/ns0:Properties[1]/ns0:Company[1]" w:storeItemID="{6668398D-A668-4E3E-A5EB-62B293D839F1}"/>
          <w15:appearance w15:val="hidden"/>
          <w:text/>
        </w:sdtPr>
        <w:sdtEndPr/>
        <w:sdtContent>
          <w:r w:rsidR="00B724F6">
            <w:rPr>
              <w:sz w:val="14"/>
            </w:rPr>
            <w:t>Fix your boxes.</w:t>
          </w:r>
        </w:sdtContent>
      </w:sdt>
    </w:p>
    <w:p w:rsidR="00290347" w:rsidRDefault="00290347" w:rsidP="00290347">
      <w:pPr>
        <w:pStyle w:val="Contactinfo"/>
      </w:pPr>
    </w:p>
    <w:p w:rsidR="00244ED2" w:rsidRDefault="00244ED2" w:rsidP="00290347">
      <w:pPr>
        <w:pStyle w:val="Contactinfo"/>
      </w:pPr>
    </w:p>
    <w:p w:rsidR="00244ED2" w:rsidRDefault="00244ED2" w:rsidP="00290347">
      <w:pPr>
        <w:pStyle w:val="Contactinfo"/>
      </w:pPr>
    </w:p>
    <w:p w:rsidR="00244ED2" w:rsidRDefault="00244ED2" w:rsidP="00290347">
      <w:pPr>
        <w:pStyle w:val="Contactinfo"/>
      </w:pPr>
    </w:p>
    <w:p w:rsidR="00244ED2" w:rsidRDefault="00244ED2" w:rsidP="00290347">
      <w:pPr>
        <w:pStyle w:val="Contactinfo"/>
      </w:pPr>
    </w:p>
    <w:p w:rsidR="00244ED2" w:rsidRDefault="00244ED2" w:rsidP="00290347">
      <w:pPr>
        <w:pStyle w:val="Contactinfo"/>
      </w:pPr>
    </w:p>
    <w:p w:rsidR="00244ED2" w:rsidRDefault="00244ED2" w:rsidP="00290347">
      <w:pPr>
        <w:pStyle w:val="Contactinfo"/>
      </w:pPr>
    </w:p>
    <w:p w:rsidR="00244ED2" w:rsidRDefault="00244ED2" w:rsidP="00290347">
      <w:pPr>
        <w:pStyle w:val="Contactinfo"/>
      </w:pPr>
    </w:p>
    <w:p w:rsidR="00244ED2" w:rsidRPr="008238C2" w:rsidRDefault="00244ED2" w:rsidP="00244ED2">
      <w:pPr>
        <w:ind w:left="0"/>
        <w:rPr>
          <w:b/>
          <w:sz w:val="32"/>
        </w:rPr>
      </w:pPr>
      <w:r w:rsidRPr="008238C2">
        <w:rPr>
          <w:b/>
          <w:sz w:val="32"/>
        </w:rPr>
        <w:t>Purpose:</w:t>
      </w:r>
    </w:p>
    <w:p w:rsidR="00244ED2" w:rsidRPr="008238C2" w:rsidRDefault="00244ED2" w:rsidP="00244ED2">
      <w:pPr>
        <w:ind w:left="0"/>
        <w:rPr>
          <w:sz w:val="24"/>
        </w:rPr>
      </w:pPr>
      <w:r w:rsidRPr="008238C2">
        <w:rPr>
          <w:sz w:val="24"/>
        </w:rPr>
        <w:t xml:space="preserve">VOIP is essential for companies large and small who want to set up a local and or external calling network. This lab let us get </w:t>
      </w:r>
      <w:r w:rsidR="00C01850">
        <w:rPr>
          <w:sz w:val="24"/>
        </w:rPr>
        <w:t>use to setting up VOIP (Voice Over IP) with PST</w:t>
      </w:r>
      <w:r w:rsidRPr="008238C2">
        <w:rPr>
          <w:sz w:val="24"/>
        </w:rPr>
        <w:t>N</w:t>
      </w:r>
      <w:r w:rsidR="00C01850">
        <w:rPr>
          <w:sz w:val="24"/>
        </w:rPr>
        <w:t xml:space="preserve"> (Public Switched Telephone Network)</w:t>
      </w:r>
      <w:r w:rsidRPr="008238C2">
        <w:rPr>
          <w:sz w:val="24"/>
        </w:rPr>
        <w:t xml:space="preserve"> and adding on new features to Cisco VOIP phones such as Voicemail, Custom ringtone, and Music on hold.</w:t>
      </w:r>
    </w:p>
    <w:p w:rsidR="00244ED2" w:rsidRPr="008238C2" w:rsidRDefault="00244ED2" w:rsidP="00244ED2">
      <w:pPr>
        <w:ind w:left="0"/>
        <w:rPr>
          <w:sz w:val="24"/>
        </w:rPr>
      </w:pPr>
    </w:p>
    <w:p w:rsidR="00244ED2" w:rsidRPr="008238C2" w:rsidRDefault="00244ED2" w:rsidP="00244ED2">
      <w:pPr>
        <w:ind w:left="0"/>
        <w:rPr>
          <w:b/>
          <w:sz w:val="32"/>
        </w:rPr>
      </w:pPr>
      <w:r w:rsidRPr="008238C2">
        <w:rPr>
          <w:b/>
          <w:sz w:val="32"/>
        </w:rPr>
        <w:t>Background:</w:t>
      </w:r>
    </w:p>
    <w:p w:rsidR="008238C2" w:rsidRPr="008238C2" w:rsidRDefault="00244ED2" w:rsidP="00244ED2">
      <w:pPr>
        <w:ind w:left="0"/>
        <w:rPr>
          <w:sz w:val="24"/>
        </w:rPr>
      </w:pPr>
      <w:r w:rsidRPr="008238C2">
        <w:rPr>
          <w:sz w:val="24"/>
        </w:rPr>
        <w:t xml:space="preserve">For this lab, we needed to take what we had learned about VOIP part one and simply add new features to it. I had to utilize 2 VMs (Virtual Machines) to complete this lab, I used CUCM (Cisco Unified Communications Manager) to set up music on hold, custom ringtone, and external dial out and in. While we needed the addition of CUC (Cisco Unity Communications) for the addition of voicemail. Setting up CUC was a bit picky with all of the </w:t>
      </w:r>
      <w:r w:rsidR="008238C2" w:rsidRPr="008238C2">
        <w:rPr>
          <w:sz w:val="24"/>
        </w:rPr>
        <w:t xml:space="preserve">specifications needed to setup the machine. But starting from the top, Music on hold used TFTP (Trivial File Transfer Protocol) to send set music files in the WAV format which I used an online converter to grab and then used a video/music editor to cut the time. Custom ringtone was the same but you needed to grab the Ringtone.xml file and edit it to your own preferences to have it show up in your phones. To be honest, the essential parts of this lab were only voicemail and dial in and out. Everything else you do to the phones can be just considered extra vanity. But of course there are a few other protocols that are useful, such as using SMTP (Simple Mail Transfer Protocol) to transfer voicemail files to an email address or adding all kinds of other protocols. </w:t>
      </w:r>
    </w:p>
    <w:p w:rsidR="008238C2" w:rsidRDefault="008238C2" w:rsidP="00244ED2">
      <w:pPr>
        <w:ind w:left="0"/>
      </w:pPr>
    </w:p>
    <w:p w:rsidR="00244ED2" w:rsidRDefault="008238C2" w:rsidP="00244ED2">
      <w:pPr>
        <w:ind w:left="0"/>
        <w:rPr>
          <w:b/>
          <w:sz w:val="32"/>
          <w:szCs w:val="32"/>
        </w:rPr>
      </w:pPr>
      <w:r w:rsidRPr="008238C2">
        <w:rPr>
          <w:b/>
          <w:sz w:val="32"/>
          <w:szCs w:val="32"/>
        </w:rPr>
        <w:t>Lab Set-up:</w:t>
      </w:r>
    </w:p>
    <w:p w:rsidR="008238C2" w:rsidRDefault="008238C2" w:rsidP="00244ED2">
      <w:pPr>
        <w:ind w:left="0"/>
        <w:rPr>
          <w:sz w:val="24"/>
          <w:szCs w:val="32"/>
        </w:rPr>
      </w:pPr>
      <w:r>
        <w:rPr>
          <w:sz w:val="24"/>
          <w:szCs w:val="32"/>
        </w:rPr>
        <w:t xml:space="preserve">For this lab, I used 1 2811 router with the FX0 ports extension that supported Voice-ports and other VOIP commands, no other routers will work for this lab. I also used 2 VMs with different IP addresses on the same network scheme to allow my phones to connect to CUCM and CUC. And last I used 1 Catalyst 3560 POE switch to allow </w:t>
      </w:r>
      <w:r w:rsidR="00C01850">
        <w:rPr>
          <w:sz w:val="24"/>
          <w:szCs w:val="32"/>
        </w:rPr>
        <w:t xml:space="preserve">phones to receive power and routing to the servers and router. Not included in the topology is the PSTN box connected to our routers FX0 3/0/1 port that allows us to receive a phone number and dial in and out. </w:t>
      </w: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Pr="00C01850" w:rsidRDefault="00C01850" w:rsidP="00244ED2">
      <w:pPr>
        <w:ind w:left="0"/>
        <w:rPr>
          <w:b/>
          <w:sz w:val="32"/>
          <w:szCs w:val="32"/>
        </w:rPr>
      </w:pPr>
      <w:r w:rsidRPr="00C01850">
        <w:rPr>
          <w:b/>
          <w:sz w:val="32"/>
          <w:szCs w:val="32"/>
        </w:rPr>
        <w:t>TOPOLOGY:</w:t>
      </w:r>
    </w:p>
    <w:p w:rsidR="00C01850" w:rsidRDefault="00C01850" w:rsidP="00244ED2">
      <w:pPr>
        <w:ind w:left="0"/>
        <w:rPr>
          <w:sz w:val="24"/>
          <w:szCs w:val="32"/>
        </w:rPr>
      </w:pPr>
    </w:p>
    <w:p w:rsidR="00C01850" w:rsidRDefault="00C01850" w:rsidP="00244ED2">
      <w:pPr>
        <w:ind w:left="0"/>
        <w:rPr>
          <w:sz w:val="24"/>
          <w:szCs w:val="32"/>
        </w:rPr>
      </w:pPr>
      <w:r>
        <w:rPr>
          <w:noProof/>
          <w:lang w:eastAsia="en-US"/>
        </w:rPr>
        <w:drawing>
          <wp:inline distT="0" distB="0" distL="0" distR="0" wp14:anchorId="171ADACC" wp14:editId="7C488FDC">
            <wp:extent cx="4000500" cy="463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4638675"/>
                    </a:xfrm>
                    <a:prstGeom prst="rect">
                      <a:avLst/>
                    </a:prstGeom>
                  </pic:spPr>
                </pic:pic>
              </a:graphicData>
            </a:graphic>
          </wp:inline>
        </w:drawing>
      </w: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Default="00C01850" w:rsidP="00244ED2">
      <w:pPr>
        <w:ind w:left="0"/>
        <w:rPr>
          <w:sz w:val="24"/>
          <w:szCs w:val="32"/>
        </w:rPr>
      </w:pPr>
    </w:p>
    <w:p w:rsidR="00C01850" w:rsidRPr="00C01850" w:rsidRDefault="00C01850" w:rsidP="00244ED2">
      <w:pPr>
        <w:ind w:left="0"/>
        <w:rPr>
          <w:b/>
          <w:sz w:val="32"/>
          <w:szCs w:val="32"/>
        </w:rPr>
      </w:pPr>
      <w:r w:rsidRPr="00C01850">
        <w:rPr>
          <w:b/>
          <w:sz w:val="32"/>
          <w:szCs w:val="32"/>
        </w:rPr>
        <w:t>Router 1 Configurations:</w:t>
      </w:r>
    </w:p>
    <w:p w:rsidR="00C01850" w:rsidRPr="00C01850" w:rsidRDefault="00E13888" w:rsidP="00C01850">
      <w:pPr>
        <w:ind w:left="0"/>
        <w:rPr>
          <w:sz w:val="24"/>
          <w:szCs w:val="32"/>
        </w:rPr>
      </w:pPr>
      <w:proofErr w:type="gramStart"/>
      <w:r>
        <w:rPr>
          <w:sz w:val="24"/>
          <w:szCs w:val="32"/>
        </w:rPr>
        <w:t>hostname</w:t>
      </w:r>
      <w:proofErr w:type="gramEnd"/>
      <w:r>
        <w:rPr>
          <w:sz w:val="24"/>
          <w:szCs w:val="32"/>
        </w:rPr>
        <w:t xml:space="preserve"> R1</w:t>
      </w:r>
    </w:p>
    <w:p w:rsidR="00C01850" w:rsidRPr="00C01850" w:rsidRDefault="00E13888" w:rsidP="00C01850">
      <w:pPr>
        <w:ind w:left="0"/>
        <w:rPr>
          <w:sz w:val="24"/>
          <w:szCs w:val="32"/>
        </w:rPr>
      </w:pPr>
      <w:proofErr w:type="gramStart"/>
      <w:r>
        <w:rPr>
          <w:sz w:val="24"/>
          <w:szCs w:val="32"/>
        </w:rPr>
        <w:t>no</w:t>
      </w:r>
      <w:proofErr w:type="gramEnd"/>
      <w:r>
        <w:rPr>
          <w:sz w:val="24"/>
          <w:szCs w:val="32"/>
        </w:rPr>
        <w:t xml:space="preserve"> </w:t>
      </w:r>
      <w:proofErr w:type="spellStart"/>
      <w:r>
        <w:rPr>
          <w:sz w:val="24"/>
          <w:szCs w:val="32"/>
        </w:rPr>
        <w:t>aaa</w:t>
      </w:r>
      <w:proofErr w:type="spellEnd"/>
      <w:r>
        <w:rPr>
          <w:sz w:val="24"/>
          <w:szCs w:val="32"/>
        </w:rPr>
        <w:t xml:space="preserve"> new-model</w:t>
      </w:r>
    </w:p>
    <w:p w:rsidR="00C01850" w:rsidRPr="00C01850" w:rsidRDefault="00E13888" w:rsidP="00C01850">
      <w:pPr>
        <w:ind w:left="0"/>
        <w:rPr>
          <w:sz w:val="24"/>
          <w:szCs w:val="32"/>
        </w:rPr>
      </w:pPr>
      <w:proofErr w:type="gramStart"/>
      <w:r>
        <w:rPr>
          <w:sz w:val="24"/>
          <w:szCs w:val="32"/>
        </w:rPr>
        <w:t>resource</w:t>
      </w:r>
      <w:proofErr w:type="gramEnd"/>
      <w:r>
        <w:rPr>
          <w:sz w:val="24"/>
          <w:szCs w:val="32"/>
        </w:rPr>
        <w:t xml:space="preserve"> policy</w:t>
      </w:r>
    </w:p>
    <w:p w:rsidR="00C01850" w:rsidRPr="00C01850" w:rsidRDefault="00C01850" w:rsidP="00C01850">
      <w:pPr>
        <w:ind w:left="0"/>
        <w:rPr>
          <w:sz w:val="24"/>
          <w:szCs w:val="32"/>
        </w:rPr>
      </w:pPr>
      <w:proofErr w:type="gramStart"/>
      <w:r w:rsidRPr="00C01850">
        <w:rPr>
          <w:sz w:val="24"/>
          <w:szCs w:val="32"/>
        </w:rPr>
        <w:t>memory-size</w:t>
      </w:r>
      <w:proofErr w:type="gramEnd"/>
      <w:r w:rsidRPr="00C01850">
        <w:rPr>
          <w:sz w:val="24"/>
          <w:szCs w:val="32"/>
        </w:rPr>
        <w:t xml:space="preserve"> </w:t>
      </w:r>
      <w:proofErr w:type="spellStart"/>
      <w:r w:rsidRPr="00C01850">
        <w:rPr>
          <w:sz w:val="24"/>
          <w:szCs w:val="32"/>
        </w:rPr>
        <w:t>iomem</w:t>
      </w:r>
      <w:proofErr w:type="spellEnd"/>
      <w:r w:rsidRPr="00C01850">
        <w:rPr>
          <w:sz w:val="24"/>
          <w:szCs w:val="32"/>
        </w:rPr>
        <w:t xml:space="preserve"> 10</w:t>
      </w:r>
    </w:p>
    <w:p w:rsidR="00C01850" w:rsidRPr="00C01850" w:rsidRDefault="00C01850" w:rsidP="00C01850">
      <w:pPr>
        <w:ind w:left="0"/>
        <w:rPr>
          <w:sz w:val="24"/>
          <w:szCs w:val="32"/>
        </w:rPr>
      </w:pPr>
      <w:proofErr w:type="gramStart"/>
      <w:r w:rsidRPr="00C01850">
        <w:rPr>
          <w:sz w:val="24"/>
          <w:szCs w:val="32"/>
        </w:rPr>
        <w:t>no</w:t>
      </w:r>
      <w:proofErr w:type="gramEnd"/>
      <w:r w:rsidRPr="00C01850">
        <w:rPr>
          <w:sz w:val="24"/>
          <w:szCs w:val="32"/>
        </w:rPr>
        <w:t xml:space="preserve"> network-clock-participate slot 1</w:t>
      </w:r>
    </w:p>
    <w:p w:rsidR="00C01850" w:rsidRPr="00C01850" w:rsidRDefault="00E13888" w:rsidP="00C01850">
      <w:pPr>
        <w:ind w:left="0"/>
        <w:rPr>
          <w:sz w:val="24"/>
          <w:szCs w:val="32"/>
        </w:rPr>
      </w:pPr>
      <w:proofErr w:type="spellStart"/>
      <w:proofErr w:type="gramStart"/>
      <w:r>
        <w:rPr>
          <w:sz w:val="24"/>
          <w:szCs w:val="32"/>
        </w:rPr>
        <w:t>ip</w:t>
      </w:r>
      <w:proofErr w:type="spellEnd"/>
      <w:proofErr w:type="gramEnd"/>
      <w:r>
        <w:rPr>
          <w:sz w:val="24"/>
          <w:szCs w:val="32"/>
        </w:rPr>
        <w:t xml:space="preserve"> subnet-zero</w:t>
      </w:r>
    </w:p>
    <w:p w:rsidR="00C01850" w:rsidRPr="00C01850" w:rsidRDefault="00C01850" w:rsidP="00C01850">
      <w:pPr>
        <w:ind w:left="0"/>
        <w:rPr>
          <w:sz w:val="24"/>
          <w:szCs w:val="32"/>
        </w:rPr>
      </w:pPr>
      <w:proofErr w:type="spellStart"/>
      <w:proofErr w:type="gramStart"/>
      <w:r w:rsidRPr="00C01850">
        <w:rPr>
          <w:sz w:val="24"/>
          <w:szCs w:val="32"/>
        </w:rPr>
        <w:t>ip</w:t>
      </w:r>
      <w:proofErr w:type="spellEnd"/>
      <w:proofErr w:type="gramEnd"/>
      <w:r w:rsidRPr="00C01850">
        <w:rPr>
          <w:sz w:val="24"/>
          <w:szCs w:val="32"/>
        </w:rPr>
        <w:t xml:space="preserve"> </w:t>
      </w:r>
      <w:proofErr w:type="spellStart"/>
      <w:r w:rsidRPr="00C01850">
        <w:rPr>
          <w:sz w:val="24"/>
          <w:szCs w:val="32"/>
        </w:rPr>
        <w:t>cef</w:t>
      </w:r>
      <w:proofErr w:type="spellEnd"/>
    </w:p>
    <w:p w:rsidR="00C01850" w:rsidRPr="00C01850" w:rsidRDefault="00C01850" w:rsidP="00C01850">
      <w:pPr>
        <w:ind w:left="0"/>
        <w:rPr>
          <w:sz w:val="24"/>
          <w:szCs w:val="32"/>
        </w:rPr>
      </w:pPr>
      <w:proofErr w:type="gramStart"/>
      <w:r w:rsidRPr="00C01850">
        <w:rPr>
          <w:sz w:val="24"/>
          <w:szCs w:val="32"/>
        </w:rPr>
        <w:t>no</w:t>
      </w:r>
      <w:proofErr w:type="gramEnd"/>
      <w:r w:rsidRPr="00C01850">
        <w:rPr>
          <w:sz w:val="24"/>
          <w:szCs w:val="32"/>
        </w:rPr>
        <w:t xml:space="preserve"> </w:t>
      </w:r>
      <w:proofErr w:type="spellStart"/>
      <w:r w:rsidRPr="00C01850">
        <w:rPr>
          <w:sz w:val="24"/>
          <w:szCs w:val="32"/>
        </w:rPr>
        <w:t>ip</w:t>
      </w:r>
      <w:proofErr w:type="spellEnd"/>
      <w:r w:rsidRPr="00C01850">
        <w:rPr>
          <w:sz w:val="24"/>
          <w:szCs w:val="32"/>
        </w:rPr>
        <w:t xml:space="preserve"> </w:t>
      </w:r>
      <w:proofErr w:type="spellStart"/>
      <w:r w:rsidRPr="00C01850">
        <w:rPr>
          <w:sz w:val="24"/>
          <w:szCs w:val="32"/>
        </w:rPr>
        <w:t>dhcp</w:t>
      </w:r>
      <w:proofErr w:type="spellEnd"/>
      <w:r w:rsidRPr="00C01850">
        <w:rPr>
          <w:sz w:val="24"/>
          <w:szCs w:val="32"/>
        </w:rPr>
        <w:t xml:space="preserve"> use </w:t>
      </w:r>
      <w:proofErr w:type="spellStart"/>
      <w:r w:rsidRPr="00C01850">
        <w:rPr>
          <w:sz w:val="24"/>
          <w:szCs w:val="32"/>
        </w:rPr>
        <w:t>vrf</w:t>
      </w:r>
      <w:proofErr w:type="spellEnd"/>
      <w:r w:rsidRPr="00C01850">
        <w:rPr>
          <w:sz w:val="24"/>
          <w:szCs w:val="32"/>
        </w:rPr>
        <w:t xml:space="preserve"> connected</w:t>
      </w:r>
    </w:p>
    <w:p w:rsidR="00C01850" w:rsidRPr="00C01850" w:rsidRDefault="00C01850" w:rsidP="00C01850">
      <w:pPr>
        <w:ind w:left="0"/>
        <w:rPr>
          <w:sz w:val="24"/>
          <w:szCs w:val="32"/>
        </w:rPr>
      </w:pPr>
    </w:p>
    <w:p w:rsidR="00C01850" w:rsidRPr="00C01850" w:rsidRDefault="00C01850" w:rsidP="00C01850">
      <w:pPr>
        <w:ind w:left="0"/>
        <w:rPr>
          <w:sz w:val="24"/>
          <w:szCs w:val="32"/>
        </w:rPr>
      </w:pPr>
      <w:proofErr w:type="spellStart"/>
      <w:proofErr w:type="gramStart"/>
      <w:r w:rsidRPr="00C01850">
        <w:rPr>
          <w:sz w:val="24"/>
          <w:szCs w:val="32"/>
        </w:rPr>
        <w:t>ip</w:t>
      </w:r>
      <w:proofErr w:type="spellEnd"/>
      <w:proofErr w:type="gramEnd"/>
      <w:r w:rsidRPr="00C01850">
        <w:rPr>
          <w:sz w:val="24"/>
          <w:szCs w:val="32"/>
        </w:rPr>
        <w:t xml:space="preserve"> </w:t>
      </w:r>
      <w:proofErr w:type="spellStart"/>
      <w:r w:rsidRPr="00C01850">
        <w:rPr>
          <w:sz w:val="24"/>
          <w:szCs w:val="32"/>
        </w:rPr>
        <w:t>dhcp</w:t>
      </w:r>
      <w:proofErr w:type="spellEnd"/>
      <w:r w:rsidRPr="00C01850">
        <w:rPr>
          <w:sz w:val="24"/>
          <w:szCs w:val="32"/>
        </w:rPr>
        <w:t xml:space="preserve"> pool Voice</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network</w:t>
      </w:r>
      <w:proofErr w:type="gramEnd"/>
      <w:r w:rsidRPr="00C01850">
        <w:rPr>
          <w:sz w:val="24"/>
          <w:szCs w:val="32"/>
        </w:rPr>
        <w:t xml:space="preserve"> 172.16.0.0 255.255.255.0</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default-router</w:t>
      </w:r>
      <w:proofErr w:type="gramEnd"/>
      <w:r w:rsidRPr="00C01850">
        <w:rPr>
          <w:sz w:val="24"/>
          <w:szCs w:val="32"/>
        </w:rPr>
        <w:t xml:space="preserve"> 172.16.0.1</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option</w:t>
      </w:r>
      <w:proofErr w:type="gramEnd"/>
      <w:r w:rsidRPr="00C01850">
        <w:rPr>
          <w:sz w:val="24"/>
          <w:szCs w:val="32"/>
        </w:rPr>
        <w:t xml:space="preserve"> 150 </w:t>
      </w:r>
      <w:proofErr w:type="spellStart"/>
      <w:r w:rsidRPr="00C01850">
        <w:rPr>
          <w:sz w:val="24"/>
          <w:szCs w:val="32"/>
        </w:rPr>
        <w:t>ip</w:t>
      </w:r>
      <w:proofErr w:type="spellEnd"/>
      <w:r w:rsidRPr="00C01850">
        <w:rPr>
          <w:sz w:val="24"/>
          <w:szCs w:val="32"/>
        </w:rPr>
        <w:t xml:space="preserve"> 172.16.0.2</w:t>
      </w:r>
    </w:p>
    <w:p w:rsidR="00C01850" w:rsidRPr="00C01850" w:rsidRDefault="00C01850" w:rsidP="00C01850">
      <w:pPr>
        <w:ind w:left="0"/>
        <w:rPr>
          <w:sz w:val="24"/>
          <w:szCs w:val="32"/>
        </w:rPr>
      </w:pPr>
    </w:p>
    <w:p w:rsidR="00C01850" w:rsidRPr="00C01850" w:rsidRDefault="00C01850" w:rsidP="00C01850">
      <w:pPr>
        <w:ind w:left="0"/>
        <w:rPr>
          <w:sz w:val="24"/>
          <w:szCs w:val="32"/>
        </w:rPr>
      </w:pPr>
      <w:proofErr w:type="spellStart"/>
      <w:proofErr w:type="gramStart"/>
      <w:r w:rsidRPr="00C01850">
        <w:rPr>
          <w:sz w:val="24"/>
          <w:szCs w:val="32"/>
        </w:rPr>
        <w:t>ip</w:t>
      </w:r>
      <w:proofErr w:type="spellEnd"/>
      <w:proofErr w:type="gramEnd"/>
      <w:r w:rsidRPr="00C01850">
        <w:rPr>
          <w:sz w:val="24"/>
          <w:szCs w:val="32"/>
        </w:rPr>
        <w:t xml:space="preserve"> </w:t>
      </w:r>
      <w:proofErr w:type="spellStart"/>
      <w:r w:rsidRPr="00C01850">
        <w:rPr>
          <w:sz w:val="24"/>
          <w:szCs w:val="32"/>
        </w:rPr>
        <w:t>dhcp</w:t>
      </w:r>
      <w:proofErr w:type="spellEnd"/>
      <w:r w:rsidRPr="00C01850">
        <w:rPr>
          <w:sz w:val="24"/>
          <w:szCs w:val="32"/>
        </w:rPr>
        <w:t xml:space="preserve"> pool Data</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network</w:t>
      </w:r>
      <w:proofErr w:type="gramEnd"/>
      <w:r w:rsidRPr="00C01850">
        <w:rPr>
          <w:sz w:val="24"/>
          <w:szCs w:val="32"/>
        </w:rPr>
        <w:t xml:space="preserve"> 172.16.0.16 255.255.255.240</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default-router</w:t>
      </w:r>
      <w:proofErr w:type="gramEnd"/>
      <w:r w:rsidRPr="00C01850">
        <w:rPr>
          <w:sz w:val="24"/>
          <w:szCs w:val="32"/>
        </w:rPr>
        <w:t xml:space="preserve"> 172.16.0.17</w:t>
      </w:r>
    </w:p>
    <w:p w:rsidR="00C01850" w:rsidRDefault="00C01850" w:rsidP="00C01850">
      <w:pPr>
        <w:ind w:left="0"/>
        <w:rPr>
          <w:sz w:val="24"/>
          <w:szCs w:val="32"/>
        </w:rPr>
      </w:pPr>
      <w:r>
        <w:rPr>
          <w:sz w:val="24"/>
          <w:szCs w:val="32"/>
        </w:rPr>
        <w:t xml:space="preserve">   </w:t>
      </w:r>
      <w:proofErr w:type="gramStart"/>
      <w:r>
        <w:rPr>
          <w:sz w:val="24"/>
          <w:szCs w:val="32"/>
        </w:rPr>
        <w:t>option</w:t>
      </w:r>
      <w:proofErr w:type="gramEnd"/>
      <w:r>
        <w:rPr>
          <w:sz w:val="24"/>
          <w:szCs w:val="32"/>
        </w:rPr>
        <w:t xml:space="preserve"> 150 </w:t>
      </w:r>
      <w:proofErr w:type="spellStart"/>
      <w:r>
        <w:rPr>
          <w:sz w:val="24"/>
          <w:szCs w:val="32"/>
        </w:rPr>
        <w:t>ip</w:t>
      </w:r>
      <w:proofErr w:type="spellEnd"/>
      <w:r>
        <w:rPr>
          <w:sz w:val="24"/>
          <w:szCs w:val="32"/>
        </w:rPr>
        <w:t xml:space="preserve"> 172.16.0.2</w:t>
      </w:r>
    </w:p>
    <w:p w:rsidR="00C01850" w:rsidRPr="00C01850" w:rsidRDefault="00C01850" w:rsidP="00C01850">
      <w:pPr>
        <w:ind w:left="0"/>
        <w:rPr>
          <w:sz w:val="24"/>
          <w:szCs w:val="32"/>
        </w:rPr>
      </w:pPr>
    </w:p>
    <w:p w:rsidR="00C01850" w:rsidRPr="00C01850" w:rsidRDefault="00C01850" w:rsidP="00C01850">
      <w:pPr>
        <w:ind w:left="0"/>
        <w:rPr>
          <w:sz w:val="24"/>
          <w:szCs w:val="32"/>
        </w:rPr>
      </w:pPr>
      <w:proofErr w:type="gramStart"/>
      <w:r w:rsidRPr="00C01850">
        <w:rPr>
          <w:sz w:val="24"/>
          <w:szCs w:val="32"/>
        </w:rPr>
        <w:t>voice</w:t>
      </w:r>
      <w:proofErr w:type="gramEnd"/>
      <w:r w:rsidRPr="00C01850">
        <w:rPr>
          <w:sz w:val="24"/>
          <w:szCs w:val="32"/>
        </w:rPr>
        <w:t xml:space="preserve"> call send-alert</w:t>
      </w:r>
    </w:p>
    <w:p w:rsidR="00C01850" w:rsidRPr="00C01850" w:rsidRDefault="00C01850" w:rsidP="00C01850">
      <w:pPr>
        <w:ind w:left="0"/>
        <w:rPr>
          <w:sz w:val="24"/>
          <w:szCs w:val="32"/>
        </w:rPr>
      </w:pPr>
      <w:proofErr w:type="gramStart"/>
      <w:r w:rsidRPr="00C01850">
        <w:rPr>
          <w:sz w:val="24"/>
          <w:szCs w:val="32"/>
        </w:rPr>
        <w:t>voice</w:t>
      </w:r>
      <w:proofErr w:type="gramEnd"/>
      <w:r w:rsidRPr="00C01850">
        <w:rPr>
          <w:sz w:val="24"/>
          <w:szCs w:val="32"/>
        </w:rPr>
        <w:t xml:space="preserve"> </w:t>
      </w:r>
      <w:proofErr w:type="spellStart"/>
      <w:r w:rsidRPr="00C01850">
        <w:rPr>
          <w:sz w:val="24"/>
          <w:szCs w:val="32"/>
        </w:rPr>
        <w:t>rtp</w:t>
      </w:r>
      <w:proofErr w:type="spellEnd"/>
      <w:r w:rsidRPr="00C01850">
        <w:rPr>
          <w:sz w:val="24"/>
          <w:szCs w:val="32"/>
        </w:rPr>
        <w:t xml:space="preserve"> send-</w:t>
      </w:r>
      <w:proofErr w:type="spellStart"/>
      <w:r w:rsidRPr="00C01850">
        <w:rPr>
          <w:sz w:val="24"/>
          <w:szCs w:val="32"/>
        </w:rPr>
        <w:t>recv</w:t>
      </w:r>
      <w:proofErr w:type="spellEnd"/>
    </w:p>
    <w:p w:rsidR="00C01850" w:rsidRPr="00C01850" w:rsidRDefault="00C01850" w:rsidP="00C01850">
      <w:pPr>
        <w:ind w:left="0"/>
        <w:rPr>
          <w:sz w:val="24"/>
          <w:szCs w:val="32"/>
        </w:rPr>
      </w:pPr>
    </w:p>
    <w:p w:rsidR="00C01850" w:rsidRPr="00C01850" w:rsidRDefault="00C01850" w:rsidP="00C01850">
      <w:pPr>
        <w:ind w:left="0"/>
        <w:rPr>
          <w:sz w:val="24"/>
          <w:szCs w:val="32"/>
        </w:rPr>
      </w:pPr>
      <w:proofErr w:type="gramStart"/>
      <w:r w:rsidRPr="00C01850">
        <w:rPr>
          <w:sz w:val="24"/>
          <w:szCs w:val="32"/>
        </w:rPr>
        <w:t>voice</w:t>
      </w:r>
      <w:proofErr w:type="gramEnd"/>
      <w:r w:rsidRPr="00C01850">
        <w:rPr>
          <w:sz w:val="24"/>
          <w:szCs w:val="32"/>
        </w:rPr>
        <w:t xml:space="preserve"> service </w:t>
      </w:r>
      <w:proofErr w:type="spellStart"/>
      <w:r w:rsidRPr="00C01850">
        <w:rPr>
          <w:sz w:val="24"/>
          <w:szCs w:val="32"/>
        </w:rPr>
        <w:t>voip</w:t>
      </w:r>
      <w:proofErr w:type="spellEnd"/>
    </w:p>
    <w:p w:rsidR="00C01850" w:rsidRPr="00C01850" w:rsidRDefault="00C01850" w:rsidP="00C01850">
      <w:pPr>
        <w:ind w:left="0"/>
        <w:rPr>
          <w:sz w:val="24"/>
          <w:szCs w:val="32"/>
        </w:rPr>
      </w:pPr>
      <w:r w:rsidRPr="00C01850">
        <w:rPr>
          <w:sz w:val="24"/>
          <w:szCs w:val="32"/>
        </w:rPr>
        <w:t xml:space="preserve"> h323</w:t>
      </w:r>
    </w:p>
    <w:p w:rsidR="00C01850" w:rsidRPr="00C01850" w:rsidRDefault="00C01850" w:rsidP="00C01850">
      <w:pPr>
        <w:ind w:left="0"/>
        <w:rPr>
          <w:sz w:val="24"/>
          <w:szCs w:val="32"/>
        </w:rPr>
      </w:pPr>
    </w:p>
    <w:p w:rsidR="00C01850" w:rsidRPr="00C01850" w:rsidRDefault="00C01850" w:rsidP="00C01850">
      <w:pPr>
        <w:ind w:left="0"/>
        <w:rPr>
          <w:sz w:val="24"/>
          <w:szCs w:val="32"/>
        </w:rPr>
      </w:pPr>
    </w:p>
    <w:p w:rsidR="00C01850" w:rsidRPr="00C01850" w:rsidRDefault="00C01850" w:rsidP="00C01850">
      <w:pPr>
        <w:ind w:left="0"/>
        <w:rPr>
          <w:sz w:val="24"/>
          <w:szCs w:val="32"/>
        </w:rPr>
      </w:pPr>
      <w:proofErr w:type="gramStart"/>
      <w:r w:rsidRPr="00C01850">
        <w:rPr>
          <w:sz w:val="24"/>
          <w:szCs w:val="32"/>
        </w:rPr>
        <w:t>interface</w:t>
      </w:r>
      <w:proofErr w:type="gramEnd"/>
      <w:r w:rsidRPr="00C01850">
        <w:rPr>
          <w:sz w:val="24"/>
          <w:szCs w:val="32"/>
        </w:rPr>
        <w:t xml:space="preserve"> FastEthernet0/1.1</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encapsulation</w:t>
      </w:r>
      <w:proofErr w:type="gramEnd"/>
      <w:r w:rsidRPr="00C01850">
        <w:rPr>
          <w:sz w:val="24"/>
          <w:szCs w:val="32"/>
        </w:rPr>
        <w:t xml:space="preserve"> dot1Q 10</w:t>
      </w:r>
    </w:p>
    <w:p w:rsidR="00C01850" w:rsidRPr="00C01850" w:rsidRDefault="00C01850" w:rsidP="00C01850">
      <w:pPr>
        <w:ind w:left="0"/>
        <w:rPr>
          <w:sz w:val="24"/>
          <w:szCs w:val="32"/>
        </w:rPr>
      </w:pPr>
      <w:r w:rsidRPr="00C01850">
        <w:rPr>
          <w:sz w:val="24"/>
          <w:szCs w:val="32"/>
        </w:rPr>
        <w:t xml:space="preserve"> </w:t>
      </w:r>
      <w:proofErr w:type="spellStart"/>
      <w:proofErr w:type="gramStart"/>
      <w:r w:rsidRPr="00C01850">
        <w:rPr>
          <w:sz w:val="24"/>
          <w:szCs w:val="32"/>
        </w:rPr>
        <w:t>ip</w:t>
      </w:r>
      <w:proofErr w:type="spellEnd"/>
      <w:proofErr w:type="gramEnd"/>
      <w:r w:rsidRPr="00C01850">
        <w:rPr>
          <w:sz w:val="24"/>
          <w:szCs w:val="32"/>
        </w:rPr>
        <w:t xml:space="preserve"> address 172.16.0.1 255.255.255.240</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no</w:t>
      </w:r>
      <w:proofErr w:type="gramEnd"/>
      <w:r w:rsidRPr="00C01850">
        <w:rPr>
          <w:sz w:val="24"/>
          <w:szCs w:val="32"/>
        </w:rPr>
        <w:t xml:space="preserve"> </w:t>
      </w:r>
      <w:proofErr w:type="spellStart"/>
      <w:r w:rsidRPr="00C01850">
        <w:rPr>
          <w:sz w:val="24"/>
          <w:szCs w:val="32"/>
        </w:rPr>
        <w:t>snmp</w:t>
      </w:r>
      <w:proofErr w:type="spellEnd"/>
      <w:r w:rsidRPr="00C01850">
        <w:rPr>
          <w:sz w:val="24"/>
          <w:szCs w:val="32"/>
        </w:rPr>
        <w:t xml:space="preserve"> trap link-status</w:t>
      </w:r>
    </w:p>
    <w:p w:rsidR="00C01850" w:rsidRPr="00C01850" w:rsidRDefault="00C01850" w:rsidP="00C01850">
      <w:pPr>
        <w:ind w:left="0"/>
        <w:rPr>
          <w:sz w:val="24"/>
          <w:szCs w:val="32"/>
        </w:rPr>
      </w:pPr>
    </w:p>
    <w:p w:rsidR="00C01850" w:rsidRPr="00C01850" w:rsidRDefault="00C01850" w:rsidP="00C01850">
      <w:pPr>
        <w:ind w:left="0"/>
        <w:rPr>
          <w:sz w:val="24"/>
          <w:szCs w:val="32"/>
        </w:rPr>
      </w:pPr>
      <w:proofErr w:type="gramStart"/>
      <w:r w:rsidRPr="00C01850">
        <w:rPr>
          <w:sz w:val="24"/>
          <w:szCs w:val="32"/>
        </w:rPr>
        <w:t>interface</w:t>
      </w:r>
      <w:proofErr w:type="gramEnd"/>
      <w:r w:rsidRPr="00C01850">
        <w:rPr>
          <w:sz w:val="24"/>
          <w:szCs w:val="32"/>
        </w:rPr>
        <w:t xml:space="preserve"> FastEthernet0/1.2</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encapsulation</w:t>
      </w:r>
      <w:proofErr w:type="gramEnd"/>
      <w:r w:rsidRPr="00C01850">
        <w:rPr>
          <w:sz w:val="24"/>
          <w:szCs w:val="32"/>
        </w:rPr>
        <w:t xml:space="preserve"> dot1Q 20</w:t>
      </w:r>
    </w:p>
    <w:p w:rsidR="00C01850" w:rsidRPr="00C01850" w:rsidRDefault="00C01850" w:rsidP="00C01850">
      <w:pPr>
        <w:ind w:left="0"/>
        <w:rPr>
          <w:sz w:val="24"/>
          <w:szCs w:val="32"/>
        </w:rPr>
      </w:pPr>
      <w:r w:rsidRPr="00C01850">
        <w:rPr>
          <w:sz w:val="24"/>
          <w:szCs w:val="32"/>
        </w:rPr>
        <w:t xml:space="preserve"> </w:t>
      </w:r>
      <w:proofErr w:type="spellStart"/>
      <w:proofErr w:type="gramStart"/>
      <w:r w:rsidRPr="00C01850">
        <w:rPr>
          <w:sz w:val="24"/>
          <w:szCs w:val="32"/>
        </w:rPr>
        <w:t>ip</w:t>
      </w:r>
      <w:proofErr w:type="spellEnd"/>
      <w:proofErr w:type="gramEnd"/>
      <w:r w:rsidRPr="00C01850">
        <w:rPr>
          <w:sz w:val="24"/>
          <w:szCs w:val="32"/>
        </w:rPr>
        <w:t xml:space="preserve"> address 172.16.0.17 255.255.255.240</w:t>
      </w:r>
    </w:p>
    <w:p w:rsidR="00C01850" w:rsidRDefault="00C01850" w:rsidP="00C01850">
      <w:pPr>
        <w:ind w:left="0"/>
        <w:rPr>
          <w:sz w:val="24"/>
          <w:szCs w:val="32"/>
        </w:rPr>
      </w:pPr>
      <w:r>
        <w:rPr>
          <w:sz w:val="24"/>
          <w:szCs w:val="32"/>
        </w:rPr>
        <w:t xml:space="preserve"> </w:t>
      </w:r>
      <w:proofErr w:type="gramStart"/>
      <w:r>
        <w:rPr>
          <w:sz w:val="24"/>
          <w:szCs w:val="32"/>
        </w:rPr>
        <w:t>no</w:t>
      </w:r>
      <w:proofErr w:type="gramEnd"/>
      <w:r>
        <w:rPr>
          <w:sz w:val="24"/>
          <w:szCs w:val="32"/>
        </w:rPr>
        <w:t xml:space="preserve"> </w:t>
      </w:r>
      <w:proofErr w:type="spellStart"/>
      <w:r>
        <w:rPr>
          <w:sz w:val="24"/>
          <w:szCs w:val="32"/>
        </w:rPr>
        <w:t>snmp</w:t>
      </w:r>
      <w:proofErr w:type="spellEnd"/>
      <w:r>
        <w:rPr>
          <w:sz w:val="24"/>
          <w:szCs w:val="32"/>
        </w:rPr>
        <w:t xml:space="preserve"> trap link-status</w:t>
      </w:r>
    </w:p>
    <w:p w:rsidR="00C01850" w:rsidRPr="00C01850" w:rsidRDefault="00C01850" w:rsidP="00C01850">
      <w:pPr>
        <w:ind w:left="0"/>
        <w:rPr>
          <w:sz w:val="24"/>
          <w:szCs w:val="32"/>
        </w:rPr>
      </w:pPr>
    </w:p>
    <w:p w:rsidR="00C01850" w:rsidRPr="00C01850" w:rsidRDefault="00C01850" w:rsidP="00C01850">
      <w:pPr>
        <w:ind w:left="0"/>
        <w:rPr>
          <w:sz w:val="24"/>
          <w:szCs w:val="32"/>
        </w:rPr>
      </w:pPr>
      <w:proofErr w:type="gramStart"/>
      <w:r w:rsidRPr="00C01850">
        <w:rPr>
          <w:sz w:val="24"/>
          <w:szCs w:val="32"/>
        </w:rPr>
        <w:t>voice-port</w:t>
      </w:r>
      <w:proofErr w:type="gramEnd"/>
      <w:r w:rsidRPr="00C01850">
        <w:rPr>
          <w:sz w:val="24"/>
          <w:szCs w:val="32"/>
        </w:rPr>
        <w:t xml:space="preserve"> 0/3/1</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signal</w:t>
      </w:r>
      <w:proofErr w:type="gramEnd"/>
      <w:r w:rsidRPr="00C01850">
        <w:rPr>
          <w:sz w:val="24"/>
          <w:szCs w:val="32"/>
        </w:rPr>
        <w:t xml:space="preserve"> </w:t>
      </w:r>
      <w:proofErr w:type="spellStart"/>
      <w:r w:rsidRPr="00C01850">
        <w:rPr>
          <w:sz w:val="24"/>
          <w:szCs w:val="32"/>
        </w:rPr>
        <w:t>groundStart</w:t>
      </w:r>
      <w:proofErr w:type="spellEnd"/>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timing</w:t>
      </w:r>
      <w:proofErr w:type="gramEnd"/>
      <w:r w:rsidRPr="00C01850">
        <w:rPr>
          <w:sz w:val="24"/>
          <w:szCs w:val="32"/>
        </w:rPr>
        <w:t xml:space="preserve"> </w:t>
      </w:r>
      <w:proofErr w:type="spellStart"/>
      <w:r w:rsidRPr="00C01850">
        <w:rPr>
          <w:sz w:val="24"/>
          <w:szCs w:val="32"/>
        </w:rPr>
        <w:t>hookflash</w:t>
      </w:r>
      <w:proofErr w:type="spellEnd"/>
      <w:r w:rsidRPr="00C01850">
        <w:rPr>
          <w:sz w:val="24"/>
          <w:szCs w:val="32"/>
        </w:rPr>
        <w:t>-out 50</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timing</w:t>
      </w:r>
      <w:proofErr w:type="gramEnd"/>
      <w:r w:rsidRPr="00C01850">
        <w:rPr>
          <w:sz w:val="24"/>
          <w:szCs w:val="32"/>
        </w:rPr>
        <w:t xml:space="preserve"> guard-out 1000</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connection</w:t>
      </w:r>
      <w:proofErr w:type="gramEnd"/>
      <w:r w:rsidRPr="00C01850">
        <w:rPr>
          <w:sz w:val="24"/>
          <w:szCs w:val="32"/>
        </w:rPr>
        <w:t xml:space="preserve"> </w:t>
      </w:r>
      <w:proofErr w:type="spellStart"/>
      <w:r w:rsidRPr="00C01850">
        <w:rPr>
          <w:sz w:val="24"/>
          <w:szCs w:val="32"/>
        </w:rPr>
        <w:t>plar</w:t>
      </w:r>
      <w:proofErr w:type="spellEnd"/>
      <w:r w:rsidRPr="00C01850">
        <w:rPr>
          <w:sz w:val="24"/>
          <w:szCs w:val="32"/>
        </w:rPr>
        <w:t xml:space="preserve"> </w:t>
      </w:r>
      <w:proofErr w:type="spellStart"/>
      <w:r w:rsidRPr="00C01850">
        <w:rPr>
          <w:sz w:val="24"/>
          <w:szCs w:val="32"/>
        </w:rPr>
        <w:t>opx</w:t>
      </w:r>
      <w:proofErr w:type="spellEnd"/>
      <w:r w:rsidRPr="00C01850">
        <w:rPr>
          <w:sz w:val="24"/>
          <w:szCs w:val="32"/>
        </w:rPr>
        <w:t xml:space="preserve"> 1111</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caller-id</w:t>
      </w:r>
      <w:proofErr w:type="gramEnd"/>
      <w:r w:rsidRPr="00C01850">
        <w:rPr>
          <w:sz w:val="24"/>
          <w:szCs w:val="32"/>
        </w:rPr>
        <w:t xml:space="preserve"> enable</w:t>
      </w:r>
    </w:p>
    <w:p w:rsidR="00C01850" w:rsidRPr="00C01850" w:rsidRDefault="00C01850" w:rsidP="00C01850">
      <w:pPr>
        <w:ind w:left="0"/>
        <w:rPr>
          <w:sz w:val="24"/>
          <w:szCs w:val="32"/>
        </w:rPr>
      </w:pPr>
    </w:p>
    <w:p w:rsidR="00C01850" w:rsidRPr="00C01850" w:rsidRDefault="00C01850" w:rsidP="00C01850">
      <w:pPr>
        <w:ind w:left="0"/>
        <w:rPr>
          <w:sz w:val="24"/>
          <w:szCs w:val="32"/>
        </w:rPr>
      </w:pPr>
      <w:proofErr w:type="spellStart"/>
      <w:proofErr w:type="gramStart"/>
      <w:r w:rsidRPr="00C01850">
        <w:rPr>
          <w:sz w:val="24"/>
          <w:szCs w:val="32"/>
        </w:rPr>
        <w:t>ccm</w:t>
      </w:r>
      <w:proofErr w:type="spellEnd"/>
      <w:r w:rsidRPr="00C01850">
        <w:rPr>
          <w:sz w:val="24"/>
          <w:szCs w:val="32"/>
        </w:rPr>
        <w:t>-manager</w:t>
      </w:r>
      <w:proofErr w:type="gramEnd"/>
      <w:r w:rsidRPr="00C01850">
        <w:rPr>
          <w:sz w:val="24"/>
          <w:szCs w:val="32"/>
        </w:rPr>
        <w:t xml:space="preserve"> </w:t>
      </w:r>
      <w:proofErr w:type="spellStart"/>
      <w:r w:rsidRPr="00C01850">
        <w:rPr>
          <w:sz w:val="24"/>
          <w:szCs w:val="32"/>
        </w:rPr>
        <w:t>config</w:t>
      </w:r>
      <w:proofErr w:type="spellEnd"/>
      <w:r w:rsidRPr="00C01850">
        <w:rPr>
          <w:sz w:val="24"/>
          <w:szCs w:val="32"/>
        </w:rPr>
        <w:t xml:space="preserve"> server 172.16.0.20</w:t>
      </w:r>
    </w:p>
    <w:p w:rsidR="00C01850" w:rsidRPr="00C01850" w:rsidRDefault="00C01850" w:rsidP="00C01850">
      <w:pPr>
        <w:ind w:left="0"/>
        <w:rPr>
          <w:sz w:val="24"/>
          <w:szCs w:val="32"/>
        </w:rPr>
      </w:pPr>
      <w:proofErr w:type="spellStart"/>
      <w:proofErr w:type="gramStart"/>
      <w:r w:rsidRPr="00C01850">
        <w:rPr>
          <w:sz w:val="24"/>
          <w:szCs w:val="32"/>
        </w:rPr>
        <w:t>ccm</w:t>
      </w:r>
      <w:proofErr w:type="spellEnd"/>
      <w:r w:rsidRPr="00C01850">
        <w:rPr>
          <w:sz w:val="24"/>
          <w:szCs w:val="32"/>
        </w:rPr>
        <w:t>-manager</w:t>
      </w:r>
      <w:proofErr w:type="gramEnd"/>
      <w:r w:rsidRPr="00C01850">
        <w:rPr>
          <w:sz w:val="24"/>
          <w:szCs w:val="32"/>
        </w:rPr>
        <w:t xml:space="preserve"> </w:t>
      </w:r>
      <w:proofErr w:type="spellStart"/>
      <w:r w:rsidRPr="00C01850">
        <w:rPr>
          <w:sz w:val="24"/>
          <w:szCs w:val="32"/>
        </w:rPr>
        <w:t>config</w:t>
      </w:r>
      <w:proofErr w:type="spellEnd"/>
    </w:p>
    <w:p w:rsidR="00C01850" w:rsidRPr="00C01850" w:rsidRDefault="00C01850" w:rsidP="00C01850">
      <w:pPr>
        <w:ind w:left="0"/>
        <w:rPr>
          <w:sz w:val="24"/>
          <w:szCs w:val="32"/>
        </w:rPr>
      </w:pPr>
    </w:p>
    <w:p w:rsidR="00C01850" w:rsidRPr="00C01850" w:rsidRDefault="00C01850" w:rsidP="00C01850">
      <w:pPr>
        <w:ind w:left="0"/>
        <w:rPr>
          <w:sz w:val="24"/>
          <w:szCs w:val="32"/>
        </w:rPr>
      </w:pPr>
      <w:proofErr w:type="spellStart"/>
      <w:proofErr w:type="gramStart"/>
      <w:r w:rsidRPr="00C01850">
        <w:rPr>
          <w:sz w:val="24"/>
          <w:szCs w:val="32"/>
        </w:rPr>
        <w:t>mgcp</w:t>
      </w:r>
      <w:proofErr w:type="spellEnd"/>
      <w:proofErr w:type="gramEnd"/>
      <w:r w:rsidRPr="00C01850">
        <w:rPr>
          <w:sz w:val="24"/>
          <w:szCs w:val="32"/>
        </w:rPr>
        <w:t xml:space="preserve"> call-agent 172.16.0.20 service-type </w:t>
      </w:r>
      <w:proofErr w:type="spellStart"/>
      <w:r w:rsidRPr="00C01850">
        <w:rPr>
          <w:sz w:val="24"/>
          <w:szCs w:val="32"/>
        </w:rPr>
        <w:t>mgcp</w:t>
      </w:r>
      <w:proofErr w:type="spellEnd"/>
      <w:r w:rsidRPr="00C01850">
        <w:rPr>
          <w:sz w:val="24"/>
          <w:szCs w:val="32"/>
        </w:rPr>
        <w:t xml:space="preserve"> version 0.1</w:t>
      </w:r>
    </w:p>
    <w:p w:rsidR="00C01850" w:rsidRPr="00C01850" w:rsidRDefault="00C01850" w:rsidP="00C01850">
      <w:pPr>
        <w:ind w:left="0"/>
        <w:rPr>
          <w:sz w:val="24"/>
          <w:szCs w:val="32"/>
        </w:rPr>
      </w:pPr>
    </w:p>
    <w:p w:rsidR="00C01850" w:rsidRDefault="00C01850" w:rsidP="00C01850">
      <w:pPr>
        <w:ind w:left="0"/>
        <w:rPr>
          <w:sz w:val="24"/>
          <w:szCs w:val="32"/>
        </w:rPr>
      </w:pPr>
      <w:proofErr w:type="spellStart"/>
      <w:proofErr w:type="gramStart"/>
      <w:r>
        <w:rPr>
          <w:sz w:val="24"/>
          <w:szCs w:val="32"/>
        </w:rPr>
        <w:t>mgcp</w:t>
      </w:r>
      <w:proofErr w:type="spellEnd"/>
      <w:proofErr w:type="gramEnd"/>
      <w:r>
        <w:rPr>
          <w:sz w:val="24"/>
          <w:szCs w:val="32"/>
        </w:rPr>
        <w:t xml:space="preserve"> profile default</w:t>
      </w:r>
    </w:p>
    <w:p w:rsidR="00C01850" w:rsidRPr="00C01850" w:rsidRDefault="00C01850" w:rsidP="00C01850">
      <w:pPr>
        <w:ind w:left="0"/>
        <w:rPr>
          <w:sz w:val="24"/>
          <w:szCs w:val="32"/>
        </w:rPr>
      </w:pPr>
    </w:p>
    <w:p w:rsidR="00C01850" w:rsidRPr="00C01850" w:rsidRDefault="00C01850" w:rsidP="00C01850">
      <w:pPr>
        <w:ind w:left="0"/>
        <w:rPr>
          <w:sz w:val="24"/>
          <w:szCs w:val="32"/>
        </w:rPr>
      </w:pPr>
      <w:proofErr w:type="gramStart"/>
      <w:r w:rsidRPr="00C01850">
        <w:rPr>
          <w:sz w:val="24"/>
          <w:szCs w:val="32"/>
        </w:rPr>
        <w:t>dial-peer</w:t>
      </w:r>
      <w:proofErr w:type="gramEnd"/>
      <w:r w:rsidRPr="00C01850">
        <w:rPr>
          <w:sz w:val="24"/>
          <w:szCs w:val="32"/>
        </w:rPr>
        <w:t xml:space="preserve"> voice 10 </w:t>
      </w:r>
      <w:proofErr w:type="spellStart"/>
      <w:r w:rsidRPr="00C01850">
        <w:rPr>
          <w:sz w:val="24"/>
          <w:szCs w:val="32"/>
        </w:rPr>
        <w:t>voip</w:t>
      </w:r>
      <w:proofErr w:type="spellEnd"/>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destination-pattern</w:t>
      </w:r>
      <w:proofErr w:type="gramEnd"/>
      <w:r w:rsidRPr="00C01850">
        <w:rPr>
          <w:sz w:val="24"/>
          <w:szCs w:val="32"/>
        </w:rPr>
        <w:t xml:space="preserve"> 1111</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session</w:t>
      </w:r>
      <w:proofErr w:type="gramEnd"/>
      <w:r w:rsidRPr="00C01850">
        <w:rPr>
          <w:sz w:val="24"/>
          <w:szCs w:val="32"/>
        </w:rPr>
        <w:t xml:space="preserve"> target ipv4:172.16.0.20</w:t>
      </w:r>
    </w:p>
    <w:p w:rsidR="00C01850" w:rsidRPr="00C01850" w:rsidRDefault="00C01850" w:rsidP="00C01850">
      <w:pPr>
        <w:ind w:left="0"/>
        <w:rPr>
          <w:sz w:val="24"/>
          <w:szCs w:val="32"/>
        </w:rPr>
      </w:pPr>
      <w:r w:rsidRPr="00C01850">
        <w:rPr>
          <w:sz w:val="24"/>
          <w:szCs w:val="32"/>
        </w:rPr>
        <w:t xml:space="preserve"> </w:t>
      </w:r>
      <w:proofErr w:type="spellStart"/>
      <w:proofErr w:type="gramStart"/>
      <w:r w:rsidRPr="00C01850">
        <w:rPr>
          <w:sz w:val="24"/>
          <w:szCs w:val="32"/>
        </w:rPr>
        <w:t>dtmf</w:t>
      </w:r>
      <w:proofErr w:type="spellEnd"/>
      <w:r w:rsidRPr="00C01850">
        <w:rPr>
          <w:sz w:val="24"/>
          <w:szCs w:val="32"/>
        </w:rPr>
        <w:t>-relay</w:t>
      </w:r>
      <w:proofErr w:type="gramEnd"/>
      <w:r w:rsidRPr="00C01850">
        <w:rPr>
          <w:sz w:val="24"/>
          <w:szCs w:val="32"/>
        </w:rPr>
        <w:t xml:space="preserve"> h245-signal h245-alphanumeric</w:t>
      </w:r>
    </w:p>
    <w:p w:rsidR="00E13888" w:rsidRDefault="00E13888" w:rsidP="00C01850">
      <w:pPr>
        <w:ind w:left="0"/>
        <w:rPr>
          <w:sz w:val="24"/>
          <w:szCs w:val="32"/>
        </w:rPr>
      </w:pPr>
    </w:p>
    <w:p w:rsidR="00E13888" w:rsidRDefault="00E13888" w:rsidP="00C01850">
      <w:pPr>
        <w:ind w:left="0"/>
        <w:rPr>
          <w:sz w:val="24"/>
          <w:szCs w:val="32"/>
        </w:rPr>
      </w:pPr>
    </w:p>
    <w:p w:rsidR="00C01850" w:rsidRPr="00C01850" w:rsidRDefault="00C01850" w:rsidP="00C01850">
      <w:pPr>
        <w:ind w:left="0"/>
        <w:rPr>
          <w:sz w:val="24"/>
          <w:szCs w:val="32"/>
        </w:rPr>
      </w:pPr>
      <w:proofErr w:type="gramStart"/>
      <w:r w:rsidRPr="00C01850">
        <w:rPr>
          <w:sz w:val="24"/>
          <w:szCs w:val="32"/>
        </w:rPr>
        <w:t>dial-peer</w:t>
      </w:r>
      <w:proofErr w:type="gramEnd"/>
      <w:r w:rsidRPr="00C01850">
        <w:rPr>
          <w:sz w:val="24"/>
          <w:szCs w:val="32"/>
        </w:rPr>
        <w:t xml:space="preserve"> voice 1 pots</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destination-pattern</w:t>
      </w:r>
      <w:proofErr w:type="gramEnd"/>
      <w:r w:rsidRPr="00C01850">
        <w:rPr>
          <w:sz w:val="24"/>
          <w:szCs w:val="32"/>
        </w:rPr>
        <w:t xml:space="preserve"> 9T</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direct-inward-dial</w:t>
      </w:r>
      <w:proofErr w:type="gramEnd"/>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port</w:t>
      </w:r>
      <w:proofErr w:type="gramEnd"/>
      <w:r w:rsidRPr="00C01850">
        <w:rPr>
          <w:sz w:val="24"/>
          <w:szCs w:val="32"/>
        </w:rPr>
        <w:t xml:space="preserve"> 0/3/1</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forward-digits</w:t>
      </w:r>
      <w:proofErr w:type="gramEnd"/>
      <w:r w:rsidRPr="00C01850">
        <w:rPr>
          <w:sz w:val="24"/>
          <w:szCs w:val="32"/>
        </w:rPr>
        <w:t xml:space="preserve"> 11</w:t>
      </w:r>
    </w:p>
    <w:p w:rsidR="00C01850" w:rsidRPr="00C01850" w:rsidRDefault="00C01850" w:rsidP="00C01850">
      <w:pPr>
        <w:ind w:left="0"/>
        <w:rPr>
          <w:sz w:val="24"/>
          <w:szCs w:val="32"/>
        </w:rPr>
      </w:pPr>
    </w:p>
    <w:p w:rsidR="00C01850" w:rsidRPr="00C01850" w:rsidRDefault="00C01850" w:rsidP="00C01850">
      <w:pPr>
        <w:ind w:left="0"/>
        <w:rPr>
          <w:sz w:val="24"/>
          <w:szCs w:val="32"/>
        </w:rPr>
      </w:pPr>
      <w:proofErr w:type="gramStart"/>
      <w:r w:rsidRPr="00C01850">
        <w:rPr>
          <w:sz w:val="24"/>
          <w:szCs w:val="32"/>
        </w:rPr>
        <w:t>telephony-service</w:t>
      </w:r>
      <w:proofErr w:type="gramEnd"/>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max-</w:t>
      </w:r>
      <w:proofErr w:type="spellStart"/>
      <w:r w:rsidRPr="00C01850">
        <w:rPr>
          <w:sz w:val="24"/>
          <w:szCs w:val="32"/>
        </w:rPr>
        <w:t>ephones</w:t>
      </w:r>
      <w:proofErr w:type="spellEnd"/>
      <w:proofErr w:type="gramEnd"/>
      <w:r w:rsidRPr="00C01850">
        <w:rPr>
          <w:sz w:val="24"/>
          <w:szCs w:val="32"/>
        </w:rPr>
        <w:t xml:space="preserve"> 2</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max-</w:t>
      </w:r>
      <w:proofErr w:type="spellStart"/>
      <w:r w:rsidRPr="00C01850">
        <w:rPr>
          <w:sz w:val="24"/>
          <w:szCs w:val="32"/>
        </w:rPr>
        <w:t>dn</w:t>
      </w:r>
      <w:proofErr w:type="spellEnd"/>
      <w:proofErr w:type="gramEnd"/>
      <w:r w:rsidRPr="00C01850">
        <w:rPr>
          <w:sz w:val="24"/>
          <w:szCs w:val="32"/>
        </w:rPr>
        <w:t xml:space="preserve"> 2</w:t>
      </w:r>
    </w:p>
    <w:p w:rsidR="00C01850" w:rsidRPr="00C01850" w:rsidRDefault="00C01850" w:rsidP="00C01850">
      <w:pPr>
        <w:ind w:left="0"/>
        <w:rPr>
          <w:sz w:val="24"/>
          <w:szCs w:val="32"/>
        </w:rPr>
      </w:pPr>
      <w:r w:rsidRPr="00C01850">
        <w:rPr>
          <w:sz w:val="24"/>
          <w:szCs w:val="32"/>
        </w:rPr>
        <w:t xml:space="preserve"> </w:t>
      </w:r>
      <w:proofErr w:type="spellStart"/>
      <w:proofErr w:type="gramStart"/>
      <w:r w:rsidRPr="00C01850">
        <w:rPr>
          <w:sz w:val="24"/>
          <w:szCs w:val="32"/>
        </w:rPr>
        <w:t>ip</w:t>
      </w:r>
      <w:proofErr w:type="spellEnd"/>
      <w:proofErr w:type="gramEnd"/>
      <w:r w:rsidRPr="00C01850">
        <w:rPr>
          <w:sz w:val="24"/>
          <w:szCs w:val="32"/>
        </w:rPr>
        <w:t xml:space="preserve"> source-address 172.16.0.20 port 2001</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create</w:t>
      </w:r>
      <w:proofErr w:type="gramEnd"/>
      <w:r w:rsidRPr="00C01850">
        <w:rPr>
          <w:sz w:val="24"/>
          <w:szCs w:val="32"/>
        </w:rPr>
        <w:t xml:space="preserve"> </w:t>
      </w:r>
      <w:proofErr w:type="spellStart"/>
      <w:r w:rsidRPr="00C01850">
        <w:rPr>
          <w:sz w:val="24"/>
          <w:szCs w:val="32"/>
        </w:rPr>
        <w:t>cnf</w:t>
      </w:r>
      <w:proofErr w:type="spellEnd"/>
      <w:r w:rsidRPr="00C01850">
        <w:rPr>
          <w:sz w:val="24"/>
          <w:szCs w:val="32"/>
        </w:rPr>
        <w:t>-files version-stamp 7960 Jan 22 2015 23:53:36</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max-conferences</w:t>
      </w:r>
      <w:proofErr w:type="gramEnd"/>
      <w:r w:rsidRPr="00C01850">
        <w:rPr>
          <w:sz w:val="24"/>
          <w:szCs w:val="32"/>
        </w:rPr>
        <w:t xml:space="preserve"> 8 gain -6</w:t>
      </w:r>
    </w:p>
    <w:p w:rsidR="00C01850" w:rsidRPr="00C01850" w:rsidRDefault="00C01850" w:rsidP="00C01850">
      <w:pPr>
        <w:ind w:left="0"/>
        <w:rPr>
          <w:sz w:val="24"/>
          <w:szCs w:val="32"/>
        </w:rPr>
      </w:pPr>
      <w:r w:rsidRPr="00C01850">
        <w:rPr>
          <w:sz w:val="24"/>
          <w:szCs w:val="32"/>
        </w:rPr>
        <w:t xml:space="preserve"> </w:t>
      </w:r>
      <w:proofErr w:type="gramStart"/>
      <w:r w:rsidRPr="00C01850">
        <w:rPr>
          <w:sz w:val="24"/>
          <w:szCs w:val="32"/>
        </w:rPr>
        <w:t>transfer-system</w:t>
      </w:r>
      <w:proofErr w:type="gramEnd"/>
      <w:r w:rsidRPr="00C01850">
        <w:rPr>
          <w:sz w:val="24"/>
          <w:szCs w:val="32"/>
        </w:rPr>
        <w:t xml:space="preserve"> full-consult</w:t>
      </w:r>
    </w:p>
    <w:p w:rsidR="00C01850" w:rsidRPr="00C01850" w:rsidRDefault="00C01850" w:rsidP="00C01850">
      <w:pPr>
        <w:ind w:left="0"/>
        <w:rPr>
          <w:sz w:val="24"/>
          <w:szCs w:val="32"/>
        </w:rPr>
      </w:pPr>
    </w:p>
    <w:p w:rsidR="00C01850" w:rsidRPr="00C01850" w:rsidRDefault="00C01850" w:rsidP="00C01850">
      <w:pPr>
        <w:ind w:left="0"/>
        <w:rPr>
          <w:sz w:val="24"/>
          <w:szCs w:val="32"/>
        </w:rPr>
      </w:pPr>
      <w:proofErr w:type="gramStart"/>
      <w:r w:rsidRPr="00C01850">
        <w:rPr>
          <w:sz w:val="24"/>
          <w:szCs w:val="32"/>
        </w:rPr>
        <w:t>scheduler</w:t>
      </w:r>
      <w:proofErr w:type="gramEnd"/>
      <w:r w:rsidRPr="00C01850">
        <w:rPr>
          <w:sz w:val="24"/>
          <w:szCs w:val="32"/>
        </w:rPr>
        <w:t xml:space="preserve"> allocate 20000 1000</w:t>
      </w:r>
    </w:p>
    <w:p w:rsidR="00C01850" w:rsidRDefault="00C01850" w:rsidP="00C01850">
      <w:pPr>
        <w:ind w:left="0"/>
        <w:rPr>
          <w:sz w:val="24"/>
          <w:szCs w:val="32"/>
        </w:rPr>
      </w:pPr>
      <w:proofErr w:type="spellStart"/>
      <w:proofErr w:type="gramStart"/>
      <w:r w:rsidRPr="00C01850">
        <w:rPr>
          <w:sz w:val="24"/>
          <w:szCs w:val="32"/>
        </w:rPr>
        <w:t>ntp</w:t>
      </w:r>
      <w:proofErr w:type="spellEnd"/>
      <w:proofErr w:type="gramEnd"/>
      <w:r w:rsidRPr="00C01850">
        <w:rPr>
          <w:sz w:val="24"/>
          <w:szCs w:val="32"/>
        </w:rPr>
        <w:t xml:space="preserve"> master</w:t>
      </w:r>
    </w:p>
    <w:p w:rsidR="00C01850" w:rsidRPr="00C01850" w:rsidRDefault="00C01850" w:rsidP="00C01850">
      <w:pPr>
        <w:ind w:left="0"/>
        <w:rPr>
          <w:b/>
          <w:sz w:val="32"/>
          <w:szCs w:val="32"/>
        </w:rPr>
      </w:pPr>
      <w:r w:rsidRPr="00C01850">
        <w:rPr>
          <w:b/>
          <w:sz w:val="32"/>
          <w:szCs w:val="32"/>
        </w:rPr>
        <w:t>Switch 1 Configurations:</w:t>
      </w:r>
    </w:p>
    <w:p w:rsidR="00C01850" w:rsidRPr="00C01850" w:rsidRDefault="00C01850" w:rsidP="00C01850">
      <w:pPr>
        <w:ind w:left="0"/>
        <w:rPr>
          <w:sz w:val="24"/>
          <w:szCs w:val="32"/>
        </w:rPr>
      </w:pPr>
      <w:proofErr w:type="spellStart"/>
      <w:proofErr w:type="gramStart"/>
      <w:r w:rsidRPr="00C01850">
        <w:rPr>
          <w:sz w:val="24"/>
          <w:szCs w:val="32"/>
        </w:rPr>
        <w:t>en</w:t>
      </w:r>
      <w:proofErr w:type="spellEnd"/>
      <w:proofErr w:type="gramEnd"/>
    </w:p>
    <w:p w:rsidR="00C01850" w:rsidRPr="00C01850" w:rsidRDefault="00C01850" w:rsidP="00C01850">
      <w:pPr>
        <w:ind w:left="0"/>
        <w:rPr>
          <w:sz w:val="24"/>
          <w:szCs w:val="32"/>
        </w:rPr>
      </w:pPr>
      <w:proofErr w:type="spellStart"/>
      <w:proofErr w:type="gramStart"/>
      <w:r w:rsidRPr="00C01850">
        <w:rPr>
          <w:sz w:val="24"/>
          <w:szCs w:val="32"/>
        </w:rPr>
        <w:t>config</w:t>
      </w:r>
      <w:proofErr w:type="spellEnd"/>
      <w:proofErr w:type="gramEnd"/>
      <w:r w:rsidRPr="00C01850">
        <w:rPr>
          <w:sz w:val="24"/>
          <w:szCs w:val="32"/>
        </w:rPr>
        <w:t xml:space="preserve"> t</w:t>
      </w:r>
    </w:p>
    <w:p w:rsidR="00C01850" w:rsidRPr="00C01850" w:rsidRDefault="00C01850" w:rsidP="00C01850">
      <w:pPr>
        <w:ind w:left="0"/>
        <w:rPr>
          <w:sz w:val="24"/>
          <w:szCs w:val="32"/>
        </w:rPr>
      </w:pPr>
      <w:proofErr w:type="gramStart"/>
      <w:r w:rsidRPr="00C01850">
        <w:rPr>
          <w:sz w:val="24"/>
          <w:szCs w:val="32"/>
        </w:rPr>
        <w:t>hostname</w:t>
      </w:r>
      <w:proofErr w:type="gramEnd"/>
      <w:r w:rsidRPr="00C01850">
        <w:rPr>
          <w:sz w:val="24"/>
          <w:szCs w:val="32"/>
        </w:rPr>
        <w:t xml:space="preserve"> S1</w:t>
      </w:r>
    </w:p>
    <w:p w:rsidR="00C01850" w:rsidRPr="00C01850" w:rsidRDefault="00C01850" w:rsidP="00C01850">
      <w:pPr>
        <w:ind w:left="0"/>
        <w:rPr>
          <w:sz w:val="24"/>
          <w:szCs w:val="32"/>
        </w:rPr>
      </w:pPr>
      <w:proofErr w:type="spellStart"/>
      <w:proofErr w:type="gramStart"/>
      <w:r w:rsidRPr="00C01850">
        <w:rPr>
          <w:sz w:val="24"/>
          <w:szCs w:val="32"/>
        </w:rPr>
        <w:t>vlan</w:t>
      </w:r>
      <w:proofErr w:type="spellEnd"/>
      <w:proofErr w:type="gramEnd"/>
      <w:r w:rsidRPr="00C01850">
        <w:rPr>
          <w:sz w:val="24"/>
          <w:szCs w:val="32"/>
        </w:rPr>
        <w:t xml:space="preserve"> 10</w:t>
      </w:r>
    </w:p>
    <w:p w:rsidR="00C01850" w:rsidRPr="00C01850" w:rsidRDefault="00C01850" w:rsidP="00C01850">
      <w:pPr>
        <w:ind w:left="0"/>
        <w:rPr>
          <w:sz w:val="24"/>
          <w:szCs w:val="32"/>
        </w:rPr>
      </w:pPr>
      <w:proofErr w:type="gramStart"/>
      <w:r w:rsidRPr="00C01850">
        <w:rPr>
          <w:sz w:val="24"/>
          <w:szCs w:val="32"/>
        </w:rPr>
        <w:t>name</w:t>
      </w:r>
      <w:proofErr w:type="gramEnd"/>
      <w:r w:rsidRPr="00C01850">
        <w:rPr>
          <w:sz w:val="24"/>
          <w:szCs w:val="32"/>
        </w:rPr>
        <w:t xml:space="preserve"> Voice</w:t>
      </w:r>
    </w:p>
    <w:p w:rsidR="00C01850" w:rsidRPr="00C01850" w:rsidRDefault="00C01850" w:rsidP="00C01850">
      <w:pPr>
        <w:ind w:left="0"/>
        <w:rPr>
          <w:sz w:val="24"/>
          <w:szCs w:val="32"/>
        </w:rPr>
      </w:pPr>
      <w:proofErr w:type="spellStart"/>
      <w:proofErr w:type="gramStart"/>
      <w:r w:rsidRPr="00C01850">
        <w:rPr>
          <w:sz w:val="24"/>
          <w:szCs w:val="32"/>
        </w:rPr>
        <w:t>vlan</w:t>
      </w:r>
      <w:proofErr w:type="spellEnd"/>
      <w:proofErr w:type="gramEnd"/>
      <w:r w:rsidRPr="00C01850">
        <w:rPr>
          <w:sz w:val="24"/>
          <w:szCs w:val="32"/>
        </w:rPr>
        <w:t xml:space="preserve"> 20</w:t>
      </w:r>
    </w:p>
    <w:p w:rsidR="00C01850" w:rsidRPr="00C01850" w:rsidRDefault="00C01850" w:rsidP="00C01850">
      <w:pPr>
        <w:ind w:left="0"/>
        <w:rPr>
          <w:sz w:val="24"/>
          <w:szCs w:val="32"/>
        </w:rPr>
      </w:pPr>
      <w:proofErr w:type="gramStart"/>
      <w:r w:rsidRPr="00C01850">
        <w:rPr>
          <w:sz w:val="24"/>
          <w:szCs w:val="32"/>
        </w:rPr>
        <w:t>name</w:t>
      </w:r>
      <w:proofErr w:type="gramEnd"/>
      <w:r w:rsidRPr="00C01850">
        <w:rPr>
          <w:sz w:val="24"/>
          <w:szCs w:val="32"/>
        </w:rPr>
        <w:t xml:space="preserve"> Data</w:t>
      </w:r>
    </w:p>
    <w:p w:rsidR="00C01850" w:rsidRPr="00C01850" w:rsidRDefault="00C01850" w:rsidP="00C01850">
      <w:pPr>
        <w:ind w:left="0"/>
        <w:rPr>
          <w:sz w:val="24"/>
          <w:szCs w:val="32"/>
        </w:rPr>
      </w:pPr>
      <w:proofErr w:type="spellStart"/>
      <w:proofErr w:type="gramStart"/>
      <w:r w:rsidRPr="00C01850">
        <w:rPr>
          <w:sz w:val="24"/>
          <w:szCs w:val="32"/>
        </w:rPr>
        <w:t>int</w:t>
      </w:r>
      <w:proofErr w:type="spellEnd"/>
      <w:proofErr w:type="gramEnd"/>
      <w:r w:rsidRPr="00C01850">
        <w:rPr>
          <w:sz w:val="24"/>
          <w:szCs w:val="32"/>
        </w:rPr>
        <w:t xml:space="preserve"> range fa0/3 - 4</w:t>
      </w:r>
    </w:p>
    <w:p w:rsidR="00C01850" w:rsidRPr="00C01850" w:rsidRDefault="00C01850" w:rsidP="00C01850">
      <w:pPr>
        <w:ind w:left="0"/>
        <w:rPr>
          <w:sz w:val="24"/>
          <w:szCs w:val="32"/>
        </w:rPr>
      </w:pPr>
      <w:proofErr w:type="spellStart"/>
      <w:proofErr w:type="gramStart"/>
      <w:r w:rsidRPr="00C01850">
        <w:rPr>
          <w:sz w:val="24"/>
          <w:szCs w:val="32"/>
        </w:rPr>
        <w:t>switchport</w:t>
      </w:r>
      <w:proofErr w:type="spellEnd"/>
      <w:proofErr w:type="gramEnd"/>
      <w:r w:rsidRPr="00C01850">
        <w:rPr>
          <w:sz w:val="24"/>
          <w:szCs w:val="32"/>
        </w:rPr>
        <w:t xml:space="preserve"> mode access</w:t>
      </w:r>
    </w:p>
    <w:p w:rsidR="00C01850" w:rsidRPr="00C01850" w:rsidRDefault="00C01850" w:rsidP="00C01850">
      <w:pPr>
        <w:ind w:left="0"/>
        <w:rPr>
          <w:sz w:val="24"/>
          <w:szCs w:val="32"/>
        </w:rPr>
      </w:pPr>
      <w:proofErr w:type="spellStart"/>
      <w:proofErr w:type="gramStart"/>
      <w:r w:rsidRPr="00C01850">
        <w:rPr>
          <w:sz w:val="24"/>
          <w:szCs w:val="32"/>
        </w:rPr>
        <w:t>switchport</w:t>
      </w:r>
      <w:proofErr w:type="spellEnd"/>
      <w:proofErr w:type="gramEnd"/>
      <w:r w:rsidRPr="00C01850">
        <w:rPr>
          <w:sz w:val="24"/>
          <w:szCs w:val="32"/>
        </w:rPr>
        <w:t xml:space="preserve"> voice </w:t>
      </w:r>
      <w:proofErr w:type="spellStart"/>
      <w:r w:rsidRPr="00C01850">
        <w:rPr>
          <w:sz w:val="24"/>
          <w:szCs w:val="32"/>
        </w:rPr>
        <w:t>vlan</w:t>
      </w:r>
      <w:proofErr w:type="spellEnd"/>
      <w:r w:rsidRPr="00C01850">
        <w:rPr>
          <w:sz w:val="24"/>
          <w:szCs w:val="32"/>
        </w:rPr>
        <w:t xml:space="preserve"> 10</w:t>
      </w:r>
    </w:p>
    <w:p w:rsidR="00C01850" w:rsidRPr="00C01850" w:rsidRDefault="00C01850" w:rsidP="00C01850">
      <w:pPr>
        <w:ind w:left="0"/>
        <w:rPr>
          <w:sz w:val="24"/>
          <w:szCs w:val="32"/>
        </w:rPr>
      </w:pPr>
      <w:proofErr w:type="spellStart"/>
      <w:proofErr w:type="gramStart"/>
      <w:r w:rsidRPr="00C01850">
        <w:rPr>
          <w:sz w:val="24"/>
          <w:szCs w:val="32"/>
        </w:rPr>
        <w:t>switchport</w:t>
      </w:r>
      <w:proofErr w:type="spellEnd"/>
      <w:proofErr w:type="gramEnd"/>
      <w:r w:rsidRPr="00C01850">
        <w:rPr>
          <w:sz w:val="24"/>
          <w:szCs w:val="32"/>
        </w:rPr>
        <w:t xml:space="preserve"> mode access</w:t>
      </w:r>
    </w:p>
    <w:p w:rsidR="00C01850" w:rsidRPr="00C01850" w:rsidRDefault="00C01850" w:rsidP="00C01850">
      <w:pPr>
        <w:ind w:left="0"/>
        <w:rPr>
          <w:sz w:val="24"/>
          <w:szCs w:val="32"/>
        </w:rPr>
      </w:pPr>
      <w:proofErr w:type="spellStart"/>
      <w:proofErr w:type="gramStart"/>
      <w:r w:rsidRPr="00C01850">
        <w:rPr>
          <w:sz w:val="24"/>
          <w:szCs w:val="32"/>
        </w:rPr>
        <w:t>switchport</w:t>
      </w:r>
      <w:proofErr w:type="spellEnd"/>
      <w:proofErr w:type="gramEnd"/>
      <w:r w:rsidRPr="00C01850">
        <w:rPr>
          <w:sz w:val="24"/>
          <w:szCs w:val="32"/>
        </w:rPr>
        <w:t xml:space="preserve"> access </w:t>
      </w:r>
      <w:proofErr w:type="spellStart"/>
      <w:r w:rsidRPr="00C01850">
        <w:rPr>
          <w:sz w:val="24"/>
          <w:szCs w:val="32"/>
        </w:rPr>
        <w:t>vlan</w:t>
      </w:r>
      <w:proofErr w:type="spellEnd"/>
      <w:r w:rsidRPr="00C01850">
        <w:rPr>
          <w:sz w:val="24"/>
          <w:szCs w:val="32"/>
        </w:rPr>
        <w:t xml:space="preserve"> 20</w:t>
      </w:r>
    </w:p>
    <w:p w:rsidR="00C01850" w:rsidRPr="00C01850" w:rsidRDefault="00C01850" w:rsidP="00C01850">
      <w:pPr>
        <w:ind w:left="0"/>
        <w:rPr>
          <w:sz w:val="24"/>
          <w:szCs w:val="32"/>
        </w:rPr>
      </w:pPr>
      <w:proofErr w:type="spellStart"/>
      <w:proofErr w:type="gramStart"/>
      <w:r w:rsidRPr="00C01850">
        <w:rPr>
          <w:sz w:val="24"/>
          <w:szCs w:val="32"/>
        </w:rPr>
        <w:t>int</w:t>
      </w:r>
      <w:proofErr w:type="spellEnd"/>
      <w:proofErr w:type="gramEnd"/>
      <w:r w:rsidRPr="00C01850">
        <w:rPr>
          <w:sz w:val="24"/>
          <w:szCs w:val="32"/>
        </w:rPr>
        <w:t xml:space="preserve"> fa0/20</w:t>
      </w:r>
    </w:p>
    <w:p w:rsidR="00C01850" w:rsidRPr="00C01850" w:rsidRDefault="00C01850" w:rsidP="00C01850">
      <w:pPr>
        <w:ind w:left="0"/>
        <w:rPr>
          <w:sz w:val="24"/>
          <w:szCs w:val="32"/>
        </w:rPr>
      </w:pPr>
      <w:proofErr w:type="spellStart"/>
      <w:proofErr w:type="gramStart"/>
      <w:r w:rsidRPr="00C01850">
        <w:rPr>
          <w:sz w:val="24"/>
          <w:szCs w:val="32"/>
        </w:rPr>
        <w:t>switchport</w:t>
      </w:r>
      <w:proofErr w:type="spellEnd"/>
      <w:proofErr w:type="gramEnd"/>
      <w:r w:rsidRPr="00C01850">
        <w:rPr>
          <w:sz w:val="24"/>
          <w:szCs w:val="32"/>
        </w:rPr>
        <w:t xml:space="preserve"> trunk encapsulation dot1q</w:t>
      </w:r>
    </w:p>
    <w:p w:rsidR="00E13888" w:rsidRPr="00B724F6" w:rsidRDefault="00C01850" w:rsidP="00C01850">
      <w:pPr>
        <w:ind w:left="0"/>
        <w:rPr>
          <w:sz w:val="24"/>
          <w:szCs w:val="32"/>
        </w:rPr>
      </w:pPr>
      <w:proofErr w:type="spellStart"/>
      <w:proofErr w:type="gramStart"/>
      <w:r w:rsidRPr="00C01850">
        <w:rPr>
          <w:sz w:val="24"/>
          <w:szCs w:val="32"/>
        </w:rPr>
        <w:t>switchport</w:t>
      </w:r>
      <w:proofErr w:type="spellEnd"/>
      <w:proofErr w:type="gramEnd"/>
      <w:r w:rsidRPr="00C01850">
        <w:rPr>
          <w:sz w:val="24"/>
          <w:szCs w:val="32"/>
        </w:rPr>
        <w:t xml:space="preserve"> mode trunk</w:t>
      </w:r>
    </w:p>
    <w:p w:rsidR="00C01850" w:rsidRPr="00E13888" w:rsidRDefault="00C01850" w:rsidP="00C01850">
      <w:pPr>
        <w:ind w:left="0"/>
        <w:rPr>
          <w:b/>
          <w:sz w:val="24"/>
          <w:szCs w:val="32"/>
        </w:rPr>
      </w:pPr>
      <w:r w:rsidRPr="00E13888">
        <w:rPr>
          <w:b/>
          <w:sz w:val="24"/>
          <w:szCs w:val="32"/>
        </w:rPr>
        <w:t>Screen shots for configurations:</w:t>
      </w:r>
    </w:p>
    <w:p w:rsidR="00C01850" w:rsidRDefault="00C01850" w:rsidP="00C01850">
      <w:pPr>
        <w:ind w:left="0"/>
        <w:rPr>
          <w:sz w:val="24"/>
          <w:szCs w:val="32"/>
        </w:rPr>
      </w:pPr>
      <w:r>
        <w:rPr>
          <w:sz w:val="24"/>
          <w:szCs w:val="32"/>
        </w:rPr>
        <w:t>Music on Hold</w:t>
      </w:r>
      <w:r w:rsidR="00720860">
        <w:rPr>
          <w:sz w:val="24"/>
          <w:szCs w:val="32"/>
        </w:rPr>
        <w:t xml:space="preserve"> (MOH)</w:t>
      </w:r>
      <w:r>
        <w:rPr>
          <w:sz w:val="24"/>
          <w:szCs w:val="32"/>
        </w:rPr>
        <w:t>:</w:t>
      </w:r>
    </w:p>
    <w:p w:rsidR="00C01850" w:rsidRDefault="00C01850" w:rsidP="00C01850">
      <w:pPr>
        <w:ind w:left="0"/>
        <w:rPr>
          <w:sz w:val="24"/>
          <w:szCs w:val="32"/>
        </w:rPr>
      </w:pPr>
      <w:r w:rsidRPr="00C01850">
        <w:rPr>
          <w:noProof/>
          <w:sz w:val="24"/>
          <w:szCs w:val="32"/>
          <w:lang w:eastAsia="en-US"/>
        </w:rPr>
        <w:drawing>
          <wp:inline distT="0" distB="0" distL="0" distR="0">
            <wp:extent cx="4459831" cy="1999622"/>
            <wp:effectExtent l="0" t="0" r="0" b="635"/>
            <wp:docPr id="6" name="Picture 6" descr="D:\VOIP Part 2\Music on hold\File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IP Part 2\Music on hold\File manag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675" cy="2010313"/>
                    </a:xfrm>
                    <a:prstGeom prst="rect">
                      <a:avLst/>
                    </a:prstGeom>
                    <a:noFill/>
                    <a:ln>
                      <a:noFill/>
                    </a:ln>
                  </pic:spPr>
                </pic:pic>
              </a:graphicData>
            </a:graphic>
          </wp:inline>
        </w:drawing>
      </w:r>
    </w:p>
    <w:p w:rsidR="00C01850" w:rsidRDefault="00C01850" w:rsidP="00C01850">
      <w:pPr>
        <w:ind w:left="0"/>
        <w:rPr>
          <w:sz w:val="24"/>
          <w:szCs w:val="32"/>
        </w:rPr>
      </w:pPr>
      <w:r>
        <w:rPr>
          <w:sz w:val="24"/>
          <w:szCs w:val="32"/>
        </w:rPr>
        <w:t xml:space="preserve">Use the “Upload files” button and select the music file you want to </w:t>
      </w:r>
      <w:r w:rsidR="00720860">
        <w:rPr>
          <w:sz w:val="24"/>
          <w:szCs w:val="32"/>
        </w:rPr>
        <w:t>use.</w:t>
      </w:r>
    </w:p>
    <w:p w:rsidR="00C01850" w:rsidRDefault="00C01850" w:rsidP="00C01850">
      <w:pPr>
        <w:ind w:left="0"/>
        <w:rPr>
          <w:sz w:val="24"/>
          <w:szCs w:val="32"/>
        </w:rPr>
      </w:pPr>
      <w:r w:rsidRPr="00C01850">
        <w:rPr>
          <w:noProof/>
          <w:sz w:val="24"/>
          <w:szCs w:val="32"/>
          <w:lang w:eastAsia="en-US"/>
        </w:rPr>
        <w:drawing>
          <wp:inline distT="0" distB="0" distL="0" distR="0" wp14:anchorId="026DA893" wp14:editId="43E8BDEF">
            <wp:extent cx="3010008" cy="4203700"/>
            <wp:effectExtent l="0" t="0" r="0" b="6350"/>
            <wp:docPr id="7" name="Picture 7" descr="D:\VOIP Part 2\Music on hold\MOH audio source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OIP Part 2\Music on hold\MOH audio source configur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060" cy="4210756"/>
                    </a:xfrm>
                    <a:prstGeom prst="rect">
                      <a:avLst/>
                    </a:prstGeom>
                    <a:noFill/>
                    <a:ln>
                      <a:noFill/>
                    </a:ln>
                  </pic:spPr>
                </pic:pic>
              </a:graphicData>
            </a:graphic>
          </wp:inline>
        </w:drawing>
      </w:r>
    </w:p>
    <w:p w:rsidR="00720860" w:rsidRDefault="00720860" w:rsidP="00C01850">
      <w:pPr>
        <w:ind w:left="0"/>
        <w:rPr>
          <w:sz w:val="24"/>
          <w:szCs w:val="32"/>
        </w:rPr>
      </w:pPr>
      <w:r>
        <w:rPr>
          <w:sz w:val="24"/>
          <w:szCs w:val="32"/>
        </w:rPr>
        <w:t xml:space="preserve">Set up this Audio Source Configuration to make a profile to select when updating phones with the music. You can ether go to bulk administration to update the phones or going to the phones themselves. Bulk administration can be </w:t>
      </w:r>
      <w:proofErr w:type="spellStart"/>
      <w:r>
        <w:rPr>
          <w:sz w:val="24"/>
          <w:szCs w:val="32"/>
        </w:rPr>
        <w:t>glitchy</w:t>
      </w:r>
      <w:proofErr w:type="spellEnd"/>
      <w:r>
        <w:rPr>
          <w:sz w:val="24"/>
          <w:szCs w:val="32"/>
        </w:rPr>
        <w:t xml:space="preserve"> at sometimes and make you reset your phones. Make sure to select your music file for both boxes with MOH on them.</w:t>
      </w:r>
    </w:p>
    <w:p w:rsidR="00B724F6" w:rsidRDefault="00B724F6" w:rsidP="00C01850">
      <w:pPr>
        <w:ind w:left="0"/>
        <w:rPr>
          <w:sz w:val="24"/>
          <w:szCs w:val="32"/>
        </w:rPr>
      </w:pPr>
    </w:p>
    <w:p w:rsidR="00720860" w:rsidRDefault="00720860" w:rsidP="00C01850">
      <w:pPr>
        <w:ind w:left="0"/>
        <w:rPr>
          <w:sz w:val="24"/>
          <w:szCs w:val="32"/>
        </w:rPr>
      </w:pPr>
      <w:r>
        <w:rPr>
          <w:sz w:val="24"/>
          <w:szCs w:val="32"/>
        </w:rPr>
        <w:t>Custom ringtone:</w:t>
      </w:r>
    </w:p>
    <w:p w:rsidR="00720860" w:rsidRDefault="00720860" w:rsidP="00C01850">
      <w:pPr>
        <w:ind w:left="0"/>
        <w:rPr>
          <w:sz w:val="24"/>
          <w:szCs w:val="32"/>
        </w:rPr>
      </w:pPr>
      <w:r w:rsidRPr="00720860">
        <w:rPr>
          <w:noProof/>
          <w:sz w:val="24"/>
          <w:szCs w:val="32"/>
          <w:lang w:eastAsia="en-US"/>
        </w:rPr>
        <w:drawing>
          <wp:inline distT="0" distB="0" distL="0" distR="0">
            <wp:extent cx="3727450" cy="3200400"/>
            <wp:effectExtent l="0" t="0" r="6350" b="0"/>
            <wp:docPr id="8" name="Picture 8" descr="D:\VOIP Part 2\Custom Ringtone\T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OIP Part 2\Custom Ringtone\TFT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7450" cy="3200400"/>
                    </a:xfrm>
                    <a:prstGeom prst="rect">
                      <a:avLst/>
                    </a:prstGeom>
                    <a:noFill/>
                    <a:ln>
                      <a:noFill/>
                    </a:ln>
                  </pic:spPr>
                </pic:pic>
              </a:graphicData>
            </a:graphic>
          </wp:inline>
        </w:drawing>
      </w:r>
      <w:r>
        <w:rPr>
          <w:sz w:val="24"/>
          <w:szCs w:val="32"/>
        </w:rPr>
        <w:t xml:space="preserve"> </w:t>
      </w:r>
    </w:p>
    <w:p w:rsidR="00720860" w:rsidRDefault="00720860" w:rsidP="00C01850">
      <w:pPr>
        <w:ind w:left="0"/>
        <w:rPr>
          <w:sz w:val="24"/>
          <w:szCs w:val="32"/>
        </w:rPr>
      </w:pPr>
      <w:r>
        <w:rPr>
          <w:sz w:val="24"/>
          <w:szCs w:val="32"/>
        </w:rPr>
        <w:t>Use TFTP32 to grab the Ringlist.xml file from the VM server to edit.</w:t>
      </w:r>
    </w:p>
    <w:p w:rsidR="00720860" w:rsidRDefault="00720860" w:rsidP="00C01850">
      <w:pPr>
        <w:ind w:left="0"/>
        <w:rPr>
          <w:sz w:val="24"/>
          <w:szCs w:val="32"/>
        </w:rPr>
      </w:pPr>
      <w:r w:rsidRPr="00720860">
        <w:rPr>
          <w:noProof/>
          <w:sz w:val="24"/>
          <w:szCs w:val="32"/>
          <w:lang w:eastAsia="en-US"/>
        </w:rPr>
        <w:drawing>
          <wp:inline distT="0" distB="0" distL="0" distR="0">
            <wp:extent cx="3956050" cy="1733550"/>
            <wp:effectExtent l="0" t="0" r="6350" b="0"/>
            <wp:docPr id="9" name="Picture 9" descr="D:\VOIP Part 2\Custom Ringtone\Ring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OIP Part 2\Custom Ringtone\Ring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6050" cy="1733550"/>
                    </a:xfrm>
                    <a:prstGeom prst="rect">
                      <a:avLst/>
                    </a:prstGeom>
                    <a:noFill/>
                    <a:ln>
                      <a:noFill/>
                    </a:ln>
                  </pic:spPr>
                </pic:pic>
              </a:graphicData>
            </a:graphic>
          </wp:inline>
        </w:drawing>
      </w:r>
    </w:p>
    <w:p w:rsidR="00720860" w:rsidRDefault="00720860" w:rsidP="00C01850">
      <w:pPr>
        <w:ind w:left="0"/>
        <w:rPr>
          <w:sz w:val="24"/>
          <w:szCs w:val="32"/>
        </w:rPr>
      </w:pPr>
      <w:r>
        <w:rPr>
          <w:sz w:val="24"/>
          <w:szCs w:val="32"/>
        </w:rPr>
        <w:t>Copy the last row and edit the display name however you like but the filename must be exactly how it is named or it will not read the file.</w:t>
      </w:r>
    </w:p>
    <w:p w:rsidR="00720860" w:rsidRDefault="00720860" w:rsidP="00C01850">
      <w:pPr>
        <w:ind w:left="0"/>
        <w:rPr>
          <w:sz w:val="24"/>
          <w:szCs w:val="32"/>
        </w:rPr>
      </w:pPr>
      <w:r w:rsidRPr="00720860">
        <w:rPr>
          <w:noProof/>
          <w:sz w:val="24"/>
          <w:szCs w:val="32"/>
          <w:lang w:eastAsia="en-US"/>
        </w:rPr>
        <w:drawing>
          <wp:inline distT="0" distB="0" distL="0" distR="0">
            <wp:extent cx="5943600" cy="1059473"/>
            <wp:effectExtent l="0" t="0" r="0" b="7620"/>
            <wp:docPr id="10" name="Picture 10" descr="D:\VOIP Part 2\Custom Ringtone\Music 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OIP Part 2\Custom Ringtone\Music cl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59473"/>
                    </a:xfrm>
                    <a:prstGeom prst="rect">
                      <a:avLst/>
                    </a:prstGeom>
                    <a:noFill/>
                    <a:ln>
                      <a:noFill/>
                    </a:ln>
                  </pic:spPr>
                </pic:pic>
              </a:graphicData>
            </a:graphic>
          </wp:inline>
        </w:drawing>
      </w:r>
    </w:p>
    <w:p w:rsidR="00720860" w:rsidRDefault="00720860" w:rsidP="00C01850">
      <w:pPr>
        <w:ind w:left="0"/>
        <w:rPr>
          <w:sz w:val="24"/>
          <w:szCs w:val="32"/>
        </w:rPr>
      </w:pPr>
      <w:r>
        <w:rPr>
          <w:sz w:val="24"/>
          <w:szCs w:val="32"/>
        </w:rPr>
        <w:t>Download Audacity to edit a ringtone, right click it and change it to mono (it should split into 2, delete one of them). Change the frequency to 8000 Hz at the bottom left, and shorten the clip to 12 seconds or less (recommended below 10)</w:t>
      </w:r>
    </w:p>
    <w:p w:rsidR="00720860" w:rsidRDefault="00720860" w:rsidP="00C01850">
      <w:pPr>
        <w:ind w:left="0"/>
        <w:rPr>
          <w:sz w:val="24"/>
          <w:szCs w:val="32"/>
        </w:rPr>
      </w:pPr>
    </w:p>
    <w:p w:rsidR="00720860" w:rsidRDefault="00720860" w:rsidP="00C01850">
      <w:pPr>
        <w:ind w:left="0"/>
        <w:rPr>
          <w:sz w:val="24"/>
          <w:szCs w:val="32"/>
        </w:rPr>
      </w:pPr>
      <w:r w:rsidRPr="00720860">
        <w:rPr>
          <w:noProof/>
          <w:sz w:val="24"/>
          <w:szCs w:val="32"/>
          <w:lang w:eastAsia="en-US"/>
        </w:rPr>
        <w:drawing>
          <wp:inline distT="0" distB="0" distL="0" distR="0">
            <wp:extent cx="4330700" cy="1708150"/>
            <wp:effectExtent l="0" t="0" r="0" b="6350"/>
            <wp:docPr id="11" name="Picture 11" descr="D:\VOIP Part 2\Custom Ringtone\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OIP Part 2\Custom Ringtone\Expo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0700" cy="1708150"/>
                    </a:xfrm>
                    <a:prstGeom prst="rect">
                      <a:avLst/>
                    </a:prstGeom>
                    <a:noFill/>
                    <a:ln>
                      <a:noFill/>
                    </a:ln>
                  </pic:spPr>
                </pic:pic>
              </a:graphicData>
            </a:graphic>
          </wp:inline>
        </w:drawing>
      </w:r>
    </w:p>
    <w:p w:rsidR="00720860" w:rsidRDefault="00720860" w:rsidP="00C01850">
      <w:pPr>
        <w:ind w:left="0"/>
        <w:rPr>
          <w:sz w:val="24"/>
          <w:szCs w:val="32"/>
        </w:rPr>
      </w:pPr>
      <w:r>
        <w:rPr>
          <w:sz w:val="24"/>
          <w:szCs w:val="32"/>
        </w:rPr>
        <w:t xml:space="preserve">Once complete, go to the file button at the top right and click export media file. Save as </w:t>
      </w:r>
      <w:proofErr w:type="spellStart"/>
      <w:proofErr w:type="gramStart"/>
      <w:r>
        <w:rPr>
          <w:sz w:val="24"/>
          <w:szCs w:val="32"/>
        </w:rPr>
        <w:t>an other</w:t>
      </w:r>
      <w:proofErr w:type="spellEnd"/>
      <w:proofErr w:type="gramEnd"/>
      <w:r>
        <w:rPr>
          <w:sz w:val="24"/>
          <w:szCs w:val="32"/>
        </w:rPr>
        <w:t xml:space="preserve"> uncompressed files, RAW header, and U-Law encoding, or else it won’t read the file in the CUCM server. Click save.</w:t>
      </w:r>
    </w:p>
    <w:p w:rsidR="00720860" w:rsidRDefault="00720860" w:rsidP="00C01850">
      <w:pPr>
        <w:ind w:left="0"/>
        <w:rPr>
          <w:sz w:val="24"/>
          <w:szCs w:val="32"/>
        </w:rPr>
      </w:pPr>
      <w:r w:rsidRPr="00720860">
        <w:rPr>
          <w:noProof/>
          <w:sz w:val="24"/>
          <w:szCs w:val="32"/>
          <w:lang w:eastAsia="en-US"/>
        </w:rPr>
        <w:drawing>
          <wp:inline distT="0" distB="0" distL="0" distR="0">
            <wp:extent cx="4762500" cy="2699812"/>
            <wp:effectExtent l="0" t="0" r="0" b="5715"/>
            <wp:docPr id="13" name="Picture 13" descr="D:\VOIP Part 2\Custom Ringtone\Upload ring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VOIP Part 2\Custom Ringtone\Upload ring 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9160" cy="2703588"/>
                    </a:xfrm>
                    <a:prstGeom prst="rect">
                      <a:avLst/>
                    </a:prstGeom>
                    <a:noFill/>
                    <a:ln>
                      <a:noFill/>
                    </a:ln>
                  </pic:spPr>
                </pic:pic>
              </a:graphicData>
            </a:graphic>
          </wp:inline>
        </w:drawing>
      </w:r>
      <w:r w:rsidRPr="00720860">
        <w:rPr>
          <w:noProof/>
          <w:sz w:val="24"/>
          <w:szCs w:val="32"/>
          <w:lang w:eastAsia="en-US"/>
        </w:rPr>
        <w:drawing>
          <wp:inline distT="0" distB="0" distL="0" distR="0">
            <wp:extent cx="4711700" cy="2640623"/>
            <wp:effectExtent l="0" t="0" r="0" b="7620"/>
            <wp:docPr id="12" name="Picture 12" descr="D:\VOIP Part 2\Custom Ringtone\Upload 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OIP Part 2\Custom Ringtone\Upload mus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3531" cy="2641649"/>
                    </a:xfrm>
                    <a:prstGeom prst="rect">
                      <a:avLst/>
                    </a:prstGeom>
                    <a:noFill/>
                    <a:ln>
                      <a:noFill/>
                    </a:ln>
                  </pic:spPr>
                </pic:pic>
              </a:graphicData>
            </a:graphic>
          </wp:inline>
        </w:drawing>
      </w:r>
    </w:p>
    <w:p w:rsidR="00720860" w:rsidRDefault="00720860" w:rsidP="00C01850">
      <w:pPr>
        <w:ind w:left="0"/>
        <w:rPr>
          <w:sz w:val="24"/>
          <w:szCs w:val="32"/>
        </w:rPr>
      </w:pPr>
      <w:r>
        <w:rPr>
          <w:sz w:val="24"/>
          <w:szCs w:val="32"/>
        </w:rPr>
        <w:t>Upload both the Ringlist.xml and the music file to the TFTP file management in CUCM serviceability (in the navigation tab).</w:t>
      </w:r>
    </w:p>
    <w:p w:rsidR="00720860" w:rsidRDefault="00720860" w:rsidP="00C01850">
      <w:pPr>
        <w:ind w:left="0"/>
        <w:rPr>
          <w:sz w:val="24"/>
          <w:szCs w:val="32"/>
        </w:rPr>
      </w:pPr>
      <w:r>
        <w:rPr>
          <w:sz w:val="24"/>
          <w:szCs w:val="32"/>
        </w:rPr>
        <w:t>Voicemail: (By far the hardest): This is in CUC now</w:t>
      </w:r>
      <w:r w:rsidR="008240CB">
        <w:rPr>
          <w:sz w:val="24"/>
          <w:szCs w:val="32"/>
        </w:rPr>
        <w:t xml:space="preserve"> </w:t>
      </w:r>
    </w:p>
    <w:p w:rsidR="008240CB" w:rsidRDefault="008240CB" w:rsidP="00C01850">
      <w:pPr>
        <w:ind w:left="0"/>
        <w:rPr>
          <w:sz w:val="24"/>
          <w:szCs w:val="32"/>
        </w:rPr>
      </w:pPr>
      <w:r>
        <w:rPr>
          <w:sz w:val="24"/>
          <w:szCs w:val="32"/>
        </w:rPr>
        <w:t xml:space="preserve">I NEED TO STRESS THAT INFORMATION SHOULD REPLICATE THE CUCM SIDE </w:t>
      </w:r>
    </w:p>
    <w:p w:rsidR="00720860" w:rsidRDefault="00720860" w:rsidP="00C01850">
      <w:pPr>
        <w:ind w:left="0"/>
        <w:rPr>
          <w:sz w:val="24"/>
          <w:szCs w:val="32"/>
        </w:rPr>
      </w:pPr>
      <w:r w:rsidRPr="00720860">
        <w:rPr>
          <w:noProof/>
          <w:sz w:val="24"/>
          <w:szCs w:val="32"/>
          <w:lang w:eastAsia="en-US"/>
        </w:rPr>
        <w:drawing>
          <wp:inline distT="0" distB="0" distL="0" distR="0">
            <wp:extent cx="5797550" cy="7124700"/>
            <wp:effectExtent l="0" t="0" r="0" b="0"/>
            <wp:docPr id="14" name="Picture 14" descr="D:\VOIP Part 2\Voicemail\Phone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VOIP Part 2\Voicemail\Phone Syste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7550" cy="7124700"/>
                    </a:xfrm>
                    <a:prstGeom prst="rect">
                      <a:avLst/>
                    </a:prstGeom>
                    <a:noFill/>
                    <a:ln>
                      <a:noFill/>
                    </a:ln>
                  </pic:spPr>
                </pic:pic>
              </a:graphicData>
            </a:graphic>
          </wp:inline>
        </w:drawing>
      </w:r>
    </w:p>
    <w:p w:rsidR="00720860" w:rsidRDefault="00720860" w:rsidP="00C01850">
      <w:pPr>
        <w:ind w:left="0"/>
        <w:rPr>
          <w:sz w:val="24"/>
          <w:szCs w:val="32"/>
        </w:rPr>
      </w:pPr>
      <w:r>
        <w:rPr>
          <w:sz w:val="24"/>
          <w:szCs w:val="32"/>
        </w:rPr>
        <w:t>Start out with making a phone system</w:t>
      </w:r>
      <w:r w:rsidR="008240CB">
        <w:rPr>
          <w:sz w:val="24"/>
          <w:szCs w:val="32"/>
        </w:rPr>
        <w:t>, fill out all necessary information. There should be a wizard for this.</w:t>
      </w:r>
      <w:r w:rsidR="008240CB">
        <w:rPr>
          <w:sz w:val="24"/>
          <w:szCs w:val="32"/>
        </w:rPr>
        <w:br/>
      </w:r>
    </w:p>
    <w:p w:rsidR="008240CB" w:rsidRDefault="008240CB" w:rsidP="00C01850">
      <w:pPr>
        <w:ind w:left="0"/>
        <w:rPr>
          <w:sz w:val="24"/>
          <w:szCs w:val="32"/>
        </w:rPr>
      </w:pPr>
    </w:p>
    <w:p w:rsidR="008240CB" w:rsidRDefault="008240CB" w:rsidP="00C01850">
      <w:pPr>
        <w:ind w:left="0"/>
        <w:rPr>
          <w:sz w:val="24"/>
          <w:szCs w:val="32"/>
        </w:rPr>
      </w:pPr>
      <w:r w:rsidRPr="008240CB">
        <w:rPr>
          <w:noProof/>
          <w:sz w:val="24"/>
          <w:szCs w:val="32"/>
          <w:lang w:eastAsia="en-US"/>
        </w:rPr>
        <w:drawing>
          <wp:inline distT="0" distB="0" distL="0" distR="0">
            <wp:extent cx="3460750" cy="4133850"/>
            <wp:effectExtent l="0" t="0" r="6350" b="0"/>
            <wp:docPr id="15" name="Picture 15" descr="D:\VOIP Part 2\Voicemail\Port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VOIP Part 2\Voicemail\Port Grou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0750" cy="4133850"/>
                    </a:xfrm>
                    <a:prstGeom prst="rect">
                      <a:avLst/>
                    </a:prstGeom>
                    <a:noFill/>
                    <a:ln>
                      <a:noFill/>
                    </a:ln>
                  </pic:spPr>
                </pic:pic>
              </a:graphicData>
            </a:graphic>
          </wp:inline>
        </w:drawing>
      </w:r>
    </w:p>
    <w:p w:rsidR="008240CB" w:rsidRDefault="008240CB" w:rsidP="00C01850">
      <w:pPr>
        <w:ind w:left="0"/>
        <w:rPr>
          <w:sz w:val="24"/>
          <w:szCs w:val="32"/>
        </w:rPr>
      </w:pPr>
      <w:r>
        <w:rPr>
          <w:sz w:val="24"/>
          <w:szCs w:val="32"/>
        </w:rPr>
        <w:t>Next is port group, should be self-explanatory (MWI means message waiting indication, it lets you turn on or off the “you have voicemail indicator by dialing the number)</w:t>
      </w:r>
    </w:p>
    <w:p w:rsidR="008240CB" w:rsidRDefault="008240CB" w:rsidP="00C01850">
      <w:pPr>
        <w:ind w:left="0"/>
        <w:rPr>
          <w:sz w:val="24"/>
          <w:szCs w:val="32"/>
        </w:rPr>
      </w:pPr>
      <w:r w:rsidRPr="008240CB">
        <w:rPr>
          <w:noProof/>
          <w:sz w:val="24"/>
          <w:szCs w:val="32"/>
          <w:lang w:eastAsia="en-US"/>
        </w:rPr>
        <w:drawing>
          <wp:inline distT="0" distB="0" distL="0" distR="0">
            <wp:extent cx="5943600" cy="874546"/>
            <wp:effectExtent l="0" t="0" r="0" b="1905"/>
            <wp:docPr id="16" name="Picture 16" descr="D:\VOIP Part 2\Voicemail\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VOIP Part 2\Voicemail\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74546"/>
                    </a:xfrm>
                    <a:prstGeom prst="rect">
                      <a:avLst/>
                    </a:prstGeom>
                    <a:noFill/>
                    <a:ln>
                      <a:noFill/>
                    </a:ln>
                  </pic:spPr>
                </pic:pic>
              </a:graphicData>
            </a:graphic>
          </wp:inline>
        </w:drawing>
      </w:r>
    </w:p>
    <w:p w:rsidR="008240CB" w:rsidRDefault="008240CB" w:rsidP="00C01850">
      <w:pPr>
        <w:ind w:left="0"/>
        <w:rPr>
          <w:sz w:val="24"/>
          <w:szCs w:val="32"/>
        </w:rPr>
      </w:pPr>
      <w:r>
        <w:rPr>
          <w:sz w:val="24"/>
          <w:szCs w:val="32"/>
        </w:rPr>
        <w:t>Setting up ports should also be explanatory if it’s not already made.</w:t>
      </w:r>
    </w:p>
    <w:p w:rsidR="008240CB" w:rsidRDefault="008240CB" w:rsidP="00C01850">
      <w:pPr>
        <w:ind w:left="0"/>
        <w:rPr>
          <w:sz w:val="24"/>
          <w:szCs w:val="32"/>
        </w:rPr>
      </w:pPr>
    </w:p>
    <w:p w:rsidR="008240CB" w:rsidRDefault="008240CB" w:rsidP="00C01850">
      <w:pPr>
        <w:ind w:left="0"/>
        <w:rPr>
          <w:sz w:val="24"/>
          <w:szCs w:val="32"/>
        </w:rPr>
      </w:pPr>
      <w:r w:rsidRPr="008240CB">
        <w:rPr>
          <w:noProof/>
          <w:sz w:val="24"/>
          <w:szCs w:val="32"/>
          <w:lang w:eastAsia="en-US"/>
        </w:rPr>
        <w:drawing>
          <wp:inline distT="0" distB="0" distL="0" distR="0">
            <wp:extent cx="2470150" cy="3994150"/>
            <wp:effectExtent l="0" t="0" r="6350" b="6350"/>
            <wp:docPr id="17" name="Picture 17" descr="D:\VOIP Part 2\Voicemail\Password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VOIP Part 2\Voicemail\Password sett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0150" cy="3994150"/>
                    </a:xfrm>
                    <a:prstGeom prst="rect">
                      <a:avLst/>
                    </a:prstGeom>
                    <a:noFill/>
                    <a:ln>
                      <a:noFill/>
                    </a:ln>
                  </pic:spPr>
                </pic:pic>
              </a:graphicData>
            </a:graphic>
          </wp:inline>
        </w:drawing>
      </w:r>
    </w:p>
    <w:p w:rsidR="008240CB" w:rsidRDefault="008240CB" w:rsidP="00C01850">
      <w:pPr>
        <w:ind w:left="0"/>
        <w:rPr>
          <w:sz w:val="24"/>
          <w:szCs w:val="32"/>
        </w:rPr>
      </w:pPr>
      <w:r>
        <w:rPr>
          <w:sz w:val="24"/>
          <w:szCs w:val="32"/>
        </w:rPr>
        <w:t>You need to make a user profile, one for each phone.</w:t>
      </w:r>
    </w:p>
    <w:p w:rsidR="008240CB" w:rsidRDefault="008240CB" w:rsidP="00C01850">
      <w:pPr>
        <w:ind w:left="0"/>
        <w:rPr>
          <w:sz w:val="24"/>
          <w:szCs w:val="32"/>
        </w:rPr>
      </w:pPr>
    </w:p>
    <w:p w:rsidR="008240CB" w:rsidRDefault="008240CB" w:rsidP="00C01850">
      <w:pPr>
        <w:ind w:left="0"/>
        <w:rPr>
          <w:sz w:val="24"/>
          <w:szCs w:val="32"/>
        </w:rPr>
      </w:pPr>
      <w:r w:rsidRPr="008240CB">
        <w:rPr>
          <w:noProof/>
          <w:sz w:val="24"/>
          <w:szCs w:val="32"/>
          <w:lang w:eastAsia="en-US"/>
        </w:rPr>
        <w:drawing>
          <wp:inline distT="0" distB="0" distL="0" distR="0">
            <wp:extent cx="2279650" cy="2540000"/>
            <wp:effectExtent l="0" t="0" r="6350" b="0"/>
            <wp:docPr id="18" name="Picture 18" descr="D:\VOIP Part 2\Voicemail\Change 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VOIP Part 2\Voicemail\Change P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9650" cy="2540000"/>
                    </a:xfrm>
                    <a:prstGeom prst="rect">
                      <a:avLst/>
                    </a:prstGeom>
                    <a:noFill/>
                    <a:ln>
                      <a:noFill/>
                    </a:ln>
                  </pic:spPr>
                </pic:pic>
              </a:graphicData>
            </a:graphic>
          </wp:inline>
        </w:drawing>
      </w:r>
    </w:p>
    <w:p w:rsidR="008240CB" w:rsidRDefault="008240CB" w:rsidP="00C01850">
      <w:pPr>
        <w:ind w:left="0"/>
        <w:rPr>
          <w:sz w:val="24"/>
          <w:szCs w:val="32"/>
        </w:rPr>
      </w:pPr>
      <w:r>
        <w:rPr>
          <w:sz w:val="24"/>
          <w:szCs w:val="32"/>
        </w:rPr>
        <w:t>Create a PIN that you will use to access your Voicemail inbox.</w:t>
      </w:r>
    </w:p>
    <w:p w:rsidR="008240CB" w:rsidRDefault="008240CB" w:rsidP="00C01850">
      <w:pPr>
        <w:ind w:left="0"/>
        <w:rPr>
          <w:sz w:val="24"/>
          <w:szCs w:val="32"/>
        </w:rPr>
      </w:pPr>
    </w:p>
    <w:p w:rsidR="008240CB" w:rsidRDefault="008240CB" w:rsidP="00C01850">
      <w:pPr>
        <w:ind w:left="0"/>
        <w:rPr>
          <w:sz w:val="24"/>
          <w:szCs w:val="32"/>
        </w:rPr>
      </w:pPr>
    </w:p>
    <w:p w:rsidR="008240CB" w:rsidRDefault="008240CB" w:rsidP="00C01850">
      <w:pPr>
        <w:ind w:left="0"/>
        <w:rPr>
          <w:sz w:val="24"/>
          <w:szCs w:val="32"/>
        </w:rPr>
      </w:pPr>
    </w:p>
    <w:p w:rsidR="008240CB" w:rsidRDefault="008240CB" w:rsidP="00C01850">
      <w:pPr>
        <w:ind w:left="0"/>
        <w:rPr>
          <w:sz w:val="24"/>
          <w:szCs w:val="32"/>
        </w:rPr>
      </w:pPr>
      <w:r>
        <w:rPr>
          <w:sz w:val="24"/>
          <w:szCs w:val="32"/>
        </w:rPr>
        <w:t>CUCM side of Voicemail:</w:t>
      </w:r>
    </w:p>
    <w:p w:rsidR="008240CB" w:rsidRDefault="008240CB" w:rsidP="00C01850">
      <w:pPr>
        <w:ind w:left="0"/>
        <w:rPr>
          <w:sz w:val="24"/>
          <w:szCs w:val="32"/>
        </w:rPr>
      </w:pPr>
      <w:r>
        <w:rPr>
          <w:sz w:val="24"/>
          <w:szCs w:val="32"/>
        </w:rPr>
        <w:t>Should be a mirror copy of CUC side of Voicemail.</w:t>
      </w:r>
    </w:p>
    <w:p w:rsidR="008240CB" w:rsidRDefault="008240CB" w:rsidP="00C01850">
      <w:pPr>
        <w:ind w:left="0"/>
        <w:rPr>
          <w:sz w:val="24"/>
          <w:szCs w:val="32"/>
        </w:rPr>
      </w:pPr>
      <w:r w:rsidRPr="008240CB">
        <w:rPr>
          <w:noProof/>
          <w:sz w:val="24"/>
          <w:szCs w:val="32"/>
          <w:lang w:eastAsia="en-US"/>
        </w:rPr>
        <w:drawing>
          <wp:inline distT="0" distB="0" distL="0" distR="0">
            <wp:extent cx="3981450" cy="2540000"/>
            <wp:effectExtent l="0" t="0" r="0" b="0"/>
            <wp:docPr id="20" name="Picture 20" descr="D:\VOIP Part 2\Voicemail\Voicemail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VOIP Part 2\Voicemail\Voicemail Profi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0" cy="2540000"/>
                    </a:xfrm>
                    <a:prstGeom prst="rect">
                      <a:avLst/>
                    </a:prstGeom>
                    <a:noFill/>
                    <a:ln>
                      <a:noFill/>
                    </a:ln>
                  </pic:spPr>
                </pic:pic>
              </a:graphicData>
            </a:graphic>
          </wp:inline>
        </w:drawing>
      </w:r>
    </w:p>
    <w:p w:rsidR="008240CB" w:rsidRDefault="008240CB" w:rsidP="00C01850">
      <w:pPr>
        <w:ind w:left="0"/>
        <w:rPr>
          <w:sz w:val="24"/>
          <w:szCs w:val="32"/>
        </w:rPr>
      </w:pPr>
      <w:r>
        <w:rPr>
          <w:sz w:val="24"/>
          <w:szCs w:val="32"/>
        </w:rPr>
        <w:t>The voicemail profile should have a wizard to walk you through the configurations.</w:t>
      </w:r>
    </w:p>
    <w:p w:rsidR="008240CB" w:rsidRDefault="008240CB" w:rsidP="00C01850">
      <w:pPr>
        <w:ind w:left="0"/>
        <w:rPr>
          <w:sz w:val="24"/>
          <w:szCs w:val="32"/>
        </w:rPr>
      </w:pPr>
      <w:r w:rsidRPr="008240CB">
        <w:rPr>
          <w:noProof/>
          <w:sz w:val="24"/>
          <w:szCs w:val="32"/>
          <w:lang w:eastAsia="en-US"/>
        </w:rPr>
        <w:drawing>
          <wp:inline distT="0" distB="0" distL="0" distR="0">
            <wp:extent cx="5943600" cy="364420"/>
            <wp:effectExtent l="0" t="0" r="0" b="0"/>
            <wp:docPr id="21" name="Picture 21" descr="D:\VOIP Part 2\Voicemail\Voicemail 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VOIP Part 2\Voicemail\Voicemail Po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4420"/>
                    </a:xfrm>
                    <a:prstGeom prst="rect">
                      <a:avLst/>
                    </a:prstGeom>
                    <a:noFill/>
                    <a:ln>
                      <a:noFill/>
                    </a:ln>
                  </pic:spPr>
                </pic:pic>
              </a:graphicData>
            </a:graphic>
          </wp:inline>
        </w:drawing>
      </w:r>
    </w:p>
    <w:p w:rsidR="008240CB" w:rsidRDefault="008240CB" w:rsidP="00C01850">
      <w:pPr>
        <w:ind w:left="0"/>
        <w:rPr>
          <w:sz w:val="24"/>
          <w:szCs w:val="32"/>
        </w:rPr>
      </w:pPr>
      <w:r>
        <w:rPr>
          <w:sz w:val="24"/>
          <w:szCs w:val="32"/>
        </w:rPr>
        <w:t>Voicemail ports should be already made when you made the voicemail profile.</w:t>
      </w:r>
    </w:p>
    <w:p w:rsidR="008240CB" w:rsidRDefault="008240CB" w:rsidP="00C01850">
      <w:pPr>
        <w:ind w:left="0"/>
        <w:rPr>
          <w:sz w:val="24"/>
          <w:szCs w:val="32"/>
        </w:rPr>
      </w:pPr>
      <w:r w:rsidRPr="008240CB">
        <w:rPr>
          <w:noProof/>
          <w:sz w:val="24"/>
          <w:szCs w:val="32"/>
          <w:lang w:eastAsia="en-US"/>
        </w:rPr>
        <w:drawing>
          <wp:inline distT="0" distB="0" distL="0" distR="0">
            <wp:extent cx="4483100" cy="2540000"/>
            <wp:effectExtent l="0" t="0" r="0" b="0"/>
            <wp:docPr id="22" name="Picture 22" descr="D:\VOIP Part 2\Voicemail\Voicemail Pi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VOIP Part 2\Voicemail\Voicemail Pil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3100" cy="2540000"/>
                    </a:xfrm>
                    <a:prstGeom prst="rect">
                      <a:avLst/>
                    </a:prstGeom>
                    <a:noFill/>
                    <a:ln>
                      <a:noFill/>
                    </a:ln>
                  </pic:spPr>
                </pic:pic>
              </a:graphicData>
            </a:graphic>
          </wp:inline>
        </w:drawing>
      </w:r>
    </w:p>
    <w:p w:rsidR="008240CB" w:rsidRDefault="008240CB" w:rsidP="00C01850">
      <w:pPr>
        <w:ind w:left="0"/>
        <w:rPr>
          <w:sz w:val="24"/>
          <w:szCs w:val="32"/>
        </w:rPr>
      </w:pPr>
      <w:r>
        <w:rPr>
          <w:sz w:val="24"/>
          <w:szCs w:val="32"/>
        </w:rPr>
        <w:t>Voicemail pilot is the number the message button will be assigned to call your voicemail inbox.</w:t>
      </w:r>
    </w:p>
    <w:p w:rsidR="008240CB" w:rsidRDefault="008240CB" w:rsidP="00C01850">
      <w:pPr>
        <w:ind w:left="0"/>
        <w:rPr>
          <w:sz w:val="24"/>
          <w:szCs w:val="32"/>
        </w:rPr>
      </w:pPr>
      <w:r>
        <w:rPr>
          <w:sz w:val="24"/>
          <w:szCs w:val="32"/>
        </w:rPr>
        <w:t xml:space="preserve">When trying to dial your voicemail, you need </w:t>
      </w:r>
      <w:r w:rsidR="00E13888">
        <w:rPr>
          <w:sz w:val="24"/>
          <w:szCs w:val="32"/>
        </w:rPr>
        <w:t>the press the * button first, enter in your phone number, then the pin you set in your user to access your inbox.</w:t>
      </w:r>
    </w:p>
    <w:p w:rsidR="00E13888" w:rsidRDefault="00E13888" w:rsidP="00C01850">
      <w:pPr>
        <w:ind w:left="0"/>
        <w:rPr>
          <w:sz w:val="24"/>
          <w:szCs w:val="32"/>
        </w:rPr>
      </w:pPr>
    </w:p>
    <w:p w:rsidR="00E13888" w:rsidRDefault="00E13888" w:rsidP="00C01850">
      <w:pPr>
        <w:ind w:left="0"/>
        <w:rPr>
          <w:sz w:val="24"/>
          <w:szCs w:val="32"/>
        </w:rPr>
      </w:pPr>
    </w:p>
    <w:p w:rsidR="00E13888" w:rsidRDefault="00E13888" w:rsidP="00C01850">
      <w:pPr>
        <w:ind w:left="0"/>
        <w:rPr>
          <w:sz w:val="24"/>
          <w:szCs w:val="32"/>
        </w:rPr>
      </w:pPr>
    </w:p>
    <w:p w:rsidR="008240CB" w:rsidRDefault="00E13888" w:rsidP="00C01850">
      <w:pPr>
        <w:ind w:left="0"/>
        <w:rPr>
          <w:sz w:val="24"/>
          <w:szCs w:val="32"/>
        </w:rPr>
      </w:pPr>
      <w:r>
        <w:rPr>
          <w:sz w:val="24"/>
          <w:szCs w:val="32"/>
        </w:rPr>
        <w:t>Dial in and out: easiest of them all:</w:t>
      </w:r>
    </w:p>
    <w:p w:rsidR="008240CB" w:rsidRDefault="00E13888" w:rsidP="00C01850">
      <w:pPr>
        <w:ind w:left="0"/>
        <w:rPr>
          <w:sz w:val="24"/>
          <w:szCs w:val="32"/>
        </w:rPr>
      </w:pPr>
      <w:r w:rsidRPr="00E13888">
        <w:rPr>
          <w:noProof/>
          <w:sz w:val="24"/>
          <w:szCs w:val="32"/>
          <w:lang w:eastAsia="en-US"/>
        </w:rPr>
        <w:drawing>
          <wp:inline distT="0" distB="0" distL="0" distR="0">
            <wp:extent cx="3256710" cy="7086600"/>
            <wp:effectExtent l="0" t="0" r="1270" b="0"/>
            <wp:docPr id="23" name="Picture 23" descr="D:\VOIP Part 2\Dial-in and Dial-Out\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VOIP Part 2\Dial-in and Dial-Out\Gatewa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4837" cy="7104285"/>
                    </a:xfrm>
                    <a:prstGeom prst="rect">
                      <a:avLst/>
                    </a:prstGeom>
                    <a:noFill/>
                    <a:ln>
                      <a:noFill/>
                    </a:ln>
                  </pic:spPr>
                </pic:pic>
              </a:graphicData>
            </a:graphic>
          </wp:inline>
        </w:drawing>
      </w:r>
    </w:p>
    <w:p w:rsidR="008240CB" w:rsidRDefault="00E13888" w:rsidP="00C01850">
      <w:pPr>
        <w:ind w:left="0"/>
        <w:rPr>
          <w:sz w:val="24"/>
          <w:szCs w:val="32"/>
        </w:rPr>
      </w:pPr>
      <w:r>
        <w:rPr>
          <w:sz w:val="24"/>
          <w:szCs w:val="32"/>
        </w:rPr>
        <w:t xml:space="preserve">First create </w:t>
      </w:r>
      <w:proofErr w:type="gramStart"/>
      <w:r>
        <w:rPr>
          <w:sz w:val="24"/>
          <w:szCs w:val="32"/>
        </w:rPr>
        <w:t>a</w:t>
      </w:r>
      <w:proofErr w:type="gramEnd"/>
      <w:r>
        <w:rPr>
          <w:sz w:val="24"/>
          <w:szCs w:val="32"/>
        </w:rPr>
        <w:t xml:space="preserve"> h.323 gateway in the device tab. Device name should be your routers </w:t>
      </w:r>
      <w:proofErr w:type="spellStart"/>
      <w:r>
        <w:rPr>
          <w:sz w:val="24"/>
          <w:szCs w:val="32"/>
        </w:rPr>
        <w:t>ip</w:t>
      </w:r>
      <w:proofErr w:type="spellEnd"/>
      <w:r>
        <w:rPr>
          <w:sz w:val="24"/>
          <w:szCs w:val="32"/>
        </w:rPr>
        <w:t xml:space="preserve"> address</w:t>
      </w:r>
    </w:p>
    <w:p w:rsidR="008240CB" w:rsidRDefault="00E13888" w:rsidP="00C01850">
      <w:pPr>
        <w:ind w:left="0"/>
        <w:rPr>
          <w:sz w:val="24"/>
          <w:szCs w:val="32"/>
        </w:rPr>
      </w:pPr>
      <w:r>
        <w:rPr>
          <w:sz w:val="24"/>
          <w:szCs w:val="32"/>
        </w:rPr>
        <w:t>Click the enable inbound Fast start box at bottom.</w:t>
      </w:r>
    </w:p>
    <w:p w:rsidR="008240CB" w:rsidRDefault="00E13888" w:rsidP="00E13888">
      <w:pPr>
        <w:ind w:left="0"/>
        <w:rPr>
          <w:sz w:val="24"/>
          <w:szCs w:val="32"/>
        </w:rPr>
      </w:pPr>
      <w:r w:rsidRPr="00E13888">
        <w:rPr>
          <w:noProof/>
          <w:sz w:val="24"/>
          <w:szCs w:val="32"/>
          <w:lang w:eastAsia="en-US"/>
        </w:rPr>
        <w:drawing>
          <wp:inline distT="0" distB="0" distL="0" distR="0">
            <wp:extent cx="3898900" cy="5518150"/>
            <wp:effectExtent l="0" t="0" r="6350" b="6350"/>
            <wp:docPr id="24" name="Picture 24" descr="D:\VOIP Part 2\Dial-in and Dial-Out\Route-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VOIP Part 2\Dial-in and Dial-Out\Route-Patter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8900" cy="5518150"/>
                    </a:xfrm>
                    <a:prstGeom prst="rect">
                      <a:avLst/>
                    </a:prstGeom>
                    <a:noFill/>
                    <a:ln>
                      <a:noFill/>
                    </a:ln>
                  </pic:spPr>
                </pic:pic>
              </a:graphicData>
            </a:graphic>
          </wp:inline>
        </w:drawing>
      </w:r>
    </w:p>
    <w:p w:rsidR="00E13888" w:rsidRDefault="00E13888" w:rsidP="00E13888">
      <w:pPr>
        <w:ind w:left="0"/>
        <w:rPr>
          <w:sz w:val="24"/>
          <w:szCs w:val="32"/>
        </w:rPr>
      </w:pPr>
      <w:r>
        <w:rPr>
          <w:sz w:val="24"/>
          <w:szCs w:val="32"/>
        </w:rPr>
        <w:t xml:space="preserve">Create a route pattern in the route and hunt tab. 9 is the extension, the period means that everything behind it will be stripped off the number. And thx 10 </w:t>
      </w:r>
      <w:proofErr w:type="spellStart"/>
      <w:r>
        <w:rPr>
          <w:sz w:val="24"/>
          <w:szCs w:val="32"/>
        </w:rPr>
        <w:t>Xs</w:t>
      </w:r>
      <w:proofErr w:type="spellEnd"/>
      <w:r>
        <w:rPr>
          <w:sz w:val="24"/>
          <w:szCs w:val="32"/>
        </w:rPr>
        <w:t xml:space="preserve"> represent the normal 10 digit dial number.</w:t>
      </w:r>
    </w:p>
    <w:p w:rsidR="00E13888" w:rsidRDefault="00E13888" w:rsidP="00E13888">
      <w:pPr>
        <w:ind w:left="0"/>
        <w:rPr>
          <w:sz w:val="24"/>
          <w:szCs w:val="32"/>
        </w:rPr>
      </w:pPr>
    </w:p>
    <w:p w:rsidR="00E13888" w:rsidRDefault="00E13888" w:rsidP="00E13888">
      <w:pPr>
        <w:ind w:left="0"/>
        <w:rPr>
          <w:sz w:val="24"/>
          <w:szCs w:val="32"/>
        </w:rPr>
      </w:pPr>
    </w:p>
    <w:p w:rsidR="00E13888" w:rsidRDefault="00E13888" w:rsidP="00E13888">
      <w:pPr>
        <w:ind w:left="0"/>
        <w:rPr>
          <w:sz w:val="24"/>
          <w:szCs w:val="32"/>
        </w:rPr>
      </w:pPr>
    </w:p>
    <w:p w:rsidR="00E13888" w:rsidRDefault="00E13888" w:rsidP="00E13888">
      <w:pPr>
        <w:ind w:left="0"/>
        <w:rPr>
          <w:sz w:val="24"/>
          <w:szCs w:val="32"/>
        </w:rPr>
      </w:pPr>
    </w:p>
    <w:p w:rsidR="00E13888" w:rsidRDefault="00E13888" w:rsidP="00E13888">
      <w:pPr>
        <w:ind w:left="0"/>
        <w:rPr>
          <w:sz w:val="24"/>
          <w:szCs w:val="32"/>
        </w:rPr>
      </w:pPr>
    </w:p>
    <w:p w:rsidR="00E13888" w:rsidRDefault="00E13888" w:rsidP="00E13888">
      <w:pPr>
        <w:ind w:left="0"/>
        <w:rPr>
          <w:sz w:val="24"/>
          <w:szCs w:val="32"/>
        </w:rPr>
      </w:pPr>
    </w:p>
    <w:p w:rsidR="00E13888" w:rsidRDefault="00E13888" w:rsidP="00E13888">
      <w:pPr>
        <w:ind w:left="0"/>
        <w:rPr>
          <w:sz w:val="24"/>
          <w:szCs w:val="32"/>
        </w:rPr>
      </w:pPr>
    </w:p>
    <w:p w:rsidR="00E13888" w:rsidRDefault="00E13888" w:rsidP="00E13888">
      <w:pPr>
        <w:ind w:left="0"/>
        <w:rPr>
          <w:sz w:val="24"/>
          <w:szCs w:val="32"/>
        </w:rPr>
      </w:pPr>
      <w:r>
        <w:rPr>
          <w:sz w:val="24"/>
          <w:szCs w:val="32"/>
        </w:rPr>
        <w:t>Dial out router commands include:</w:t>
      </w:r>
      <w:r w:rsidRPr="00E13888">
        <w:rPr>
          <w:sz w:val="24"/>
          <w:szCs w:val="32"/>
        </w:rPr>
        <w:t xml:space="preserve"> </w:t>
      </w:r>
    </w:p>
    <w:p w:rsidR="00E13888" w:rsidRPr="00C01850" w:rsidRDefault="00E13888" w:rsidP="00E13888">
      <w:pPr>
        <w:ind w:left="0"/>
        <w:rPr>
          <w:sz w:val="24"/>
          <w:szCs w:val="32"/>
        </w:rPr>
      </w:pPr>
      <w:proofErr w:type="gramStart"/>
      <w:r w:rsidRPr="00C01850">
        <w:rPr>
          <w:sz w:val="24"/>
          <w:szCs w:val="32"/>
        </w:rPr>
        <w:t>voice-port</w:t>
      </w:r>
      <w:proofErr w:type="gramEnd"/>
      <w:r w:rsidRPr="00C01850">
        <w:rPr>
          <w:sz w:val="24"/>
          <w:szCs w:val="32"/>
        </w:rPr>
        <w:t xml:space="preserve"> 0/3/1</w:t>
      </w:r>
      <w:r>
        <w:rPr>
          <w:sz w:val="24"/>
          <w:szCs w:val="32"/>
        </w:rPr>
        <w:t>----------------------------------------------The interface you want to configure</w:t>
      </w:r>
    </w:p>
    <w:p w:rsidR="00E13888" w:rsidRPr="00C01850" w:rsidRDefault="00E13888" w:rsidP="00E13888">
      <w:pPr>
        <w:ind w:left="0"/>
        <w:rPr>
          <w:sz w:val="24"/>
          <w:szCs w:val="32"/>
        </w:rPr>
      </w:pPr>
      <w:r w:rsidRPr="00C01850">
        <w:rPr>
          <w:sz w:val="24"/>
          <w:szCs w:val="32"/>
        </w:rPr>
        <w:t xml:space="preserve"> </w:t>
      </w:r>
      <w:proofErr w:type="gramStart"/>
      <w:r w:rsidRPr="00C01850">
        <w:rPr>
          <w:sz w:val="24"/>
          <w:szCs w:val="32"/>
        </w:rPr>
        <w:t>signal</w:t>
      </w:r>
      <w:proofErr w:type="gramEnd"/>
      <w:r w:rsidRPr="00C01850">
        <w:rPr>
          <w:sz w:val="24"/>
          <w:szCs w:val="32"/>
        </w:rPr>
        <w:t xml:space="preserve"> </w:t>
      </w:r>
      <w:proofErr w:type="spellStart"/>
      <w:r w:rsidRPr="00C01850">
        <w:rPr>
          <w:sz w:val="24"/>
          <w:szCs w:val="32"/>
        </w:rPr>
        <w:t>groundStart</w:t>
      </w:r>
      <w:proofErr w:type="spellEnd"/>
      <w:r>
        <w:rPr>
          <w:sz w:val="24"/>
          <w:szCs w:val="32"/>
        </w:rPr>
        <w:t>-------------------------------------------Type of signal we use</w:t>
      </w:r>
    </w:p>
    <w:p w:rsidR="00E13888" w:rsidRPr="00C01850" w:rsidRDefault="00E13888" w:rsidP="00E13888">
      <w:pPr>
        <w:ind w:left="0"/>
        <w:rPr>
          <w:sz w:val="24"/>
          <w:szCs w:val="32"/>
        </w:rPr>
      </w:pPr>
      <w:r w:rsidRPr="00C01850">
        <w:rPr>
          <w:sz w:val="24"/>
          <w:szCs w:val="32"/>
        </w:rPr>
        <w:t xml:space="preserve"> </w:t>
      </w:r>
      <w:proofErr w:type="gramStart"/>
      <w:r w:rsidRPr="00C01850">
        <w:rPr>
          <w:sz w:val="24"/>
          <w:szCs w:val="32"/>
        </w:rPr>
        <w:t>timing</w:t>
      </w:r>
      <w:proofErr w:type="gramEnd"/>
      <w:r w:rsidRPr="00C01850">
        <w:rPr>
          <w:sz w:val="24"/>
          <w:szCs w:val="32"/>
        </w:rPr>
        <w:t xml:space="preserve"> </w:t>
      </w:r>
      <w:proofErr w:type="spellStart"/>
      <w:r w:rsidRPr="00C01850">
        <w:rPr>
          <w:sz w:val="24"/>
          <w:szCs w:val="32"/>
        </w:rPr>
        <w:t>hookflash</w:t>
      </w:r>
      <w:proofErr w:type="spellEnd"/>
      <w:r w:rsidRPr="00C01850">
        <w:rPr>
          <w:sz w:val="24"/>
          <w:szCs w:val="32"/>
        </w:rPr>
        <w:t>-out 50</w:t>
      </w:r>
    </w:p>
    <w:p w:rsidR="00E13888" w:rsidRPr="00C01850" w:rsidRDefault="00E13888" w:rsidP="00E13888">
      <w:pPr>
        <w:ind w:left="0"/>
        <w:rPr>
          <w:sz w:val="24"/>
          <w:szCs w:val="32"/>
        </w:rPr>
      </w:pPr>
      <w:r w:rsidRPr="00C01850">
        <w:rPr>
          <w:sz w:val="24"/>
          <w:szCs w:val="32"/>
        </w:rPr>
        <w:t xml:space="preserve"> </w:t>
      </w:r>
      <w:proofErr w:type="gramStart"/>
      <w:r w:rsidRPr="00C01850">
        <w:rPr>
          <w:sz w:val="24"/>
          <w:szCs w:val="32"/>
        </w:rPr>
        <w:t>timing</w:t>
      </w:r>
      <w:proofErr w:type="gramEnd"/>
      <w:r w:rsidRPr="00C01850">
        <w:rPr>
          <w:sz w:val="24"/>
          <w:szCs w:val="32"/>
        </w:rPr>
        <w:t xml:space="preserve"> guard-out 1000</w:t>
      </w:r>
    </w:p>
    <w:p w:rsidR="00E13888" w:rsidRPr="00C01850" w:rsidRDefault="00E13888" w:rsidP="00E13888">
      <w:pPr>
        <w:ind w:left="0"/>
        <w:rPr>
          <w:sz w:val="24"/>
          <w:szCs w:val="32"/>
        </w:rPr>
      </w:pPr>
      <w:r w:rsidRPr="00C01850">
        <w:rPr>
          <w:sz w:val="24"/>
          <w:szCs w:val="32"/>
        </w:rPr>
        <w:t xml:space="preserve"> </w:t>
      </w:r>
      <w:proofErr w:type="gramStart"/>
      <w:r w:rsidRPr="00C01850">
        <w:rPr>
          <w:sz w:val="24"/>
          <w:szCs w:val="32"/>
        </w:rPr>
        <w:t>connection</w:t>
      </w:r>
      <w:proofErr w:type="gramEnd"/>
      <w:r w:rsidRPr="00C01850">
        <w:rPr>
          <w:sz w:val="24"/>
          <w:szCs w:val="32"/>
        </w:rPr>
        <w:t xml:space="preserve"> </w:t>
      </w:r>
      <w:proofErr w:type="spellStart"/>
      <w:r w:rsidRPr="00C01850">
        <w:rPr>
          <w:sz w:val="24"/>
          <w:szCs w:val="32"/>
        </w:rPr>
        <w:t>plar</w:t>
      </w:r>
      <w:proofErr w:type="spellEnd"/>
      <w:r w:rsidRPr="00C01850">
        <w:rPr>
          <w:sz w:val="24"/>
          <w:szCs w:val="32"/>
        </w:rPr>
        <w:t xml:space="preserve"> </w:t>
      </w:r>
      <w:proofErr w:type="spellStart"/>
      <w:r w:rsidRPr="00C01850">
        <w:rPr>
          <w:sz w:val="24"/>
          <w:szCs w:val="32"/>
        </w:rPr>
        <w:t>opx</w:t>
      </w:r>
      <w:proofErr w:type="spellEnd"/>
      <w:r w:rsidRPr="00C01850">
        <w:rPr>
          <w:sz w:val="24"/>
          <w:szCs w:val="32"/>
        </w:rPr>
        <w:t xml:space="preserve"> 1111</w:t>
      </w:r>
      <w:r>
        <w:rPr>
          <w:sz w:val="24"/>
          <w:szCs w:val="32"/>
        </w:rPr>
        <w:t>---------------------------------The phone number outside will be reaching.</w:t>
      </w:r>
    </w:p>
    <w:p w:rsidR="00E13888" w:rsidRPr="00C01850" w:rsidRDefault="00E13888" w:rsidP="00E13888">
      <w:pPr>
        <w:ind w:left="0"/>
        <w:rPr>
          <w:sz w:val="24"/>
          <w:szCs w:val="32"/>
        </w:rPr>
      </w:pPr>
      <w:r w:rsidRPr="00C01850">
        <w:rPr>
          <w:sz w:val="24"/>
          <w:szCs w:val="32"/>
        </w:rPr>
        <w:t xml:space="preserve"> </w:t>
      </w:r>
      <w:proofErr w:type="gramStart"/>
      <w:r w:rsidRPr="00C01850">
        <w:rPr>
          <w:sz w:val="24"/>
          <w:szCs w:val="32"/>
        </w:rPr>
        <w:t>caller-id</w:t>
      </w:r>
      <w:proofErr w:type="gramEnd"/>
      <w:r w:rsidRPr="00C01850">
        <w:rPr>
          <w:sz w:val="24"/>
          <w:szCs w:val="32"/>
        </w:rPr>
        <w:t xml:space="preserve"> enable</w:t>
      </w:r>
      <w:r>
        <w:rPr>
          <w:sz w:val="24"/>
          <w:szCs w:val="32"/>
        </w:rPr>
        <w:t>-----------------------------------------------Shows caller-ID (Phone number)</w:t>
      </w:r>
    </w:p>
    <w:p w:rsidR="00E13888" w:rsidRPr="00C01850" w:rsidRDefault="00E13888" w:rsidP="00E13888">
      <w:pPr>
        <w:ind w:left="0"/>
        <w:rPr>
          <w:sz w:val="24"/>
          <w:szCs w:val="32"/>
        </w:rPr>
      </w:pPr>
    </w:p>
    <w:p w:rsidR="00E13888" w:rsidRPr="00C01850" w:rsidRDefault="00E13888" w:rsidP="00E13888">
      <w:pPr>
        <w:ind w:left="0"/>
        <w:rPr>
          <w:sz w:val="24"/>
          <w:szCs w:val="32"/>
        </w:rPr>
      </w:pPr>
      <w:proofErr w:type="spellStart"/>
      <w:proofErr w:type="gramStart"/>
      <w:r w:rsidRPr="00C01850">
        <w:rPr>
          <w:sz w:val="24"/>
          <w:szCs w:val="32"/>
        </w:rPr>
        <w:t>ccm</w:t>
      </w:r>
      <w:proofErr w:type="spellEnd"/>
      <w:r w:rsidRPr="00C01850">
        <w:rPr>
          <w:sz w:val="24"/>
          <w:szCs w:val="32"/>
        </w:rPr>
        <w:t>-manager</w:t>
      </w:r>
      <w:proofErr w:type="gramEnd"/>
      <w:r w:rsidRPr="00C01850">
        <w:rPr>
          <w:sz w:val="24"/>
          <w:szCs w:val="32"/>
        </w:rPr>
        <w:t xml:space="preserve"> </w:t>
      </w:r>
      <w:proofErr w:type="spellStart"/>
      <w:r w:rsidRPr="00C01850">
        <w:rPr>
          <w:sz w:val="24"/>
          <w:szCs w:val="32"/>
        </w:rPr>
        <w:t>config</w:t>
      </w:r>
      <w:proofErr w:type="spellEnd"/>
      <w:r w:rsidRPr="00C01850">
        <w:rPr>
          <w:sz w:val="24"/>
          <w:szCs w:val="32"/>
        </w:rPr>
        <w:t xml:space="preserve"> server 172.16.0.20</w:t>
      </w:r>
      <w:r>
        <w:rPr>
          <w:sz w:val="24"/>
          <w:szCs w:val="32"/>
        </w:rPr>
        <w:t>----------------Points towards the CUCM server</w:t>
      </w:r>
    </w:p>
    <w:p w:rsidR="00E13888" w:rsidRPr="00C01850" w:rsidRDefault="00E13888" w:rsidP="00E13888">
      <w:pPr>
        <w:ind w:left="0"/>
        <w:rPr>
          <w:sz w:val="24"/>
          <w:szCs w:val="32"/>
        </w:rPr>
      </w:pPr>
      <w:proofErr w:type="spellStart"/>
      <w:proofErr w:type="gramStart"/>
      <w:r w:rsidRPr="00C01850">
        <w:rPr>
          <w:sz w:val="24"/>
          <w:szCs w:val="32"/>
        </w:rPr>
        <w:t>ccm</w:t>
      </w:r>
      <w:proofErr w:type="spellEnd"/>
      <w:r w:rsidRPr="00C01850">
        <w:rPr>
          <w:sz w:val="24"/>
          <w:szCs w:val="32"/>
        </w:rPr>
        <w:t>-manager</w:t>
      </w:r>
      <w:proofErr w:type="gramEnd"/>
      <w:r w:rsidRPr="00C01850">
        <w:rPr>
          <w:sz w:val="24"/>
          <w:szCs w:val="32"/>
        </w:rPr>
        <w:t xml:space="preserve"> </w:t>
      </w:r>
      <w:proofErr w:type="spellStart"/>
      <w:r w:rsidRPr="00C01850">
        <w:rPr>
          <w:sz w:val="24"/>
          <w:szCs w:val="32"/>
        </w:rPr>
        <w:t>config</w:t>
      </w:r>
      <w:proofErr w:type="spellEnd"/>
    </w:p>
    <w:p w:rsidR="00E13888" w:rsidRPr="00C01850" w:rsidRDefault="00E13888" w:rsidP="00E13888">
      <w:pPr>
        <w:ind w:left="0"/>
        <w:rPr>
          <w:sz w:val="24"/>
          <w:szCs w:val="32"/>
        </w:rPr>
      </w:pPr>
    </w:p>
    <w:p w:rsidR="00E13888" w:rsidRPr="00C01850" w:rsidRDefault="00E13888" w:rsidP="00E13888">
      <w:pPr>
        <w:ind w:left="0"/>
        <w:rPr>
          <w:sz w:val="24"/>
          <w:szCs w:val="32"/>
        </w:rPr>
      </w:pPr>
      <w:proofErr w:type="spellStart"/>
      <w:proofErr w:type="gramStart"/>
      <w:r w:rsidRPr="00C01850">
        <w:rPr>
          <w:sz w:val="24"/>
          <w:szCs w:val="32"/>
        </w:rPr>
        <w:t>mgcp</w:t>
      </w:r>
      <w:proofErr w:type="spellEnd"/>
      <w:proofErr w:type="gramEnd"/>
      <w:r w:rsidRPr="00C01850">
        <w:rPr>
          <w:sz w:val="24"/>
          <w:szCs w:val="32"/>
        </w:rPr>
        <w:t xml:space="preserve"> call-agent 172.16.0.20 service-type </w:t>
      </w:r>
      <w:proofErr w:type="spellStart"/>
      <w:r w:rsidRPr="00C01850">
        <w:rPr>
          <w:sz w:val="24"/>
          <w:szCs w:val="32"/>
        </w:rPr>
        <w:t>mgcp</w:t>
      </w:r>
      <w:proofErr w:type="spellEnd"/>
      <w:r w:rsidRPr="00C01850">
        <w:rPr>
          <w:sz w:val="24"/>
          <w:szCs w:val="32"/>
        </w:rPr>
        <w:t xml:space="preserve"> version 0.1</w:t>
      </w:r>
      <w:r>
        <w:rPr>
          <w:sz w:val="24"/>
          <w:szCs w:val="32"/>
        </w:rPr>
        <w:t>-----Same thing</w:t>
      </w:r>
    </w:p>
    <w:p w:rsidR="00E13888" w:rsidRPr="00C01850" w:rsidRDefault="00E13888" w:rsidP="00E13888">
      <w:pPr>
        <w:ind w:left="0"/>
        <w:rPr>
          <w:sz w:val="24"/>
          <w:szCs w:val="32"/>
        </w:rPr>
      </w:pPr>
    </w:p>
    <w:p w:rsidR="00E13888" w:rsidRDefault="00E13888" w:rsidP="00E13888">
      <w:pPr>
        <w:ind w:left="0"/>
        <w:rPr>
          <w:sz w:val="24"/>
          <w:szCs w:val="32"/>
        </w:rPr>
      </w:pPr>
      <w:proofErr w:type="spellStart"/>
      <w:proofErr w:type="gramStart"/>
      <w:r>
        <w:rPr>
          <w:sz w:val="24"/>
          <w:szCs w:val="32"/>
        </w:rPr>
        <w:t>mgcp</w:t>
      </w:r>
      <w:proofErr w:type="spellEnd"/>
      <w:proofErr w:type="gramEnd"/>
      <w:r>
        <w:rPr>
          <w:sz w:val="24"/>
          <w:szCs w:val="32"/>
        </w:rPr>
        <w:t xml:space="preserve"> profile default</w:t>
      </w:r>
    </w:p>
    <w:p w:rsidR="00E13888" w:rsidRPr="00C01850" w:rsidRDefault="00E13888" w:rsidP="00E13888">
      <w:pPr>
        <w:ind w:left="0"/>
        <w:rPr>
          <w:sz w:val="24"/>
          <w:szCs w:val="32"/>
        </w:rPr>
      </w:pPr>
    </w:p>
    <w:p w:rsidR="00E13888" w:rsidRPr="00C01850" w:rsidRDefault="00E13888" w:rsidP="00E13888">
      <w:pPr>
        <w:ind w:left="0"/>
        <w:rPr>
          <w:sz w:val="24"/>
          <w:szCs w:val="32"/>
        </w:rPr>
      </w:pPr>
      <w:proofErr w:type="gramStart"/>
      <w:r w:rsidRPr="00C01850">
        <w:rPr>
          <w:sz w:val="24"/>
          <w:szCs w:val="32"/>
        </w:rPr>
        <w:t>dial-peer</w:t>
      </w:r>
      <w:proofErr w:type="gramEnd"/>
      <w:r w:rsidRPr="00C01850">
        <w:rPr>
          <w:sz w:val="24"/>
          <w:szCs w:val="32"/>
        </w:rPr>
        <w:t xml:space="preserve"> voice 10 </w:t>
      </w:r>
      <w:proofErr w:type="spellStart"/>
      <w:r w:rsidRPr="00C01850">
        <w:rPr>
          <w:sz w:val="24"/>
          <w:szCs w:val="32"/>
        </w:rPr>
        <w:t>voip</w:t>
      </w:r>
      <w:proofErr w:type="spellEnd"/>
      <w:r>
        <w:rPr>
          <w:sz w:val="24"/>
          <w:szCs w:val="32"/>
        </w:rPr>
        <w:t>----------------------------------------this allows outside to call in</w:t>
      </w:r>
    </w:p>
    <w:p w:rsidR="00E13888" w:rsidRPr="00C01850" w:rsidRDefault="00E13888" w:rsidP="00E13888">
      <w:pPr>
        <w:ind w:left="0"/>
        <w:rPr>
          <w:sz w:val="24"/>
          <w:szCs w:val="32"/>
        </w:rPr>
      </w:pPr>
      <w:r w:rsidRPr="00C01850">
        <w:rPr>
          <w:sz w:val="24"/>
          <w:szCs w:val="32"/>
        </w:rPr>
        <w:t xml:space="preserve"> </w:t>
      </w:r>
      <w:proofErr w:type="gramStart"/>
      <w:r w:rsidRPr="00C01850">
        <w:rPr>
          <w:sz w:val="24"/>
          <w:szCs w:val="32"/>
        </w:rPr>
        <w:t>destination-pattern</w:t>
      </w:r>
      <w:proofErr w:type="gramEnd"/>
      <w:r w:rsidRPr="00C01850">
        <w:rPr>
          <w:sz w:val="24"/>
          <w:szCs w:val="32"/>
        </w:rPr>
        <w:t xml:space="preserve"> 1111</w:t>
      </w:r>
      <w:r>
        <w:rPr>
          <w:sz w:val="24"/>
          <w:szCs w:val="32"/>
        </w:rPr>
        <w:t>-------------------------------------Phone number that will be picking up</w:t>
      </w:r>
    </w:p>
    <w:p w:rsidR="00E13888" w:rsidRPr="00C01850" w:rsidRDefault="00E13888" w:rsidP="00E13888">
      <w:pPr>
        <w:ind w:left="0"/>
        <w:rPr>
          <w:sz w:val="24"/>
          <w:szCs w:val="32"/>
        </w:rPr>
      </w:pPr>
      <w:r w:rsidRPr="00C01850">
        <w:rPr>
          <w:sz w:val="24"/>
          <w:szCs w:val="32"/>
        </w:rPr>
        <w:t xml:space="preserve"> </w:t>
      </w:r>
      <w:proofErr w:type="gramStart"/>
      <w:r w:rsidRPr="00C01850">
        <w:rPr>
          <w:sz w:val="24"/>
          <w:szCs w:val="32"/>
        </w:rPr>
        <w:t>session</w:t>
      </w:r>
      <w:proofErr w:type="gramEnd"/>
      <w:r w:rsidRPr="00C01850">
        <w:rPr>
          <w:sz w:val="24"/>
          <w:szCs w:val="32"/>
        </w:rPr>
        <w:t xml:space="preserve"> target ipv4:172.16.0.20</w:t>
      </w:r>
      <w:r>
        <w:rPr>
          <w:sz w:val="24"/>
          <w:szCs w:val="32"/>
        </w:rPr>
        <w:t>--------says, if you want to reach 1111, then go to 172.16.0.20</w:t>
      </w:r>
    </w:p>
    <w:p w:rsidR="00E13888" w:rsidRPr="00C01850" w:rsidRDefault="00E13888" w:rsidP="00E13888">
      <w:pPr>
        <w:ind w:left="0"/>
        <w:rPr>
          <w:sz w:val="24"/>
          <w:szCs w:val="32"/>
        </w:rPr>
      </w:pPr>
      <w:r w:rsidRPr="00C01850">
        <w:rPr>
          <w:sz w:val="24"/>
          <w:szCs w:val="32"/>
        </w:rPr>
        <w:t xml:space="preserve"> </w:t>
      </w:r>
      <w:proofErr w:type="spellStart"/>
      <w:proofErr w:type="gramStart"/>
      <w:r w:rsidRPr="00C01850">
        <w:rPr>
          <w:sz w:val="24"/>
          <w:szCs w:val="32"/>
        </w:rPr>
        <w:t>dtmf</w:t>
      </w:r>
      <w:proofErr w:type="spellEnd"/>
      <w:r w:rsidRPr="00C01850">
        <w:rPr>
          <w:sz w:val="24"/>
          <w:szCs w:val="32"/>
        </w:rPr>
        <w:t>-relay</w:t>
      </w:r>
      <w:proofErr w:type="gramEnd"/>
      <w:r w:rsidRPr="00C01850">
        <w:rPr>
          <w:sz w:val="24"/>
          <w:szCs w:val="32"/>
        </w:rPr>
        <w:t xml:space="preserve"> h245-signal h245-alphanumeric</w:t>
      </w:r>
      <w:r>
        <w:rPr>
          <w:sz w:val="24"/>
          <w:szCs w:val="32"/>
        </w:rPr>
        <w:t xml:space="preserve">-------------signal released </w:t>
      </w:r>
    </w:p>
    <w:p w:rsidR="00E13888" w:rsidRDefault="00E13888" w:rsidP="00E13888">
      <w:pPr>
        <w:ind w:left="0"/>
        <w:rPr>
          <w:sz w:val="24"/>
          <w:szCs w:val="32"/>
        </w:rPr>
      </w:pPr>
    </w:p>
    <w:p w:rsidR="00E13888" w:rsidRDefault="00E13888" w:rsidP="00E13888">
      <w:pPr>
        <w:ind w:left="0"/>
        <w:rPr>
          <w:sz w:val="24"/>
          <w:szCs w:val="32"/>
        </w:rPr>
      </w:pPr>
    </w:p>
    <w:p w:rsidR="00E13888" w:rsidRPr="00C01850" w:rsidRDefault="00E13888" w:rsidP="00E13888">
      <w:pPr>
        <w:ind w:left="0"/>
        <w:rPr>
          <w:sz w:val="24"/>
          <w:szCs w:val="32"/>
        </w:rPr>
      </w:pPr>
      <w:proofErr w:type="gramStart"/>
      <w:r w:rsidRPr="00C01850">
        <w:rPr>
          <w:sz w:val="24"/>
          <w:szCs w:val="32"/>
        </w:rPr>
        <w:t>dial-peer</w:t>
      </w:r>
      <w:proofErr w:type="gramEnd"/>
      <w:r w:rsidRPr="00C01850">
        <w:rPr>
          <w:sz w:val="24"/>
          <w:szCs w:val="32"/>
        </w:rPr>
        <w:t xml:space="preserve"> voice 1 pots</w:t>
      </w:r>
      <w:r>
        <w:rPr>
          <w:sz w:val="24"/>
          <w:szCs w:val="32"/>
        </w:rPr>
        <w:t xml:space="preserve">-------------------------------------------Allows dial out </w:t>
      </w:r>
    </w:p>
    <w:p w:rsidR="00E13888" w:rsidRPr="00C01850" w:rsidRDefault="00E13888" w:rsidP="00E13888">
      <w:pPr>
        <w:ind w:left="0"/>
        <w:rPr>
          <w:sz w:val="24"/>
          <w:szCs w:val="32"/>
        </w:rPr>
      </w:pPr>
      <w:r w:rsidRPr="00C01850">
        <w:rPr>
          <w:sz w:val="24"/>
          <w:szCs w:val="32"/>
        </w:rPr>
        <w:t xml:space="preserve"> </w:t>
      </w:r>
      <w:proofErr w:type="gramStart"/>
      <w:r w:rsidRPr="00C01850">
        <w:rPr>
          <w:sz w:val="24"/>
          <w:szCs w:val="32"/>
        </w:rPr>
        <w:t>destination-pattern</w:t>
      </w:r>
      <w:proofErr w:type="gramEnd"/>
      <w:r w:rsidRPr="00C01850">
        <w:rPr>
          <w:sz w:val="24"/>
          <w:szCs w:val="32"/>
        </w:rPr>
        <w:t xml:space="preserve"> 9T</w:t>
      </w:r>
      <w:r>
        <w:rPr>
          <w:sz w:val="24"/>
          <w:szCs w:val="32"/>
        </w:rPr>
        <w:t>------------------------------------------9 is the extension, T is timeout.</w:t>
      </w:r>
    </w:p>
    <w:p w:rsidR="00E13888" w:rsidRPr="00C01850" w:rsidRDefault="00E13888" w:rsidP="00E13888">
      <w:pPr>
        <w:ind w:left="0"/>
        <w:rPr>
          <w:sz w:val="24"/>
          <w:szCs w:val="32"/>
        </w:rPr>
      </w:pPr>
      <w:r w:rsidRPr="00C01850">
        <w:rPr>
          <w:sz w:val="24"/>
          <w:szCs w:val="32"/>
        </w:rPr>
        <w:t xml:space="preserve"> </w:t>
      </w:r>
      <w:proofErr w:type="gramStart"/>
      <w:r w:rsidRPr="00C01850">
        <w:rPr>
          <w:sz w:val="24"/>
          <w:szCs w:val="32"/>
        </w:rPr>
        <w:t>direct-inward-dial</w:t>
      </w:r>
      <w:proofErr w:type="gramEnd"/>
    </w:p>
    <w:p w:rsidR="00E13888" w:rsidRPr="00C01850" w:rsidRDefault="00E13888" w:rsidP="00E13888">
      <w:pPr>
        <w:ind w:left="0"/>
        <w:rPr>
          <w:sz w:val="24"/>
          <w:szCs w:val="32"/>
        </w:rPr>
      </w:pPr>
      <w:r w:rsidRPr="00C01850">
        <w:rPr>
          <w:sz w:val="24"/>
          <w:szCs w:val="32"/>
        </w:rPr>
        <w:t xml:space="preserve"> </w:t>
      </w:r>
      <w:proofErr w:type="gramStart"/>
      <w:r w:rsidRPr="00C01850">
        <w:rPr>
          <w:sz w:val="24"/>
          <w:szCs w:val="32"/>
        </w:rPr>
        <w:t>port</w:t>
      </w:r>
      <w:proofErr w:type="gramEnd"/>
      <w:r w:rsidRPr="00C01850">
        <w:rPr>
          <w:sz w:val="24"/>
          <w:szCs w:val="32"/>
        </w:rPr>
        <w:t xml:space="preserve"> 0/3/1</w:t>
      </w:r>
      <w:r>
        <w:rPr>
          <w:sz w:val="24"/>
          <w:szCs w:val="32"/>
        </w:rPr>
        <w:t>---------------------------------------------------------Outgoing interface</w:t>
      </w:r>
    </w:p>
    <w:p w:rsidR="00E13888" w:rsidRDefault="00E13888" w:rsidP="00E13888">
      <w:pPr>
        <w:ind w:left="0"/>
        <w:rPr>
          <w:sz w:val="24"/>
          <w:szCs w:val="32"/>
        </w:rPr>
      </w:pPr>
      <w:r w:rsidRPr="00C01850">
        <w:rPr>
          <w:sz w:val="24"/>
          <w:szCs w:val="32"/>
        </w:rPr>
        <w:t xml:space="preserve"> </w:t>
      </w:r>
      <w:proofErr w:type="gramStart"/>
      <w:r w:rsidRPr="00C01850">
        <w:rPr>
          <w:sz w:val="24"/>
          <w:szCs w:val="32"/>
        </w:rPr>
        <w:t>forward-digits</w:t>
      </w:r>
      <w:proofErr w:type="gramEnd"/>
      <w:r w:rsidRPr="00C01850">
        <w:rPr>
          <w:sz w:val="24"/>
          <w:szCs w:val="32"/>
        </w:rPr>
        <w:t xml:space="preserve"> 11</w:t>
      </w:r>
      <w:r w:rsidR="00467FB4">
        <w:rPr>
          <w:sz w:val="24"/>
          <w:szCs w:val="32"/>
        </w:rPr>
        <w:t>------------------------------------Number of digits dialed (11 including 9 extension)</w:t>
      </w:r>
    </w:p>
    <w:p w:rsidR="000A2E52" w:rsidRDefault="000A2E52" w:rsidP="00E13888">
      <w:pPr>
        <w:ind w:left="0"/>
        <w:rPr>
          <w:sz w:val="24"/>
          <w:szCs w:val="32"/>
        </w:rPr>
      </w:pPr>
    </w:p>
    <w:p w:rsidR="000A2E52" w:rsidRDefault="000A2E52" w:rsidP="00E13888">
      <w:pPr>
        <w:ind w:left="0"/>
        <w:rPr>
          <w:sz w:val="24"/>
          <w:szCs w:val="32"/>
        </w:rPr>
      </w:pPr>
    </w:p>
    <w:p w:rsidR="000A2E52" w:rsidRDefault="000A2E52" w:rsidP="00E13888">
      <w:pPr>
        <w:ind w:left="0"/>
        <w:rPr>
          <w:sz w:val="24"/>
          <w:szCs w:val="32"/>
        </w:rPr>
      </w:pPr>
    </w:p>
    <w:p w:rsidR="000A2E52" w:rsidRDefault="000A2E52" w:rsidP="00E13888">
      <w:pPr>
        <w:ind w:left="0"/>
        <w:rPr>
          <w:sz w:val="24"/>
          <w:szCs w:val="32"/>
        </w:rPr>
      </w:pPr>
    </w:p>
    <w:p w:rsidR="000A2E52" w:rsidRDefault="000A2E52" w:rsidP="00E13888">
      <w:pPr>
        <w:ind w:left="0"/>
        <w:rPr>
          <w:sz w:val="24"/>
          <w:szCs w:val="32"/>
        </w:rPr>
      </w:pPr>
    </w:p>
    <w:p w:rsidR="000A2E52" w:rsidRPr="000A2E52" w:rsidRDefault="000A2E52" w:rsidP="00E13888">
      <w:pPr>
        <w:ind w:left="0"/>
        <w:rPr>
          <w:b/>
          <w:sz w:val="28"/>
          <w:szCs w:val="32"/>
        </w:rPr>
      </w:pPr>
      <w:r w:rsidRPr="000A2E52">
        <w:rPr>
          <w:b/>
          <w:sz w:val="28"/>
          <w:szCs w:val="32"/>
        </w:rPr>
        <w:t>Problems:</w:t>
      </w:r>
    </w:p>
    <w:p w:rsidR="000A2E52" w:rsidRPr="000A2E52" w:rsidRDefault="000A2E52" w:rsidP="00E13888">
      <w:pPr>
        <w:ind w:left="0"/>
        <w:rPr>
          <w:sz w:val="24"/>
          <w:szCs w:val="32"/>
        </w:rPr>
      </w:pPr>
      <w:r w:rsidRPr="000A2E52">
        <w:rPr>
          <w:sz w:val="24"/>
          <w:szCs w:val="32"/>
        </w:rPr>
        <w:t xml:space="preserve"> A few problems that occurred during this lab included, not knowing how to install CUC with the right hardware specifications, PSTN box not working (not my fault) Wrong ports were hot for VOIP, Wrong router used many times because they didn’t support Voice-ports with the FX0 ports, not knowing how to setup a pin number for voicemail, and many other minor issues such as not saving snapshots and needing to restart my VM because I couldn’t revert when it crashed. </w:t>
      </w:r>
    </w:p>
    <w:p w:rsidR="000A2E52" w:rsidRPr="000A2E52" w:rsidRDefault="000A2E52" w:rsidP="00E13888">
      <w:pPr>
        <w:ind w:left="0"/>
        <w:rPr>
          <w:sz w:val="24"/>
          <w:szCs w:val="32"/>
        </w:rPr>
      </w:pPr>
    </w:p>
    <w:p w:rsidR="000A2E52" w:rsidRPr="000A2E52" w:rsidRDefault="000A2E52" w:rsidP="00E13888">
      <w:pPr>
        <w:ind w:left="0"/>
        <w:rPr>
          <w:sz w:val="24"/>
          <w:szCs w:val="32"/>
        </w:rPr>
      </w:pPr>
      <w:r w:rsidRPr="000A2E52">
        <w:rPr>
          <w:b/>
          <w:sz w:val="28"/>
          <w:szCs w:val="32"/>
        </w:rPr>
        <w:t>Conclusion</w:t>
      </w:r>
      <w:r w:rsidRPr="000A2E52">
        <w:rPr>
          <w:sz w:val="24"/>
          <w:szCs w:val="32"/>
        </w:rPr>
        <w:t>:</w:t>
      </w:r>
    </w:p>
    <w:p w:rsidR="000A2E52" w:rsidRPr="000A2E52" w:rsidRDefault="000A2E52" w:rsidP="00E13888">
      <w:pPr>
        <w:ind w:left="0"/>
        <w:rPr>
          <w:sz w:val="24"/>
          <w:szCs w:val="32"/>
        </w:rPr>
      </w:pPr>
      <w:r w:rsidRPr="000A2E52">
        <w:rPr>
          <w:sz w:val="24"/>
          <w:szCs w:val="32"/>
        </w:rPr>
        <w:t xml:space="preserve">This lab gave me a headache during the dial in and out part, but not because my configurations weren’t working, but because the PSTN box wasn’t working. I feel like instead of the other protocols we should practice more useful protocols. But MOH and custom ringtone was ok. I breezed through most of this after a few hours of research at home. I </w:t>
      </w:r>
      <w:r w:rsidR="00635836">
        <w:rPr>
          <w:sz w:val="24"/>
          <w:szCs w:val="32"/>
        </w:rPr>
        <w:t>can easily</w:t>
      </w:r>
      <w:bookmarkStart w:id="0" w:name="_GoBack"/>
      <w:bookmarkEnd w:id="0"/>
      <w:r w:rsidRPr="000A2E52">
        <w:rPr>
          <w:sz w:val="24"/>
          <w:szCs w:val="32"/>
        </w:rPr>
        <w:t xml:space="preserve"> say that I finished this lab all by myself.</w:t>
      </w:r>
    </w:p>
    <w:p w:rsidR="00E13888" w:rsidRPr="00E13888" w:rsidRDefault="00E13888" w:rsidP="00E13888">
      <w:pPr>
        <w:ind w:left="0"/>
      </w:pPr>
    </w:p>
    <w:sectPr w:rsidR="00E13888" w:rsidRPr="00E13888">
      <w:headerReference w:type="default" r:id="rId27"/>
      <w:footerReference w:type="default" r:id="rId28"/>
      <w:headerReference w:type="first" r:id="rId29"/>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ED2" w:rsidRDefault="00244ED2">
      <w:r>
        <w:separator/>
      </w:r>
    </w:p>
    <w:p w:rsidR="00244ED2" w:rsidRDefault="00244ED2"/>
  </w:endnote>
  <w:endnote w:type="continuationSeparator" w:id="0">
    <w:p w:rsidR="00244ED2" w:rsidRDefault="00244ED2">
      <w:r>
        <w:continuationSeparator/>
      </w:r>
    </w:p>
    <w:p w:rsidR="00244ED2" w:rsidRDefault="00244E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FC58C2" w:rsidTr="005A54FA">
      <w:tc>
        <w:tcPr>
          <w:tcW w:w="750" w:type="pct"/>
        </w:tcPr>
        <w:p w:rsidR="00FC58C2" w:rsidRDefault="00635836" w:rsidP="00547E56">
          <w:pPr>
            <w:pStyle w:val="Footer"/>
          </w:pPr>
          <w:sdt>
            <w:sdtPr>
              <w:alias w:val="Date:"/>
              <w:tag w:val="Date:"/>
              <w:id w:val="-581765881"/>
              <w:placeholder>
                <w:docPart w:val="55B17582E5A4427082C997287E5A0335"/>
              </w:placeholder>
              <w:dataBinding w:prefixMappings="xmlns:ns0='http://schemas.microsoft.com/office/2006/coverPageProps' " w:xpath="/ns0:CoverPageProperties[1]/ns0:CompanyFax[1]" w:storeItemID="{55AF091B-3C7A-41E3-B477-F2FDAA23CFDA}"/>
              <w15:appearance w15:val="hidden"/>
              <w:text/>
            </w:sdtPr>
            <w:sdtEndPr/>
            <w:sdtContent>
              <w:r w:rsidR="00244ED2">
                <w:t>3/11/19</w:t>
              </w:r>
            </w:sdtContent>
          </w:sdt>
        </w:p>
      </w:tc>
      <w:tc>
        <w:tcPr>
          <w:tcW w:w="3500" w:type="pct"/>
        </w:tcPr>
        <w:sdt>
          <w:sdtPr>
            <w:alias w:val="Title:"/>
            <w:tag w:val="Title:"/>
            <w:id w:val="1369803302"/>
            <w:placeholder>
              <w:docPart w:val="6EE854069F7949B890A9C98849F524A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FC58C2" w:rsidRDefault="00C01850" w:rsidP="00547E56">
              <w:pPr>
                <w:pStyle w:val="Footer"/>
                <w:jc w:val="center"/>
              </w:pPr>
              <w:r>
                <w:t>VOIP part 2 with PSTN</w:t>
              </w:r>
            </w:p>
          </w:sdtContent>
        </w:sdt>
      </w:tc>
      <w:tc>
        <w:tcPr>
          <w:tcW w:w="750" w:type="pct"/>
        </w:tcPr>
        <w:p w:rsidR="00FC58C2" w:rsidRDefault="004F0E9B" w:rsidP="00547E56">
          <w:pPr>
            <w:pStyle w:val="Footer"/>
            <w:jc w:val="right"/>
          </w:pPr>
          <w:r>
            <w:fldChar w:fldCharType="begin"/>
          </w:r>
          <w:r>
            <w:instrText xml:space="preserve"> PAGE   \* MERGEFORMAT </w:instrText>
          </w:r>
          <w:r>
            <w:fldChar w:fldCharType="separate"/>
          </w:r>
          <w:r w:rsidR="00635836">
            <w:rPr>
              <w:noProof/>
            </w:rPr>
            <w:t>15</w:t>
          </w:r>
          <w:r>
            <w:rPr>
              <w:noProof/>
            </w:rPr>
            <w:fldChar w:fldCharType="end"/>
          </w:r>
        </w:p>
      </w:tc>
    </w:tr>
  </w:tbl>
  <w:p w:rsidR="00FC58C2" w:rsidRDefault="00FC58C2">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ED2" w:rsidRDefault="00244ED2">
      <w:r>
        <w:separator/>
      </w:r>
    </w:p>
    <w:p w:rsidR="00244ED2" w:rsidRDefault="00244ED2"/>
  </w:footnote>
  <w:footnote w:type="continuationSeparator" w:id="0">
    <w:p w:rsidR="00244ED2" w:rsidRDefault="00244ED2">
      <w:r>
        <w:continuationSeparator/>
      </w:r>
    </w:p>
    <w:p w:rsidR="00244ED2" w:rsidRDefault="00244E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8C2" w:rsidRDefault="00635836">
    <w:pPr>
      <w:pStyle w:val="Header"/>
    </w:pPr>
    <w:sdt>
      <w:sdtPr>
        <w:alias w:val="Confidential:"/>
        <w:tag w:val="Confidential:"/>
        <w:id w:val="-1822729698"/>
        <w:temporary/>
        <w:showingPlcHdr/>
        <w15:appearance w15:val="hidden"/>
      </w:sdtPr>
      <w:sdtEndPr/>
      <w:sdtContent>
        <w:r w:rsidR="003F66FA">
          <w:t>Confidential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C93" w:rsidRDefault="00A638EC">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36605874"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" fillcolor="#94b6d2 [3204]" stroked="f" strokeweight="1pt">
                <v:path arrowok="t"/>
                <o:lock v:ext="edit" aspectratio="t"/>
              </v:rect>
              <w10:wrap anchorx="page" anchory="page"/>
              <w10:anchorlock/>
            </v:group>
          </w:pict>
        </mc:Fallback>
      </mc:AlternateContent>
    </w:r>
    <w:r w:rsidR="00244ED2">
      <w:t>CCNP VOIP Part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ED2"/>
    <w:rsid w:val="000A2E52"/>
    <w:rsid w:val="001912B2"/>
    <w:rsid w:val="00244ED2"/>
    <w:rsid w:val="00290347"/>
    <w:rsid w:val="002A0044"/>
    <w:rsid w:val="00315377"/>
    <w:rsid w:val="003925FE"/>
    <w:rsid w:val="003A445F"/>
    <w:rsid w:val="003A4FE1"/>
    <w:rsid w:val="003C0801"/>
    <w:rsid w:val="003F66FA"/>
    <w:rsid w:val="004224CB"/>
    <w:rsid w:val="00467FB4"/>
    <w:rsid w:val="00474746"/>
    <w:rsid w:val="004D5282"/>
    <w:rsid w:val="004F0E9B"/>
    <w:rsid w:val="00547E56"/>
    <w:rsid w:val="005A54FA"/>
    <w:rsid w:val="005B2EAF"/>
    <w:rsid w:val="005B3755"/>
    <w:rsid w:val="00635836"/>
    <w:rsid w:val="006E67C4"/>
    <w:rsid w:val="006F2718"/>
    <w:rsid w:val="00720860"/>
    <w:rsid w:val="007D770B"/>
    <w:rsid w:val="007F4B9C"/>
    <w:rsid w:val="007F6D58"/>
    <w:rsid w:val="008238C2"/>
    <w:rsid w:val="008240CB"/>
    <w:rsid w:val="008400AB"/>
    <w:rsid w:val="0090428B"/>
    <w:rsid w:val="00A638EC"/>
    <w:rsid w:val="00A94C93"/>
    <w:rsid w:val="00AA133F"/>
    <w:rsid w:val="00B724F6"/>
    <w:rsid w:val="00BE0195"/>
    <w:rsid w:val="00C01850"/>
    <w:rsid w:val="00D5350B"/>
    <w:rsid w:val="00E13888"/>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5:chartTrackingRefBased/>
  <w15:docId w15:val="{28F5F797-8431-4AB8-8EF3-9C8DD5C5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
    <w:name w:val="Unresolved Mention"/>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sco\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A3D91506B74725A134B76551196E2B"/>
        <w:category>
          <w:name w:val="General"/>
          <w:gallery w:val="placeholder"/>
        </w:category>
        <w:types>
          <w:type w:val="bbPlcHdr"/>
        </w:types>
        <w:behaviors>
          <w:behavior w:val="content"/>
        </w:behaviors>
        <w:guid w:val="{5081B315-D416-4281-9DB2-1AB8D63B9A0C}"/>
      </w:docPartPr>
      <w:docPartBody>
        <w:p w:rsidR="006766D1" w:rsidRDefault="006766D1">
          <w:pPr>
            <w:pStyle w:val="6BA3D91506B74725A134B76551196E2B"/>
          </w:pPr>
          <w:r>
            <w:t>Date</w:t>
          </w:r>
        </w:p>
      </w:docPartBody>
    </w:docPart>
    <w:docPart>
      <w:docPartPr>
        <w:name w:val="E3D247B254CE4D2E8E5A9FDC6A1B9199"/>
        <w:category>
          <w:name w:val="General"/>
          <w:gallery w:val="placeholder"/>
        </w:category>
        <w:types>
          <w:type w:val="bbPlcHdr"/>
        </w:types>
        <w:behaviors>
          <w:behavior w:val="content"/>
        </w:behaviors>
        <w:guid w:val="{4C7E0670-068A-4477-A407-2B8735A2B56C}"/>
      </w:docPartPr>
      <w:docPartBody>
        <w:p w:rsidR="006766D1" w:rsidRDefault="006766D1">
          <w:pPr>
            <w:pStyle w:val="E3D247B254CE4D2E8E5A9FDC6A1B9199"/>
          </w:pPr>
          <w:r w:rsidRPr="002A0044">
            <w:t>Tactical Marketing Plan</w:t>
          </w:r>
        </w:p>
      </w:docPartBody>
    </w:docPart>
    <w:docPart>
      <w:docPartPr>
        <w:name w:val="2CC75E4041014D05856B745817641E5C"/>
        <w:category>
          <w:name w:val="General"/>
          <w:gallery w:val="placeholder"/>
        </w:category>
        <w:types>
          <w:type w:val="bbPlcHdr"/>
        </w:types>
        <w:behaviors>
          <w:behavior w:val="content"/>
        </w:behaviors>
        <w:guid w:val="{5FBB5D95-9F68-46F5-9E68-1596BEF89A1F}"/>
      </w:docPartPr>
      <w:docPartBody>
        <w:p w:rsidR="006766D1" w:rsidRDefault="006766D1">
          <w:pPr>
            <w:pStyle w:val="2CC75E4041014D05856B745817641E5C"/>
          </w:pPr>
          <w:r>
            <w:t>Document subtitle</w:t>
          </w:r>
        </w:p>
      </w:docPartBody>
    </w:docPart>
    <w:docPart>
      <w:docPartPr>
        <w:name w:val="9794B948C5A948FAB3A2C99B04FC12EA"/>
        <w:category>
          <w:name w:val="General"/>
          <w:gallery w:val="placeholder"/>
        </w:category>
        <w:types>
          <w:type w:val="bbPlcHdr"/>
        </w:types>
        <w:behaviors>
          <w:behavior w:val="content"/>
        </w:behaviors>
        <w:guid w:val="{89C7F3CE-4655-4013-8D95-F519BE8D23FE}"/>
      </w:docPartPr>
      <w:docPartBody>
        <w:p w:rsidR="006766D1" w:rsidRDefault="006766D1">
          <w:pPr>
            <w:pStyle w:val="9794B948C5A948FAB3A2C99B04FC12EA"/>
          </w:pPr>
          <w:r w:rsidRPr="004D5282">
            <w:t>company name</w:t>
          </w:r>
        </w:p>
      </w:docPartBody>
    </w:docPart>
    <w:docPart>
      <w:docPartPr>
        <w:name w:val="55B17582E5A4427082C997287E5A0335"/>
        <w:category>
          <w:name w:val="General"/>
          <w:gallery w:val="placeholder"/>
        </w:category>
        <w:types>
          <w:type w:val="bbPlcHdr"/>
        </w:types>
        <w:behaviors>
          <w:behavior w:val="content"/>
        </w:behaviors>
        <w:guid w:val="{F614D00B-57A6-4A0A-9673-00C7EC9E4B5A}"/>
      </w:docPartPr>
      <w:docPartBody>
        <w:p w:rsidR="006766D1" w:rsidRDefault="006766D1">
          <w:pPr>
            <w:pStyle w:val="55B17582E5A4427082C997287E5A0335"/>
          </w:pPr>
          <w:r>
            <w:t>Define your pull-through offer.</w:t>
          </w:r>
        </w:p>
      </w:docPartBody>
    </w:docPart>
    <w:docPart>
      <w:docPartPr>
        <w:name w:val="6EE854069F7949B890A9C98849F524AD"/>
        <w:category>
          <w:name w:val="General"/>
          <w:gallery w:val="placeholder"/>
        </w:category>
        <w:types>
          <w:type w:val="bbPlcHdr"/>
        </w:types>
        <w:behaviors>
          <w:behavior w:val="content"/>
        </w:behaviors>
        <w:guid w:val="{6B054A17-5732-48BD-B484-6766E9109F71}"/>
      </w:docPartPr>
      <w:docPartBody>
        <w:p w:rsidR="006766D1" w:rsidRDefault="006766D1">
          <w:pPr>
            <w:pStyle w:val="6EE854069F7949B890A9C98849F524AD"/>
          </w:pPr>
          <w:r>
            <w:t>Process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D1"/>
    <w:rsid w:val="0067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2533E4D07A4D23B37048A5BB22F522">
    <w:name w:val="192533E4D07A4D23B37048A5BB22F522"/>
  </w:style>
  <w:style w:type="paragraph" w:customStyle="1" w:styleId="33EA91AC0F5E411992D310BC99B867D9">
    <w:name w:val="33EA91AC0F5E411992D310BC99B867D9"/>
  </w:style>
  <w:style w:type="paragraph" w:customStyle="1" w:styleId="6BA3D91506B74725A134B76551196E2B">
    <w:name w:val="6BA3D91506B74725A134B76551196E2B"/>
  </w:style>
  <w:style w:type="paragraph" w:customStyle="1" w:styleId="E3D247B254CE4D2E8E5A9FDC6A1B9199">
    <w:name w:val="E3D247B254CE4D2E8E5A9FDC6A1B9199"/>
  </w:style>
  <w:style w:type="paragraph" w:customStyle="1" w:styleId="2CC75E4041014D05856B745817641E5C">
    <w:name w:val="2CC75E4041014D05856B745817641E5C"/>
  </w:style>
  <w:style w:type="paragraph" w:customStyle="1" w:styleId="F88D267648364563952AD9256F928F10">
    <w:name w:val="F88D267648364563952AD9256F928F10"/>
  </w:style>
  <w:style w:type="paragraph" w:customStyle="1" w:styleId="FAA90B625028470A9D3E37106219A279">
    <w:name w:val="FAA90B625028470A9D3E37106219A279"/>
  </w:style>
  <w:style w:type="paragraph" w:customStyle="1" w:styleId="9794B948C5A948FAB3A2C99B04FC12EA">
    <w:name w:val="9794B948C5A948FAB3A2C99B04FC12EA"/>
  </w:style>
  <w:style w:type="paragraph" w:customStyle="1" w:styleId="B436E2687EC1431CBD3A520F7EA85021">
    <w:name w:val="B436E2687EC1431CBD3A520F7EA85021"/>
  </w:style>
  <w:style w:type="paragraph" w:customStyle="1" w:styleId="EFD0C717472A487BA503CB175B7C0EAB">
    <w:name w:val="EFD0C717472A487BA503CB175B7C0EAB"/>
  </w:style>
  <w:style w:type="character" w:styleId="Emphasis">
    <w:name w:val="Emphasis"/>
    <w:basedOn w:val="DefaultParagraphFont"/>
    <w:uiPriority w:val="20"/>
    <w:rPr>
      <w:i/>
      <w:iCs/>
      <w:color w:val="595959" w:themeColor="text1" w:themeTint="A6"/>
    </w:rPr>
  </w:style>
  <w:style w:type="paragraph" w:customStyle="1" w:styleId="44B88E75D47B4BA1B1D0ACE199737AC0">
    <w:name w:val="44B88E75D47B4BA1B1D0ACE199737AC0"/>
  </w:style>
  <w:style w:type="paragraph" w:customStyle="1" w:styleId="BB57ED263B484F4FB64A541523FF3B7C">
    <w:name w:val="BB57ED263B484F4FB64A541523FF3B7C"/>
  </w:style>
  <w:style w:type="paragraph" w:customStyle="1" w:styleId="34812AF8350A4AD19F7DD828C45F1973">
    <w:name w:val="34812AF8350A4AD19F7DD828C45F1973"/>
  </w:style>
  <w:style w:type="paragraph" w:customStyle="1" w:styleId="1C001CDBFDEC484890998350BD3502F2">
    <w:name w:val="1C001CDBFDEC484890998350BD3502F2"/>
  </w:style>
  <w:style w:type="paragraph" w:customStyle="1" w:styleId="06F81EBB97B64A19BFAEAA7CCACFFBD9">
    <w:name w:val="06F81EBB97B64A19BFAEAA7CCACFFBD9"/>
  </w:style>
  <w:style w:type="paragraph" w:customStyle="1" w:styleId="8D884C24ECB542B79CFF534A1D6E6F0B">
    <w:name w:val="8D884C24ECB542B79CFF534A1D6E6F0B"/>
  </w:style>
  <w:style w:type="paragraph" w:customStyle="1" w:styleId="C351BA3CF89C468CB92936F53212CE4D">
    <w:name w:val="C351BA3CF89C468CB92936F53212CE4D"/>
  </w:style>
  <w:style w:type="paragraph" w:customStyle="1" w:styleId="E8286C6C9AFD4180A007EF72021CD269">
    <w:name w:val="E8286C6C9AFD4180A007EF72021CD269"/>
  </w:style>
  <w:style w:type="paragraph" w:customStyle="1" w:styleId="85ED4823E1A54CDE955B2DAD1054AC02">
    <w:name w:val="85ED4823E1A54CDE955B2DAD1054AC02"/>
  </w:style>
  <w:style w:type="paragraph" w:customStyle="1" w:styleId="FE6EFD81628E4357AFDA5CBF6DBD4B21">
    <w:name w:val="FE6EFD81628E4357AFDA5CBF6DBD4B21"/>
  </w:style>
  <w:style w:type="paragraph" w:customStyle="1" w:styleId="BAAEB89857D5416D99080EC6940364E7">
    <w:name w:val="BAAEB89857D5416D99080EC6940364E7"/>
  </w:style>
  <w:style w:type="paragraph" w:customStyle="1" w:styleId="77D06C0531B44357A2ECB7501C857B6C">
    <w:name w:val="77D06C0531B44357A2ECB7501C857B6C"/>
  </w:style>
  <w:style w:type="paragraph" w:customStyle="1" w:styleId="E065243168F246328D720DA7A2D63F72">
    <w:name w:val="E065243168F246328D720DA7A2D63F72"/>
  </w:style>
  <w:style w:type="paragraph" w:customStyle="1" w:styleId="7B9B2B2A995441C4B78880FA2FE214BB">
    <w:name w:val="7B9B2B2A995441C4B78880FA2FE214BB"/>
  </w:style>
  <w:style w:type="paragraph" w:customStyle="1" w:styleId="C836C98FDC684555AAB2345793ECE1CD">
    <w:name w:val="C836C98FDC684555AAB2345793ECE1CD"/>
  </w:style>
  <w:style w:type="paragraph" w:customStyle="1" w:styleId="0192E074C8C04BF596C6143DB1623621">
    <w:name w:val="0192E074C8C04BF596C6143DB1623621"/>
  </w:style>
  <w:style w:type="paragraph" w:customStyle="1" w:styleId="13FCC703F76B43689A93B9600275267B">
    <w:name w:val="13FCC703F76B43689A93B9600275267B"/>
  </w:style>
  <w:style w:type="paragraph" w:customStyle="1" w:styleId="C603423DFD8A4E91A4D05EF895EE7EAF">
    <w:name w:val="C603423DFD8A4E91A4D05EF895EE7EAF"/>
  </w:style>
  <w:style w:type="paragraph" w:customStyle="1" w:styleId="FBE41534F9CA4DF4B99D6AAD03F41AA0">
    <w:name w:val="FBE41534F9CA4DF4B99D6AAD03F41AA0"/>
  </w:style>
  <w:style w:type="paragraph" w:customStyle="1" w:styleId="FA5D55F76A3241B9B2C5D9C7535C1FC5">
    <w:name w:val="FA5D55F76A3241B9B2C5D9C7535C1FC5"/>
  </w:style>
  <w:style w:type="paragraph" w:customStyle="1" w:styleId="AF7F2B666D7A49E2A15B52EE084D34F7">
    <w:name w:val="AF7F2B666D7A49E2A15B52EE084D34F7"/>
  </w:style>
  <w:style w:type="paragraph" w:customStyle="1" w:styleId="07D87118ED9B41A9B9BBB3E96BB7614C">
    <w:name w:val="07D87118ED9B41A9B9BBB3E96BB7614C"/>
  </w:style>
  <w:style w:type="paragraph" w:customStyle="1" w:styleId="B77A89C1B6C549F9A3996DE1F8DB122F">
    <w:name w:val="B77A89C1B6C549F9A3996DE1F8DB122F"/>
  </w:style>
  <w:style w:type="paragraph" w:customStyle="1" w:styleId="167058720FB7470397FE3F239B7940CD">
    <w:name w:val="167058720FB7470397FE3F239B7940CD"/>
  </w:style>
  <w:style w:type="paragraph" w:customStyle="1" w:styleId="16E37B77EA1A4B61AC692D053A411F13">
    <w:name w:val="16E37B77EA1A4B61AC692D053A411F13"/>
  </w:style>
  <w:style w:type="paragraph" w:customStyle="1" w:styleId="55B17582E5A4427082C997287E5A0335">
    <w:name w:val="55B17582E5A4427082C997287E5A0335"/>
  </w:style>
  <w:style w:type="paragraph" w:customStyle="1" w:styleId="6EE854069F7949B890A9C98849F524AD">
    <w:name w:val="6EE854069F7949B890A9C98849F524AD"/>
  </w:style>
  <w:style w:type="paragraph" w:customStyle="1" w:styleId="05751581784C498A88D7A364C56FBCA9">
    <w:name w:val="05751581784C498A88D7A364C56FBCA9"/>
  </w:style>
  <w:style w:type="paragraph" w:customStyle="1" w:styleId="92E727426A6F4CCFAFD9A1EE83F3013A">
    <w:name w:val="92E727426A6F4CCFAFD9A1EE83F3013A"/>
  </w:style>
  <w:style w:type="paragraph" w:customStyle="1" w:styleId="45331E43BC0B4C52A861EF937604011B">
    <w:name w:val="45331E43BC0B4C52A861EF937604011B"/>
  </w:style>
  <w:style w:type="paragraph" w:customStyle="1" w:styleId="9282C66A847E472EA5476ED0A47E9592">
    <w:name w:val="9282C66A847E472EA5476ED0A47E9592"/>
  </w:style>
  <w:style w:type="paragraph" w:customStyle="1" w:styleId="2434EA89BF8F4A8695DA34B19A431368">
    <w:name w:val="2434EA89BF8F4A8695DA34B19A431368"/>
  </w:style>
  <w:style w:type="paragraph" w:customStyle="1" w:styleId="8075804EDE77423D96C07C6B41B356C8">
    <w:name w:val="8075804EDE77423D96C07C6B41B356C8"/>
  </w:style>
  <w:style w:type="paragraph" w:customStyle="1" w:styleId="3DE147C2425149C190D11CAF4E74576B">
    <w:name w:val="3DE147C2425149C190D11CAF4E74576B"/>
  </w:style>
  <w:style w:type="paragraph" w:customStyle="1" w:styleId="85F1B361B6154E0696C42C9A45DBD67D">
    <w:name w:val="85F1B361B6154E0696C42C9A45DBD67D"/>
  </w:style>
  <w:style w:type="paragraph" w:customStyle="1" w:styleId="239EE8256D2E487EB60ABE526DC57455">
    <w:name w:val="239EE8256D2E487EB60ABE526DC57455"/>
  </w:style>
  <w:style w:type="paragraph" w:customStyle="1" w:styleId="5B65444015FB4E209D7636F9BDAEF6B5">
    <w:name w:val="5B65444015FB4E209D7636F9BDAEF6B5"/>
  </w:style>
  <w:style w:type="paragraph" w:customStyle="1" w:styleId="884CCA6E3EA343BB992B32E843106C25">
    <w:name w:val="884CCA6E3EA343BB992B32E843106C25"/>
  </w:style>
  <w:style w:type="paragraph" w:customStyle="1" w:styleId="77E3038A089247C5A1CE800AC4837DBD">
    <w:name w:val="77E3038A089247C5A1CE800AC4837DBD"/>
  </w:style>
  <w:style w:type="paragraph" w:customStyle="1" w:styleId="68BD7CC3E3744B1198199B2A22C41C16">
    <w:name w:val="68BD7CC3E3744B1198199B2A22C41C16"/>
  </w:style>
  <w:style w:type="paragraph" w:customStyle="1" w:styleId="B2554EC97D924E16B47AC477C606B6EA">
    <w:name w:val="B2554EC97D924E16B47AC477C606B6EA"/>
  </w:style>
  <w:style w:type="paragraph" w:customStyle="1" w:styleId="29490136552F43BFB9F10B7052B32C4A">
    <w:name w:val="29490136552F43BFB9F10B7052B32C4A"/>
  </w:style>
  <w:style w:type="paragraph" w:customStyle="1" w:styleId="54645F8A6BFB4F0ABED9CB5314CAB8FB">
    <w:name w:val="54645F8A6BFB4F0ABED9CB5314CAB8FB"/>
  </w:style>
  <w:style w:type="paragraph" w:customStyle="1" w:styleId="CA3D49A9C5B347989E041E6A3E6878CA">
    <w:name w:val="CA3D49A9C5B347989E041E6A3E6878CA"/>
  </w:style>
  <w:style w:type="paragraph" w:customStyle="1" w:styleId="79051BFF429F4A4B931E94D027C1C2E2">
    <w:name w:val="79051BFF429F4A4B931E94D027C1C2E2"/>
  </w:style>
  <w:style w:type="paragraph" w:customStyle="1" w:styleId="29A944820F03400F83B14964D65D15FF">
    <w:name w:val="29A944820F03400F83B14964D65D15FF"/>
  </w:style>
  <w:style w:type="paragraph" w:customStyle="1" w:styleId="A321DFA6F5AA458FB9CA6BBAF6A0C225">
    <w:name w:val="A321DFA6F5AA458FB9CA6BBAF6A0C225"/>
  </w:style>
  <w:style w:type="paragraph" w:customStyle="1" w:styleId="276289645A1A430CBD5E836A2470AF5D">
    <w:name w:val="276289645A1A430CBD5E836A2470AF5D"/>
  </w:style>
  <w:style w:type="paragraph" w:customStyle="1" w:styleId="6B015E160A87436CBFB72E1AD9C0A285">
    <w:name w:val="6B015E160A87436CBFB72E1AD9C0A285"/>
  </w:style>
  <w:style w:type="paragraph" w:customStyle="1" w:styleId="1E175EAD3CBB4A6E972EA1E710D11D38">
    <w:name w:val="1E175EAD3CBB4A6E972EA1E710D11D38"/>
  </w:style>
  <w:style w:type="paragraph" w:customStyle="1" w:styleId="D45A09B33FA441E688E58A9CD28CB898">
    <w:name w:val="D45A09B33FA441E688E58A9CD28CB898"/>
  </w:style>
  <w:style w:type="paragraph" w:customStyle="1" w:styleId="14D9F73E3A3940B7B227DF813757BAB7">
    <w:name w:val="14D9F73E3A3940B7B227DF813757BAB7"/>
  </w:style>
  <w:style w:type="paragraph" w:customStyle="1" w:styleId="4E37EB2DB8F249A386B0D97504020725">
    <w:name w:val="4E37EB2DB8F249A386B0D97504020725"/>
  </w:style>
  <w:style w:type="paragraph" w:customStyle="1" w:styleId="22F9CE6092A547F3B72EF69C3598F87A">
    <w:name w:val="22F9CE6092A547F3B72EF69C3598F87A"/>
  </w:style>
  <w:style w:type="paragraph" w:customStyle="1" w:styleId="3F287690A2174E05994E87FBEE44D59C">
    <w:name w:val="3F287690A2174E05994E87FBEE44D59C"/>
  </w:style>
  <w:style w:type="paragraph" w:customStyle="1" w:styleId="5239FCF1C77149D1AD7330BD60C91CB7">
    <w:name w:val="5239FCF1C77149D1AD7330BD60C91CB7"/>
  </w:style>
  <w:style w:type="paragraph" w:customStyle="1" w:styleId="A085AF975CDD425B8980FF1D1EF1EB2F">
    <w:name w:val="A085AF975CDD425B8980FF1D1EF1EB2F"/>
  </w:style>
  <w:style w:type="paragraph" w:customStyle="1" w:styleId="D3B82F52F6C3461F95A9A91CD3F93238">
    <w:name w:val="D3B82F52F6C3461F95A9A91CD3F93238"/>
  </w:style>
  <w:style w:type="paragraph" w:customStyle="1" w:styleId="B5D888EC39B2489D98DA835C4E359A89">
    <w:name w:val="B5D888EC39B2489D98DA835C4E359A89"/>
  </w:style>
  <w:style w:type="paragraph" w:customStyle="1" w:styleId="6B466AA6910F4A75A2D0DCCA3B198523">
    <w:name w:val="6B466AA6910F4A75A2D0DCCA3B198523"/>
  </w:style>
  <w:style w:type="paragraph" w:customStyle="1" w:styleId="6EDDC49107C143FF8C556EDF9609EC39">
    <w:name w:val="6EDDC49107C143FF8C556EDF9609EC39"/>
  </w:style>
  <w:style w:type="paragraph" w:customStyle="1" w:styleId="7D580E3C90EA45B78FB2AB6057BBCD56">
    <w:name w:val="7D580E3C90EA45B78FB2AB6057BBCD56"/>
  </w:style>
  <w:style w:type="paragraph" w:customStyle="1" w:styleId="BF4800AA402C4AF1BBAC18171B594935">
    <w:name w:val="BF4800AA402C4AF1BBAC18171B594935"/>
  </w:style>
  <w:style w:type="paragraph" w:customStyle="1" w:styleId="0D006F0DC7994D23BCDEBB3557C76F12">
    <w:name w:val="0D006F0DC7994D23BCDEBB3557C76F12"/>
  </w:style>
  <w:style w:type="paragraph" w:customStyle="1" w:styleId="F39128190742446C93220D9E177AF13D">
    <w:name w:val="F39128190742446C93220D9E177AF13D"/>
  </w:style>
  <w:style w:type="paragraph" w:customStyle="1" w:styleId="EC5731C91555408DBEDB155330B9980D">
    <w:name w:val="EC5731C91555408DBEDB155330B9980D"/>
  </w:style>
  <w:style w:type="paragraph" w:customStyle="1" w:styleId="C57DCE8DF18F469F87D87F7BEF2924F2">
    <w:name w:val="C57DCE8DF18F469F87D87F7BEF2924F2"/>
  </w:style>
  <w:style w:type="paragraph" w:customStyle="1" w:styleId="390462DB30884999A0ACFBDD46F88D95">
    <w:name w:val="390462DB30884999A0ACFBDD46F88D95"/>
  </w:style>
  <w:style w:type="paragraph" w:customStyle="1" w:styleId="227F6FE1794342068AA0BB78CD4E9010">
    <w:name w:val="227F6FE1794342068AA0BB78CD4E9010"/>
  </w:style>
  <w:style w:type="paragraph" w:customStyle="1" w:styleId="C98AF4F986024845BE3EBEC40C136FC9">
    <w:name w:val="C98AF4F986024845BE3EBEC40C136FC9"/>
  </w:style>
  <w:style w:type="paragraph" w:customStyle="1" w:styleId="6A2313B18C674E98B618AF842681D207">
    <w:name w:val="6A2313B18C674E98B618AF842681D207"/>
  </w:style>
  <w:style w:type="paragraph" w:customStyle="1" w:styleId="5393CE0242A5466EA61DB53BA9E1F880">
    <w:name w:val="5393CE0242A5466EA61DB53BA9E1F880"/>
  </w:style>
  <w:style w:type="paragraph" w:customStyle="1" w:styleId="BF1F641E06FE4AD8AC4D13E2EDED6230">
    <w:name w:val="BF1F641E06FE4AD8AC4D13E2EDED6230"/>
  </w:style>
  <w:style w:type="paragraph" w:customStyle="1" w:styleId="A18F30E8ED8D4B6DBDDC5C8218DAB3B0">
    <w:name w:val="A18F30E8ED8D4B6DBDDC5C8218DAB3B0"/>
  </w:style>
  <w:style w:type="paragraph" w:customStyle="1" w:styleId="7B1CB081E70A493AB2F009A2C2CC0B27">
    <w:name w:val="7B1CB081E70A493AB2F009A2C2CC0B27"/>
  </w:style>
  <w:style w:type="paragraph" w:customStyle="1" w:styleId="531BB1C91C6D49DC8DC1605F818031CB">
    <w:name w:val="531BB1C91C6D49DC8DC1605F818031CB"/>
  </w:style>
  <w:style w:type="paragraph" w:customStyle="1" w:styleId="BC95E5AD70D34ABAA6EE342EBA43C19A">
    <w:name w:val="BC95E5AD70D34ABAA6EE342EBA43C19A"/>
  </w:style>
  <w:style w:type="paragraph" w:customStyle="1" w:styleId="853F5B072FCB42D4B748D7DE226E512E">
    <w:name w:val="853F5B072FCB42D4B748D7DE226E512E"/>
  </w:style>
  <w:style w:type="paragraph" w:customStyle="1" w:styleId="6D9BD2C7D5DB44EAA24562A66D161A53">
    <w:name w:val="6D9BD2C7D5DB44EAA24562A66D161A53"/>
  </w:style>
  <w:style w:type="paragraph" w:customStyle="1" w:styleId="1AA997684F6D49D093770B6AC18D5AD9">
    <w:name w:val="1AA997684F6D49D093770B6AC18D5AD9"/>
  </w:style>
  <w:style w:type="paragraph" w:customStyle="1" w:styleId="1D4ADE171D4545BDA6AD31E35BCFD8F3">
    <w:name w:val="1D4ADE171D4545BDA6AD31E35BCFD8F3"/>
  </w:style>
  <w:style w:type="paragraph" w:customStyle="1" w:styleId="802BC5B9FC9045B699DC74FBA54EFE23">
    <w:name w:val="802BC5B9FC9045B699DC74FBA54EFE23"/>
  </w:style>
  <w:style w:type="paragraph" w:customStyle="1" w:styleId="B548B433608343779C74409906DA3992">
    <w:name w:val="B548B433608343779C74409906DA3992"/>
  </w:style>
  <w:style w:type="paragraph" w:customStyle="1" w:styleId="6BBBF487E3C34E8D8BE9A70C6283D13B">
    <w:name w:val="6BBBF487E3C34E8D8BE9A70C6283D13B"/>
  </w:style>
  <w:style w:type="paragraph" w:customStyle="1" w:styleId="13ACFF8EE7D44015928F51EA5BF4337A">
    <w:name w:val="13ACFF8EE7D44015928F51EA5BF4337A"/>
  </w:style>
  <w:style w:type="paragraph" w:customStyle="1" w:styleId="640CA1F151CA40A885868B6B5F783C2A">
    <w:name w:val="640CA1F151CA40A885868B6B5F783C2A"/>
  </w:style>
  <w:style w:type="paragraph" w:customStyle="1" w:styleId="AE61C946D2A643C6B66CE3F80F2F3340">
    <w:name w:val="AE61C946D2A643C6B66CE3F80F2F3340"/>
  </w:style>
  <w:style w:type="paragraph" w:customStyle="1" w:styleId="F9141245AE084F64BC6C9A4119837B94">
    <w:name w:val="F9141245AE084F64BC6C9A4119837B94"/>
  </w:style>
  <w:style w:type="paragraph" w:customStyle="1" w:styleId="8EC811E5958E4207B11DE56BBC581031">
    <w:name w:val="8EC811E5958E4207B11DE56BBC581031"/>
  </w:style>
  <w:style w:type="paragraph" w:customStyle="1" w:styleId="3A3FB9BBE21A4778A2C5A9B8A88D8C5F">
    <w:name w:val="3A3FB9BBE21A4778A2C5A9B8A88D8C5F"/>
  </w:style>
  <w:style w:type="paragraph" w:customStyle="1" w:styleId="E5229EBEC12F447A85E0556BA3B1F447">
    <w:name w:val="E5229EBEC12F447A85E0556BA3B1F447"/>
  </w:style>
  <w:style w:type="character" w:styleId="PlaceholderText">
    <w:name w:val="Placeholder Text"/>
    <w:basedOn w:val="DefaultParagraphFont"/>
    <w:uiPriority w:val="2"/>
    <w:rPr>
      <w:i/>
      <w:iCs/>
      <w:color w:val="808080"/>
    </w:rPr>
  </w:style>
  <w:style w:type="paragraph" w:customStyle="1" w:styleId="E3FFA7287A044BBD84CCA10C66DE2A08">
    <w:name w:val="E3FFA7287A044BBD84CCA10C66DE2A08"/>
  </w:style>
  <w:style w:type="paragraph" w:customStyle="1" w:styleId="B7677CF082F8432EB113215699DD9C13">
    <w:name w:val="B7677CF082F8432EB113215699DD9C13"/>
  </w:style>
  <w:style w:type="paragraph" w:customStyle="1" w:styleId="F6705FB543004DA291851E64D176D527">
    <w:name w:val="F6705FB543004DA291851E64D176D527"/>
  </w:style>
  <w:style w:type="paragraph" w:customStyle="1" w:styleId="D302AC9B3B15465CAAE351F9794E11BB">
    <w:name w:val="D302AC9B3B15465CAAE351F9794E11BB"/>
  </w:style>
  <w:style w:type="paragraph" w:customStyle="1" w:styleId="C9974993B62D4FADA78E1EC05E47FD78">
    <w:name w:val="C9974993B62D4FADA78E1EC05E47FD78"/>
  </w:style>
  <w:style w:type="paragraph" w:customStyle="1" w:styleId="B09BA48A9BE045FA8C37DDBD7F9D02CD">
    <w:name w:val="B09BA48A9BE045FA8C37DDBD7F9D02CD"/>
  </w:style>
  <w:style w:type="paragraph" w:customStyle="1" w:styleId="700320AA95404753A2D282969EC7A68F">
    <w:name w:val="700320AA95404753A2D282969EC7A68F"/>
  </w:style>
  <w:style w:type="paragraph" w:customStyle="1" w:styleId="5104BEE414864AEE9616CF379DB0B121">
    <w:name w:val="5104BEE414864AEE9616CF379DB0B121"/>
  </w:style>
  <w:style w:type="paragraph" w:customStyle="1" w:styleId="A1D24F195C784A718F112E46DB38E244">
    <w:name w:val="A1D24F195C784A718F112E46DB38E244"/>
  </w:style>
  <w:style w:type="paragraph" w:customStyle="1" w:styleId="14E7D7A128E241A4B43F813EAB6DDA07">
    <w:name w:val="14E7D7A128E241A4B43F813EAB6DDA07"/>
  </w:style>
  <w:style w:type="paragraph" w:customStyle="1" w:styleId="D42C431ADF5D46E88046891665BE33C9">
    <w:name w:val="D42C431ADF5D46E88046891665BE33C9"/>
  </w:style>
  <w:style w:type="paragraph" w:customStyle="1" w:styleId="A5D40F6A8CFE478FB893F87F9D08E97F">
    <w:name w:val="A5D40F6A8CFE478FB893F87F9D08E97F"/>
  </w:style>
  <w:style w:type="paragraph" w:customStyle="1" w:styleId="02EB70EF976C48DA9F80946FDCB3E945">
    <w:name w:val="02EB70EF976C48DA9F80946FDCB3E945"/>
  </w:style>
  <w:style w:type="paragraph" w:customStyle="1" w:styleId="E8617F4FAFAB456B8C7419556D2E989E">
    <w:name w:val="E8617F4FAFAB456B8C7419556D2E989E"/>
  </w:style>
  <w:style w:type="paragraph" w:customStyle="1" w:styleId="1668D64CED764C85B5D334B6F8C4F821">
    <w:name w:val="1668D64CED764C85B5D334B6F8C4F821"/>
  </w:style>
  <w:style w:type="paragraph" w:customStyle="1" w:styleId="5F1F0CB37E3F4221BF89583249B693BE">
    <w:name w:val="5F1F0CB37E3F4221BF89583249B693BE"/>
  </w:style>
  <w:style w:type="paragraph" w:customStyle="1" w:styleId="65F8BA3BB88E4EBA9557E32B2071E399">
    <w:name w:val="65F8BA3BB88E4EBA9557E32B2071E399"/>
  </w:style>
  <w:style w:type="paragraph" w:customStyle="1" w:styleId="871C5D74EAB54B98BAE4D9CBC33AECE5">
    <w:name w:val="871C5D74EAB54B98BAE4D9CBC33AECE5"/>
  </w:style>
  <w:style w:type="paragraph" w:customStyle="1" w:styleId="C4291B9F1B9A473CA840B3667481BC32">
    <w:name w:val="C4291B9F1B9A473CA840B3667481BC32"/>
  </w:style>
  <w:style w:type="paragraph" w:customStyle="1" w:styleId="D7B273FF4DD24DAD96A4474CC274EA87">
    <w:name w:val="D7B273FF4DD24DAD96A4474CC274EA87"/>
  </w:style>
  <w:style w:type="paragraph" w:customStyle="1" w:styleId="8689C5665C2A43998E76DA7C37C9362F">
    <w:name w:val="8689C5665C2A43998E76DA7C37C9362F"/>
  </w:style>
  <w:style w:type="paragraph" w:customStyle="1" w:styleId="99CF2A2BF4B54560B7AC953C48F51C6B">
    <w:name w:val="99CF2A2BF4B54560B7AC953C48F51C6B"/>
  </w:style>
  <w:style w:type="paragraph" w:customStyle="1" w:styleId="05E8A52E8F5246D68E1C825623D089A0">
    <w:name w:val="05E8A52E8F5246D68E1C825623D089A0"/>
  </w:style>
  <w:style w:type="paragraph" w:customStyle="1" w:styleId="9F1BD59DB98F4ACE967401246E46204A">
    <w:name w:val="9F1BD59DB98F4ACE967401246E46204A"/>
  </w:style>
  <w:style w:type="paragraph" w:customStyle="1" w:styleId="951A9940500241BB96422AF00A083C83">
    <w:name w:val="951A9940500241BB96422AF00A083C83"/>
  </w:style>
  <w:style w:type="paragraph" w:customStyle="1" w:styleId="3E2BD85D75B2450F8A34808134857D6A">
    <w:name w:val="3E2BD85D75B2450F8A34808134857D6A"/>
  </w:style>
  <w:style w:type="paragraph" w:customStyle="1" w:styleId="7ED278D1C35F4FE8A8E70C78E6EA11BF">
    <w:name w:val="7ED278D1C35F4FE8A8E70C78E6EA11BF"/>
  </w:style>
  <w:style w:type="paragraph" w:customStyle="1" w:styleId="190924B0BEB745A2BE6A8207EC5FA61D">
    <w:name w:val="190924B0BEB745A2BE6A8207EC5FA61D"/>
  </w:style>
  <w:style w:type="paragraph" w:customStyle="1" w:styleId="421E5E5F39E8436FB49DCD3C8B9876FF">
    <w:name w:val="421E5E5F39E8436FB49DCD3C8B9876FF"/>
  </w:style>
  <w:style w:type="paragraph" w:customStyle="1" w:styleId="4240BF33967B4557B9141C92A6F03997">
    <w:name w:val="4240BF33967B4557B9141C92A6F03997"/>
  </w:style>
  <w:style w:type="paragraph" w:customStyle="1" w:styleId="FE724B7C2DFB4A16BBFC1C8189A47D09">
    <w:name w:val="FE724B7C2DFB4A16BBFC1C8189A47D09"/>
  </w:style>
  <w:style w:type="paragraph" w:customStyle="1" w:styleId="8CFB15AC84754CFFBD78BB139D7B4D04">
    <w:name w:val="8CFB15AC84754CFFBD78BB139D7B4D04"/>
  </w:style>
  <w:style w:type="paragraph" w:customStyle="1" w:styleId="F9CEA58E5956439A9A78CFE046765149">
    <w:name w:val="F9CEA58E5956439A9A78CFE0467651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3/11/19</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72</TotalTime>
  <Pages>17</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Fix your boxes.</Company>
  <LinksUpToDate>false</LinksUpToDate>
  <CharactersWithSpaces>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Jeffrey Xu</dc:subject>
  <dc:creator>Windows User</dc:creator>
  <cp:keywords>VOIP part 2 with PSTN</cp:keywords>
  <cp:lastModifiedBy>cisco</cp:lastModifiedBy>
  <cp:revision>6</cp:revision>
  <dcterms:created xsi:type="dcterms:W3CDTF">2019-03-11T19:20:00Z</dcterms:created>
  <dcterms:modified xsi:type="dcterms:W3CDTF">2019-03-11T18:11:00Z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